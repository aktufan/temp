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E4D76" w14:textId="413711EC" w:rsidR="00282DB3" w:rsidRPr="00C92349" w:rsidRDefault="00295CFB" w:rsidP="00FB73DE">
      <w:pPr>
        <w:spacing w:before="0" w:line="240" w:lineRule="auto"/>
        <w:rPr>
          <w:rFonts w:ascii="72 Brand" w:hAnsi="72 Brand"/>
        </w:rPr>
      </w:pPr>
      <w:r w:rsidRPr="004537CB">
        <w:rPr>
          <w:noProof/>
        </w:rPr>
        <w:drawing>
          <wp:inline distT="0" distB="0" distL="0" distR="0" wp14:anchorId="0BD335BB" wp14:editId="613BA8FC">
            <wp:extent cx="6115050" cy="3082589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14:paraId="68FE8D78" w14:textId="49CF1C6E" w:rsidR="00282DB3" w:rsidRPr="00C92349" w:rsidRDefault="00B50629" w:rsidP="00FB73DE">
      <w:pPr>
        <w:pStyle w:val="ConfidentialStatus"/>
        <w:spacing w:before="0" w:after="0"/>
        <w:rPr>
          <w:rFonts w:ascii="72 Brand" w:hAnsi="72 Brand"/>
        </w:rPr>
      </w:pPr>
      <w:r w:rsidRPr="00C92349">
        <w:rPr>
          <w:rFonts w:ascii="72 Brand" w:hAnsi="72 Brand"/>
        </w:rPr>
        <w:t xml:space="preserve">cONFIDENTIAL </w:t>
      </w:r>
    </w:p>
    <w:p w14:paraId="49B70AC0" w14:textId="77777777" w:rsidR="00FB73DE" w:rsidRPr="00C92349" w:rsidRDefault="00FB73DE" w:rsidP="00FB73DE">
      <w:pPr>
        <w:rPr>
          <w:rFonts w:ascii="72 Brand" w:hAnsi="72 Brand"/>
        </w:rPr>
      </w:pPr>
    </w:p>
    <w:p w14:paraId="26537EA3" w14:textId="77777777" w:rsidR="00C92349" w:rsidRDefault="00C92349" w:rsidP="00C92349"/>
    <w:p w14:paraId="5280C74C" w14:textId="77777777" w:rsidR="00EC1B06" w:rsidRPr="00C92349" w:rsidRDefault="00EC1B06" w:rsidP="00C92349"/>
    <w:p w14:paraId="22775BF9" w14:textId="337F949F" w:rsidR="00233B47" w:rsidRPr="00C92349" w:rsidRDefault="00324BC5" w:rsidP="00FB73DE">
      <w:pPr>
        <w:spacing w:before="0" w:line="240" w:lineRule="auto"/>
        <w:rPr>
          <w:rFonts w:ascii="72 Brand" w:eastAsiaTheme="minorEastAsia" w:hAnsi="72 Brand"/>
          <w:spacing w:val="15"/>
          <w:sz w:val="36"/>
        </w:rPr>
      </w:pPr>
      <w:r w:rsidRPr="00C92349">
        <w:rPr>
          <w:rFonts w:ascii="72 Brand" w:eastAsiaTheme="minorEastAsia" w:hAnsi="72 Brand"/>
          <w:spacing w:val="15"/>
          <w:sz w:val="36"/>
        </w:rPr>
        <w:t>ABAP RESTful Application Programming Model (RAP)</w:t>
      </w:r>
    </w:p>
    <w:p w14:paraId="2636DE6D" w14:textId="77777777" w:rsidR="00374C18" w:rsidRPr="00C92349" w:rsidRDefault="00374C18" w:rsidP="00FB73DE">
      <w:pPr>
        <w:spacing w:before="0" w:line="240" w:lineRule="auto"/>
        <w:rPr>
          <w:rFonts w:ascii="72 Brand" w:eastAsiaTheme="minorEastAsia" w:hAnsi="72 Brand"/>
          <w:spacing w:val="15"/>
          <w:sz w:val="36"/>
        </w:rPr>
      </w:pPr>
    </w:p>
    <w:p w14:paraId="6E3E7AE8" w14:textId="2F334D32" w:rsidR="00324BC5" w:rsidRPr="000B1421" w:rsidRDefault="005D6D97" w:rsidP="6868F9DA">
      <w:pPr>
        <w:spacing w:before="0" w:line="240" w:lineRule="auto"/>
        <w:rPr>
          <w:rFonts w:ascii="72 Brand" w:eastAsiaTheme="minorEastAsia" w:hAnsi="72 Brand"/>
          <w:color w:val="0070C0"/>
          <w:spacing w:val="15"/>
          <w:szCs w:val="20"/>
        </w:rPr>
      </w:pPr>
      <w:r w:rsidRPr="000B1421">
        <w:rPr>
          <w:rFonts w:ascii="72 Brand" w:eastAsiaTheme="minorEastAsia" w:hAnsi="72 Brand"/>
          <w:color w:val="0070C0"/>
          <w:spacing w:val="15"/>
          <w:szCs w:val="20"/>
        </w:rPr>
        <w:t xml:space="preserve">Hands On: </w:t>
      </w:r>
      <w:r w:rsidR="0093B2D2" w:rsidRPr="000B1421">
        <w:rPr>
          <w:rFonts w:ascii="72 Brand" w:eastAsiaTheme="minorEastAsia" w:hAnsi="72 Brand"/>
          <w:color w:val="0070C0"/>
          <w:szCs w:val="20"/>
        </w:rPr>
        <w:t>Develop a Read Only List Report</w:t>
      </w:r>
    </w:p>
    <w:p w14:paraId="60795207" w14:textId="77777777" w:rsidR="00324BC5" w:rsidRPr="00C92349" w:rsidRDefault="00324BC5" w:rsidP="00FB73DE">
      <w:pPr>
        <w:spacing w:before="0" w:line="240" w:lineRule="auto"/>
        <w:rPr>
          <w:rFonts w:ascii="72 Brand" w:hAnsi="72 Brand"/>
        </w:rPr>
      </w:pPr>
    </w:p>
    <w:p w14:paraId="58101B66" w14:textId="77777777" w:rsidR="00233B47" w:rsidRPr="00C92349" w:rsidRDefault="00233B47" w:rsidP="00FB73DE">
      <w:pPr>
        <w:spacing w:before="0" w:line="240" w:lineRule="auto"/>
        <w:rPr>
          <w:rFonts w:ascii="72 Brand" w:hAnsi="72 Brand"/>
        </w:rPr>
        <w:sectPr w:rsidR="00233B47" w:rsidRPr="00C92349" w:rsidSect="00233B47">
          <w:footerReference w:type="default" r:id="rId13"/>
          <w:footerReference w:type="first" r:id="rId14"/>
          <w:pgSz w:w="11906" w:h="16838" w:code="9"/>
          <w:pgMar w:top="1138" w:right="1138" w:bottom="1987" w:left="1138" w:header="850" w:footer="1080" w:gutter="0"/>
          <w:cols w:space="720"/>
          <w:docGrid w:linePitch="360"/>
        </w:sectPr>
      </w:pPr>
    </w:p>
    <w:p w14:paraId="3F5E364A" w14:textId="3285C320" w:rsidR="00233B47" w:rsidRPr="00C92349" w:rsidRDefault="00292134" w:rsidP="00FB73DE">
      <w:pPr>
        <w:pStyle w:val="TOCHeading"/>
        <w:spacing w:before="0" w:after="0" w:line="240" w:lineRule="auto"/>
        <w:rPr>
          <w:rFonts w:ascii="72 Brand" w:hAnsi="72 Brand"/>
          <w:b w:val="0"/>
        </w:rPr>
      </w:pPr>
      <w:r w:rsidRPr="00C92349">
        <w:rPr>
          <w:rFonts w:ascii="72 Brand" w:hAnsi="72 Brand"/>
          <w:b w:val="0"/>
        </w:rPr>
        <w:lastRenderedPageBreak/>
        <w:t>CONTENTS</w:t>
      </w:r>
    </w:p>
    <w:p w14:paraId="75F78A70" w14:textId="77777777" w:rsidR="00292134" w:rsidRPr="00C92349" w:rsidRDefault="00292134" w:rsidP="00FB73DE">
      <w:pPr>
        <w:spacing w:before="0" w:line="240" w:lineRule="auto"/>
        <w:rPr>
          <w:rFonts w:ascii="72 Brand" w:hAnsi="72 Brand"/>
        </w:rPr>
      </w:pPr>
    </w:p>
    <w:p w14:paraId="107B43B1" w14:textId="77FBFE48" w:rsidR="006460FA" w:rsidRDefault="00292134">
      <w:pPr>
        <w:pStyle w:val="TOC1"/>
        <w:tabs>
          <w:tab w:val="right" w:leader="dot" w:pos="961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IE" w:eastAsia="en-IE"/>
          <w14:ligatures w14:val="standardContextual"/>
        </w:rPr>
      </w:pPr>
      <w:r w:rsidRPr="00C92349">
        <w:rPr>
          <w:rFonts w:ascii="72 Brand" w:hAnsi="72 Brand"/>
          <w:b w:val="0"/>
          <w:bCs w:val="0"/>
        </w:rPr>
        <w:fldChar w:fldCharType="begin"/>
      </w:r>
      <w:r w:rsidRPr="00C92349">
        <w:rPr>
          <w:rFonts w:ascii="72 Brand" w:hAnsi="72 Brand"/>
          <w:b w:val="0"/>
          <w:bCs w:val="0"/>
        </w:rPr>
        <w:instrText xml:space="preserve"> TOC \o "1-3" \h \z \u </w:instrText>
      </w:r>
      <w:r w:rsidRPr="00C92349">
        <w:rPr>
          <w:rFonts w:ascii="72 Brand" w:hAnsi="72 Brand"/>
          <w:b w:val="0"/>
          <w:bCs w:val="0"/>
        </w:rPr>
        <w:fldChar w:fldCharType="separate"/>
      </w:r>
      <w:hyperlink w:anchor="_Toc163812150" w:history="1">
        <w:r w:rsidR="006460FA" w:rsidRPr="006A552A">
          <w:rPr>
            <w:rStyle w:val="Hyperlink"/>
            <w:rFonts w:ascii="72 Brand" w:hAnsi="72 Brand"/>
            <w:noProof/>
          </w:rPr>
          <w:t>Introduction</w:t>
        </w:r>
        <w:r w:rsidR="006460FA">
          <w:rPr>
            <w:noProof/>
            <w:webHidden/>
          </w:rPr>
          <w:tab/>
        </w:r>
        <w:r w:rsidR="006460FA">
          <w:rPr>
            <w:noProof/>
            <w:webHidden/>
          </w:rPr>
          <w:fldChar w:fldCharType="begin"/>
        </w:r>
        <w:r w:rsidR="006460FA">
          <w:rPr>
            <w:noProof/>
            <w:webHidden/>
          </w:rPr>
          <w:instrText xml:space="preserve"> PAGEREF _Toc163812150 \h </w:instrText>
        </w:r>
        <w:r w:rsidR="006460FA">
          <w:rPr>
            <w:noProof/>
            <w:webHidden/>
          </w:rPr>
        </w:r>
        <w:r w:rsidR="006460FA">
          <w:rPr>
            <w:noProof/>
            <w:webHidden/>
          </w:rPr>
          <w:fldChar w:fldCharType="separate"/>
        </w:r>
        <w:r w:rsidR="006460FA">
          <w:rPr>
            <w:noProof/>
            <w:webHidden/>
          </w:rPr>
          <w:t>3</w:t>
        </w:r>
        <w:r w:rsidR="006460FA">
          <w:rPr>
            <w:noProof/>
            <w:webHidden/>
          </w:rPr>
          <w:fldChar w:fldCharType="end"/>
        </w:r>
      </w:hyperlink>
    </w:p>
    <w:p w14:paraId="63E0A1DC" w14:textId="2AA899C1" w:rsidR="006460FA" w:rsidRDefault="006460FA">
      <w:pPr>
        <w:pStyle w:val="TOC1"/>
        <w:tabs>
          <w:tab w:val="left" w:pos="400"/>
          <w:tab w:val="right" w:leader="dot" w:pos="961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IE" w:eastAsia="en-IE"/>
          <w14:ligatures w14:val="standardContextual"/>
        </w:rPr>
      </w:pPr>
      <w:hyperlink w:anchor="_Toc163812151" w:history="1">
        <w:r w:rsidRPr="006A552A">
          <w:rPr>
            <w:rStyle w:val="Hyperlink"/>
            <w:rFonts w:ascii="72 Brand" w:hAnsi="72 Brand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n-IE" w:eastAsia="en-IE"/>
            <w14:ligatures w14:val="standardContextual"/>
          </w:rPr>
          <w:tab/>
        </w:r>
        <w:r w:rsidRPr="006A552A">
          <w:rPr>
            <w:rStyle w:val="Hyperlink"/>
            <w:rFonts w:ascii="72 Brand" w:hAnsi="72 Brand"/>
            <w:noProof/>
          </w:rPr>
          <w:t>Create ABAP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_Toc163812151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AE567B" w14:textId="083CD953" w:rsidR="006460FA" w:rsidRDefault="006460FA">
      <w:pPr>
        <w:pStyle w:val="TOC1"/>
        <w:tabs>
          <w:tab w:val="left" w:pos="400"/>
          <w:tab w:val="right" w:leader="dot" w:pos="961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IE" w:eastAsia="en-IE"/>
          <w14:ligatures w14:val="standardContextual"/>
        </w:rPr>
      </w:pPr>
      <w:hyperlink w:anchor="_Toc163812152" w:history="1">
        <w:r w:rsidRPr="006A552A">
          <w:rPr>
            <w:rStyle w:val="Hyperlink"/>
            <w:rFonts w:ascii="72 Brand" w:hAnsi="72 Brand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n-IE" w:eastAsia="en-IE"/>
            <w14:ligatures w14:val="standardContextual"/>
          </w:rPr>
          <w:tab/>
        </w:r>
        <w:r w:rsidRPr="006A552A">
          <w:rPr>
            <w:rStyle w:val="Hyperlink"/>
            <w:rFonts w:ascii="72 Brand" w:hAnsi="72 Brand"/>
            <w:noProof/>
          </w:rPr>
          <w:t>Create Persistent Database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_Toc163812152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387331" w14:textId="5DB2CD9E" w:rsidR="006460FA" w:rsidRDefault="006460FA">
      <w:pPr>
        <w:pStyle w:val="TOC1"/>
        <w:tabs>
          <w:tab w:val="left" w:pos="400"/>
          <w:tab w:val="right" w:leader="dot" w:pos="961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IE" w:eastAsia="en-IE"/>
          <w14:ligatures w14:val="standardContextual"/>
        </w:rPr>
      </w:pPr>
      <w:hyperlink w:anchor="_Toc163812153" w:history="1">
        <w:r w:rsidRPr="006A552A">
          <w:rPr>
            <w:rStyle w:val="Hyperlink"/>
            <w:rFonts w:ascii="72 Brand" w:hAnsi="72 Brand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n-IE" w:eastAsia="en-IE"/>
            <w14:ligatures w14:val="standardContextual"/>
          </w:rPr>
          <w:tab/>
        </w:r>
        <w:r w:rsidRPr="006A552A">
          <w:rPr>
            <w:rStyle w:val="Hyperlink"/>
            <w:rFonts w:ascii="72 Brand" w:hAnsi="72 Brand"/>
            <w:noProof/>
          </w:rPr>
          <w:t>Create CDS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_Toc163812153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7F5B7" w14:textId="4D879727" w:rsidR="006460FA" w:rsidRDefault="006460FA">
      <w:pPr>
        <w:pStyle w:val="TOC1"/>
        <w:tabs>
          <w:tab w:val="left" w:pos="400"/>
          <w:tab w:val="right" w:leader="dot" w:pos="961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IE" w:eastAsia="en-IE"/>
          <w14:ligatures w14:val="standardContextual"/>
        </w:rPr>
      </w:pPr>
      <w:hyperlink w:anchor="_Toc163812154" w:history="1">
        <w:r w:rsidRPr="006A552A">
          <w:rPr>
            <w:rStyle w:val="Hyperlink"/>
            <w:rFonts w:ascii="72 Brand" w:hAnsi="72 Brand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n-IE" w:eastAsia="en-IE"/>
            <w14:ligatures w14:val="standardContextual"/>
          </w:rPr>
          <w:tab/>
        </w:r>
        <w:r w:rsidRPr="006A552A">
          <w:rPr>
            <w:rStyle w:val="Hyperlink"/>
            <w:rFonts w:ascii="72 Brand" w:hAnsi="72 Brand"/>
            <w:noProof/>
          </w:rPr>
          <w:t>Enrich CDS entities with UI Annotations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_Toc163812154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8A624C" w14:textId="4619912C" w:rsidR="006460FA" w:rsidRDefault="006460FA">
      <w:pPr>
        <w:pStyle w:val="TOC1"/>
        <w:tabs>
          <w:tab w:val="left" w:pos="400"/>
          <w:tab w:val="right" w:leader="dot" w:pos="961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IE" w:eastAsia="en-IE"/>
          <w14:ligatures w14:val="standardContextual"/>
        </w:rPr>
      </w:pPr>
      <w:hyperlink w:anchor="_Toc163812155" w:history="1">
        <w:r w:rsidRPr="006A552A">
          <w:rPr>
            <w:rStyle w:val="Hyperlink"/>
            <w:rFonts w:ascii="72 Brand" w:hAnsi="72 Brand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n-IE" w:eastAsia="en-IE"/>
            <w14:ligatures w14:val="standardContextual"/>
          </w:rPr>
          <w:tab/>
        </w:r>
        <w:r w:rsidRPr="006A552A">
          <w:rPr>
            <w:rStyle w:val="Hyperlink"/>
            <w:rFonts w:ascii="72 Brand" w:hAnsi="72 Brand"/>
            <w:noProof/>
          </w:rPr>
          <w:t>Create a RAP Business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_Toc163812155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E9B7E8" w14:textId="205BFD17" w:rsidR="006460FA" w:rsidRDefault="006460FA">
      <w:pPr>
        <w:pStyle w:val="TOC1"/>
        <w:tabs>
          <w:tab w:val="left" w:pos="400"/>
          <w:tab w:val="right" w:leader="dot" w:pos="961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IE" w:eastAsia="en-IE"/>
          <w14:ligatures w14:val="standardContextual"/>
        </w:rPr>
      </w:pPr>
      <w:hyperlink w:anchor="_Toc163812156" w:history="1">
        <w:r w:rsidRPr="006A552A">
          <w:rPr>
            <w:rStyle w:val="Hyperlink"/>
            <w:rFonts w:ascii="72 Brand" w:hAnsi="72 Brand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n-IE" w:eastAsia="en-IE"/>
            <w14:ligatures w14:val="standardContextual"/>
          </w:rPr>
          <w:tab/>
        </w:r>
        <w:r w:rsidRPr="006A552A">
          <w:rPr>
            <w:rStyle w:val="Hyperlink"/>
            <w:rFonts w:ascii="72 Brand" w:hAnsi="72 Brand"/>
            <w:noProof/>
          </w:rPr>
          <w:t>Preview your read only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_Toc163812156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4E076E" w14:textId="4C40FEE5" w:rsidR="004A2A94" w:rsidRPr="00C92349" w:rsidRDefault="00292134" w:rsidP="00FB73DE">
      <w:pPr>
        <w:spacing w:before="0" w:line="240" w:lineRule="auto"/>
        <w:rPr>
          <w:rFonts w:ascii="72 Brand" w:hAnsi="72 Brand"/>
        </w:rPr>
        <w:sectPr w:rsidR="004A2A94" w:rsidRPr="00C92349" w:rsidSect="00FF68C5">
          <w:footerReference w:type="even" r:id="rId15"/>
          <w:footerReference w:type="default" r:id="rId16"/>
          <w:footerReference w:type="first" r:id="rId17"/>
          <w:pgSz w:w="11906" w:h="16838" w:code="9"/>
          <w:pgMar w:top="1140" w:right="1140" w:bottom="1985" w:left="1140" w:header="851" w:footer="981" w:gutter="0"/>
          <w:cols w:space="720"/>
          <w:docGrid w:linePitch="360"/>
        </w:sectPr>
      </w:pPr>
      <w:r w:rsidRPr="00C92349">
        <w:rPr>
          <w:rFonts w:ascii="72 Brand" w:hAnsi="72 Brand"/>
        </w:rPr>
        <w:fldChar w:fldCharType="end"/>
      </w:r>
    </w:p>
    <w:p w14:paraId="6975DA3D" w14:textId="4F8E7F4E" w:rsidR="005D3A57" w:rsidRPr="00C92349" w:rsidRDefault="005D3A57" w:rsidP="005D3A57">
      <w:pPr>
        <w:pStyle w:val="Heading1"/>
        <w:rPr>
          <w:rFonts w:ascii="72 Brand" w:hAnsi="72 Brand"/>
          <w:b w:val="0"/>
        </w:rPr>
      </w:pPr>
      <w:bookmarkStart w:id="0" w:name="_Toc163812150"/>
      <w:r w:rsidRPr="00C92349">
        <w:rPr>
          <w:rFonts w:ascii="72 Brand" w:hAnsi="72 Brand"/>
          <w:b w:val="0"/>
        </w:rPr>
        <w:lastRenderedPageBreak/>
        <w:t>Introduction</w:t>
      </w:r>
      <w:bookmarkEnd w:id="0"/>
    </w:p>
    <w:p w14:paraId="60215998" w14:textId="77777777" w:rsidR="00D358BE" w:rsidRPr="00C92349" w:rsidRDefault="00D358BE" w:rsidP="00D358BE">
      <w:pPr>
        <w:rPr>
          <w:rFonts w:ascii="72 Brand" w:hAnsi="72 Brand"/>
        </w:rPr>
      </w:pPr>
    </w:p>
    <w:p w14:paraId="40D486D0" w14:textId="4BA377F4" w:rsidR="00390847" w:rsidRPr="00C92349" w:rsidRDefault="00CD3648" w:rsidP="00A64D64">
      <w:pPr>
        <w:rPr>
          <w:rFonts w:ascii="72 Brand" w:hAnsi="72 Brand" w:cs="Segoe UI"/>
          <w:color w:val="000000" w:themeColor="text1"/>
          <w:szCs w:val="20"/>
        </w:rPr>
      </w:pPr>
      <w:r w:rsidRPr="00533946">
        <w:rPr>
          <w:rFonts w:ascii="72 Brand" w:hAnsi="72 Brand" w:cs="Segoe UI"/>
          <w:b/>
          <w:bCs/>
          <w:color w:val="000000" w:themeColor="text1"/>
          <w:szCs w:val="20"/>
        </w:rPr>
        <w:t>Use case:</w:t>
      </w:r>
      <w:r w:rsidRPr="00C92349">
        <w:rPr>
          <w:rFonts w:ascii="72 Brand" w:hAnsi="72 Brand" w:cs="Segoe UI"/>
          <w:color w:val="000000" w:themeColor="text1"/>
          <w:szCs w:val="20"/>
        </w:rPr>
        <w:t xml:space="preserve"> </w:t>
      </w:r>
      <w:r w:rsidR="000A5477" w:rsidRPr="00C92349">
        <w:rPr>
          <w:rFonts w:ascii="72 Brand" w:hAnsi="72 Brand" w:cs="Segoe UI"/>
          <w:color w:val="000000" w:themeColor="text1"/>
          <w:szCs w:val="20"/>
        </w:rPr>
        <w:t xml:space="preserve"> </w:t>
      </w:r>
      <w:r w:rsidR="007F22CB" w:rsidRPr="00C92349">
        <w:rPr>
          <w:rFonts w:ascii="72 Brand" w:hAnsi="72 Brand" w:cs="Segoe UI"/>
          <w:color w:val="000000" w:themeColor="text1"/>
          <w:szCs w:val="20"/>
        </w:rPr>
        <w:t xml:space="preserve">Travel agents require a read only list of travel </w:t>
      </w:r>
      <w:r w:rsidR="00AA3040" w:rsidRPr="00C92349">
        <w:rPr>
          <w:rFonts w:ascii="72 Brand" w:hAnsi="72 Brand" w:cs="Segoe UI"/>
          <w:color w:val="000000" w:themeColor="text1"/>
          <w:szCs w:val="20"/>
        </w:rPr>
        <w:t xml:space="preserve">requests. From </w:t>
      </w:r>
      <w:r w:rsidR="00E955C3" w:rsidRPr="00C92349">
        <w:rPr>
          <w:rFonts w:ascii="72 Brand" w:hAnsi="72 Brand" w:cs="Segoe UI"/>
          <w:color w:val="000000" w:themeColor="text1"/>
          <w:szCs w:val="20"/>
        </w:rPr>
        <w:t xml:space="preserve">the list </w:t>
      </w:r>
      <w:r w:rsidR="000F0AF7" w:rsidRPr="00C92349">
        <w:rPr>
          <w:rFonts w:ascii="72 Brand" w:hAnsi="72 Brand" w:cs="Segoe UI"/>
          <w:color w:val="000000" w:themeColor="text1"/>
          <w:szCs w:val="20"/>
        </w:rPr>
        <w:t xml:space="preserve">the </w:t>
      </w:r>
      <w:r w:rsidR="00AA3040" w:rsidRPr="00C92349">
        <w:rPr>
          <w:rFonts w:ascii="72 Brand" w:hAnsi="72 Brand" w:cs="Segoe UI"/>
          <w:color w:val="000000" w:themeColor="text1"/>
          <w:szCs w:val="20"/>
        </w:rPr>
        <w:t>agent should be able to navigate in</w:t>
      </w:r>
      <w:r w:rsidR="000F0AF7" w:rsidRPr="00C92349">
        <w:rPr>
          <w:rFonts w:ascii="72 Brand" w:hAnsi="72 Brand" w:cs="Segoe UI"/>
          <w:color w:val="000000" w:themeColor="text1"/>
          <w:szCs w:val="20"/>
        </w:rPr>
        <w:t xml:space="preserve">to the </w:t>
      </w:r>
      <w:r w:rsidR="00AA3040" w:rsidRPr="00C92349">
        <w:rPr>
          <w:rFonts w:ascii="72 Brand" w:hAnsi="72 Brand" w:cs="Segoe UI"/>
          <w:color w:val="000000" w:themeColor="text1"/>
          <w:szCs w:val="20"/>
        </w:rPr>
        <w:t>associated booking</w:t>
      </w:r>
      <w:r w:rsidR="000F0AF7" w:rsidRPr="00C92349">
        <w:rPr>
          <w:rFonts w:ascii="72 Brand" w:hAnsi="72 Brand" w:cs="Segoe UI"/>
          <w:color w:val="000000" w:themeColor="text1"/>
          <w:szCs w:val="20"/>
        </w:rPr>
        <w:t xml:space="preserve">s </w:t>
      </w:r>
      <w:r w:rsidR="000F6DED" w:rsidRPr="00C92349">
        <w:rPr>
          <w:rFonts w:ascii="72 Brand" w:hAnsi="72 Brand" w:cs="Segoe UI"/>
          <w:color w:val="000000" w:themeColor="text1"/>
          <w:szCs w:val="20"/>
        </w:rPr>
        <w:t xml:space="preserve">and view detailed information about each booking of that travel request. </w:t>
      </w:r>
      <w:r w:rsidR="000F0AF7" w:rsidRPr="00C92349">
        <w:rPr>
          <w:rFonts w:ascii="72 Brand" w:hAnsi="72 Brand" w:cs="Segoe UI"/>
          <w:color w:val="000000" w:themeColor="text1"/>
          <w:szCs w:val="20"/>
        </w:rPr>
        <w:t xml:space="preserve"> </w:t>
      </w:r>
    </w:p>
    <w:p w14:paraId="42D87774" w14:textId="247080BE" w:rsidR="00D358BE" w:rsidRPr="00C92349" w:rsidRDefault="00AA3040" w:rsidP="00A64D64">
      <w:pPr>
        <w:rPr>
          <w:rFonts w:ascii="72 Brand" w:hAnsi="72 Brand" w:cs="Segoe UI"/>
          <w:noProof/>
          <w:color w:val="000000" w:themeColor="text1"/>
          <w:szCs w:val="20"/>
          <w:lang w:val="en-IE"/>
        </w:rPr>
      </w:pPr>
      <w:r w:rsidRPr="00533946">
        <w:rPr>
          <w:rFonts w:ascii="72 Brand" w:hAnsi="72 Brand" w:cs="Segoe UI"/>
          <w:b/>
          <w:bCs/>
          <w:color w:val="000000" w:themeColor="text1"/>
          <w:szCs w:val="20"/>
        </w:rPr>
        <w:t>N</w:t>
      </w:r>
      <w:r w:rsidR="00CD3648" w:rsidRPr="00533946">
        <w:rPr>
          <w:rFonts w:ascii="72 Brand" w:hAnsi="72 Brand" w:cs="Segoe UI"/>
          <w:b/>
          <w:bCs/>
          <w:color w:val="000000" w:themeColor="text1"/>
          <w:szCs w:val="20"/>
        </w:rPr>
        <w:t>ote:</w:t>
      </w:r>
      <w:r w:rsidR="00CD3648" w:rsidRPr="00C92349">
        <w:rPr>
          <w:rFonts w:ascii="72 Brand" w:hAnsi="72 Brand" w:cs="Segoe UI"/>
          <w:color w:val="000000" w:themeColor="text1"/>
          <w:szCs w:val="20"/>
        </w:rPr>
        <w:t xml:space="preserve"> Replace </w:t>
      </w:r>
      <w:r w:rsidR="00D358BE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_### </w:t>
      </w:r>
      <w:r w:rsidR="00CD3648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with your own unique number to differentiate </w:t>
      </w:r>
      <w:r w:rsidR="00E13D70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from </w:t>
      </w:r>
      <w:r w:rsidR="00CD3648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objects </w:t>
      </w:r>
      <w:r w:rsidR="000F6DED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created </w:t>
      </w:r>
      <w:r w:rsidR="00E13D70">
        <w:rPr>
          <w:rFonts w:ascii="72 Brand" w:hAnsi="72 Brand" w:cs="Segoe UI"/>
          <w:noProof/>
          <w:color w:val="000000" w:themeColor="text1"/>
          <w:szCs w:val="20"/>
          <w:lang w:val="en-IE"/>
        </w:rPr>
        <w:t>by</w:t>
      </w:r>
      <w:r w:rsidR="000F6DED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 </w:t>
      </w:r>
      <w:r w:rsidR="00CD3648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>your colleagues</w:t>
      </w:r>
      <w:r w:rsidR="000F6DED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 in the same system.</w:t>
      </w:r>
    </w:p>
    <w:p w14:paraId="479F4F83" w14:textId="274CF150" w:rsidR="00D0407B" w:rsidRPr="00C92349" w:rsidRDefault="00D0407B" w:rsidP="00D0407B">
      <w:pPr>
        <w:pStyle w:val="Heading1"/>
        <w:numPr>
          <w:ilvl w:val="0"/>
          <w:numId w:val="9"/>
        </w:numPr>
        <w:rPr>
          <w:rFonts w:ascii="72 Brand" w:hAnsi="72 Brand"/>
          <w:b w:val="0"/>
          <w:color w:val="000000" w:themeColor="text1"/>
        </w:rPr>
      </w:pPr>
      <w:bookmarkStart w:id="1" w:name="_Toc163812151"/>
      <w:r w:rsidRPr="00C92349">
        <w:rPr>
          <w:rFonts w:ascii="72 Brand" w:hAnsi="72 Brand"/>
          <w:b w:val="0"/>
          <w:color w:val="000000" w:themeColor="text1"/>
        </w:rPr>
        <w:t>Create ABAP Package</w:t>
      </w:r>
      <w:bookmarkEnd w:id="1"/>
    </w:p>
    <w:p w14:paraId="6E505FED" w14:textId="45310D33" w:rsidR="009847CF" w:rsidRPr="00C92349" w:rsidRDefault="009847CF" w:rsidP="00360E9D">
      <w:pPr>
        <w:pStyle w:val="ListParagraph"/>
        <w:numPr>
          <w:ilvl w:val="1"/>
          <w:numId w:val="9"/>
        </w:numPr>
        <w:ind w:left="1066" w:hanging="357"/>
        <w:rPr>
          <w:rFonts w:ascii="72 Brand" w:hAnsi="72 Brand" w:cs="Segoe UI"/>
          <w:szCs w:val="20"/>
        </w:rPr>
      </w:pPr>
      <w:r w:rsidRPr="00C92349">
        <w:rPr>
          <w:rFonts w:ascii="72 Brand" w:hAnsi="72 Brand" w:cs="Segoe UI"/>
          <w:szCs w:val="20"/>
        </w:rPr>
        <w:t xml:space="preserve">Via ADT Project </w:t>
      </w:r>
      <w:r w:rsidR="007E5F12" w:rsidRPr="00C92349">
        <w:rPr>
          <w:rFonts w:ascii="72 Brand" w:hAnsi="72 Brand" w:cs="Segoe UI"/>
          <w:szCs w:val="20"/>
        </w:rPr>
        <w:t>Explorer, right click your ABAP system</w:t>
      </w:r>
      <w:r w:rsidR="003D6375" w:rsidRPr="00C92349">
        <w:rPr>
          <w:rFonts w:ascii="72 Brand" w:hAnsi="72 Brand" w:cs="Segoe UI"/>
          <w:szCs w:val="20"/>
        </w:rPr>
        <w:t xml:space="preserve"> and</w:t>
      </w:r>
      <w:r w:rsidR="00A64D64" w:rsidRPr="00C92349">
        <w:rPr>
          <w:rFonts w:ascii="72 Brand" w:hAnsi="72 Brand" w:cs="Segoe UI"/>
          <w:szCs w:val="20"/>
        </w:rPr>
        <w:t xml:space="preserve"> select </w:t>
      </w:r>
      <w:r w:rsidR="00C132C4" w:rsidRPr="00C92349">
        <w:rPr>
          <w:rFonts w:ascii="72 Brand" w:hAnsi="72 Brand" w:cs="Segoe UI"/>
          <w:i/>
          <w:iCs/>
          <w:szCs w:val="20"/>
        </w:rPr>
        <w:t xml:space="preserve">New </w:t>
      </w:r>
      <w:r w:rsidR="00E13D70" w:rsidRPr="00E13D70">
        <w:rPr>
          <w:rFonts w:ascii="Wingdings" w:eastAsia="Wingdings" w:hAnsi="Wingdings" w:cs="Wingdings"/>
          <w:i/>
          <w:iCs/>
        </w:rPr>
        <w:t>à</w:t>
      </w:r>
      <w:r w:rsidR="00E13D70">
        <w:rPr>
          <w:rFonts w:ascii="72 Brand" w:eastAsia="Wingdings" w:hAnsi="72 Brand" w:cs="Wingdings"/>
          <w:i/>
          <w:iCs/>
        </w:rPr>
        <w:t xml:space="preserve"> </w:t>
      </w:r>
      <w:r w:rsidR="003D6375" w:rsidRPr="00C92349">
        <w:rPr>
          <w:rFonts w:ascii="72 Brand" w:hAnsi="72 Brand" w:cs="Segoe UI"/>
          <w:i/>
          <w:iCs/>
          <w:szCs w:val="20"/>
        </w:rPr>
        <w:t>ABAP Package</w:t>
      </w:r>
      <w:r w:rsidR="00C132C4" w:rsidRPr="00C92349">
        <w:rPr>
          <w:rFonts w:ascii="72 Brand" w:hAnsi="72 Brand" w:cs="Segoe UI"/>
          <w:i/>
          <w:iCs/>
          <w:szCs w:val="20"/>
        </w:rPr>
        <w:t>.</w:t>
      </w:r>
    </w:p>
    <w:p w14:paraId="587768EF" w14:textId="1004D759" w:rsidR="00C132C4" w:rsidRPr="00C92349" w:rsidRDefault="00C132C4" w:rsidP="00A64D64">
      <w:pPr>
        <w:pStyle w:val="ListParagraph"/>
        <w:numPr>
          <w:ilvl w:val="1"/>
          <w:numId w:val="18"/>
        </w:numPr>
        <w:rPr>
          <w:rFonts w:ascii="72 Brand" w:hAnsi="72 Brand" w:cs="Segoe UI"/>
          <w:szCs w:val="20"/>
        </w:rPr>
      </w:pPr>
      <w:r w:rsidRPr="00C92349">
        <w:rPr>
          <w:rFonts w:ascii="72 Brand" w:hAnsi="72 Brand" w:cs="Segoe UI"/>
          <w:szCs w:val="20"/>
        </w:rPr>
        <w:t xml:space="preserve">Name: </w:t>
      </w:r>
      <w:proofErr w:type="spellStart"/>
      <w:r w:rsidR="00A95976" w:rsidRPr="00C92349">
        <w:rPr>
          <w:rFonts w:ascii="72 Brand" w:hAnsi="72 Brand" w:cs="Segoe UI"/>
          <w:szCs w:val="20"/>
        </w:rPr>
        <w:t>zrap_enablement</w:t>
      </w:r>
      <w:proofErr w:type="spellEnd"/>
      <w:r w:rsidR="00C628C4" w:rsidRPr="00C92349">
        <w:rPr>
          <w:rFonts w:ascii="72 Brand" w:hAnsi="72 Brand" w:cs="Segoe UI"/>
          <w:szCs w:val="20"/>
        </w:rPr>
        <w:t>###</w:t>
      </w:r>
    </w:p>
    <w:p w14:paraId="10E6BA22" w14:textId="66AE89EF" w:rsidR="00D0407B" w:rsidRPr="00C92349" w:rsidRDefault="00980260" w:rsidP="00A64D64">
      <w:pPr>
        <w:pStyle w:val="ListParagraph"/>
        <w:numPr>
          <w:ilvl w:val="1"/>
          <w:numId w:val="18"/>
        </w:numPr>
        <w:rPr>
          <w:rFonts w:ascii="72 Brand" w:hAnsi="72 Brand" w:cs="Segoe UI"/>
          <w:szCs w:val="20"/>
        </w:rPr>
      </w:pPr>
      <w:r w:rsidRPr="00C92349">
        <w:rPr>
          <w:rFonts w:ascii="72 Brand" w:hAnsi="72 Brand" w:cs="Segoe UI"/>
          <w:szCs w:val="20"/>
        </w:rPr>
        <w:t xml:space="preserve">Description: Package for </w:t>
      </w:r>
      <w:r w:rsidR="00333E05">
        <w:rPr>
          <w:rFonts w:ascii="72 Brand" w:hAnsi="72 Brand" w:cs="Segoe UI"/>
          <w:szCs w:val="20"/>
        </w:rPr>
        <w:t>Travel Application</w:t>
      </w:r>
    </w:p>
    <w:p w14:paraId="4568861C" w14:textId="2057A12F" w:rsidR="00980260" w:rsidRPr="00C92349" w:rsidRDefault="00A64D64" w:rsidP="00A64D64">
      <w:pPr>
        <w:pStyle w:val="ListParagraph"/>
        <w:numPr>
          <w:ilvl w:val="1"/>
          <w:numId w:val="18"/>
        </w:numPr>
        <w:rPr>
          <w:rFonts w:ascii="72 Brand" w:hAnsi="72 Brand" w:cs="Segoe UI"/>
          <w:szCs w:val="20"/>
        </w:rPr>
      </w:pPr>
      <w:r w:rsidRPr="00C92349">
        <w:rPr>
          <w:rFonts w:ascii="72 Brand" w:hAnsi="72 Brand" w:cs="Segoe UI"/>
          <w:szCs w:val="20"/>
        </w:rPr>
        <w:t>S</w:t>
      </w:r>
      <w:r w:rsidR="00980260" w:rsidRPr="00C92349">
        <w:rPr>
          <w:rFonts w:ascii="72 Brand" w:hAnsi="72 Brand" w:cs="Segoe UI"/>
          <w:szCs w:val="20"/>
        </w:rPr>
        <w:t xml:space="preserve">oftware Component: </w:t>
      </w:r>
      <w:r w:rsidRPr="00C92349">
        <w:rPr>
          <w:rFonts w:ascii="72 Brand" w:hAnsi="72 Brand" w:cs="Segoe UI"/>
          <w:szCs w:val="20"/>
        </w:rPr>
        <w:t>choose either:</w:t>
      </w:r>
    </w:p>
    <w:p w14:paraId="47D39F5C" w14:textId="51935E6D" w:rsidR="002F78E5" w:rsidRPr="00C92349" w:rsidRDefault="002F78E5" w:rsidP="00E05F7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72 Brand" w:hAnsi="72 Brand" w:cs="Segoe UI"/>
          <w:color w:val="000000"/>
          <w:sz w:val="20"/>
          <w:szCs w:val="20"/>
        </w:rPr>
      </w:pPr>
      <w:r w:rsidRPr="00C92349">
        <w:rPr>
          <w:rFonts w:ascii="72 Brand" w:hAnsi="72 Brand" w:cs="Segoe UI"/>
          <w:color w:val="000000"/>
          <w:sz w:val="20"/>
          <w:szCs w:val="20"/>
        </w:rPr>
        <w:t>ZLOCAL</w:t>
      </w:r>
      <w:r w:rsidR="00F3197E" w:rsidRPr="00C92349">
        <w:rPr>
          <w:rFonts w:ascii="72 Brand" w:hAnsi="72 Brand" w:cs="Segoe UI"/>
          <w:color w:val="000000"/>
          <w:sz w:val="20"/>
          <w:szCs w:val="20"/>
        </w:rPr>
        <w:t xml:space="preserve"> (SAP BTP ABAP and </w:t>
      </w:r>
      <w:r w:rsidR="00E13D70">
        <w:rPr>
          <w:rFonts w:ascii="72 Brand" w:hAnsi="72 Brand" w:cs="Segoe UI"/>
          <w:color w:val="000000"/>
          <w:sz w:val="20"/>
          <w:szCs w:val="20"/>
        </w:rPr>
        <w:t xml:space="preserve">SAP </w:t>
      </w:r>
      <w:r w:rsidR="00F3197E" w:rsidRPr="00C92349">
        <w:rPr>
          <w:rFonts w:ascii="72 Brand" w:hAnsi="72 Brand" w:cs="Segoe UI"/>
          <w:color w:val="000000"/>
          <w:sz w:val="20"/>
          <w:szCs w:val="20"/>
        </w:rPr>
        <w:t>S/4HANA Cloud)</w:t>
      </w:r>
    </w:p>
    <w:p w14:paraId="759556BC" w14:textId="3C7CB789" w:rsidR="00F3197E" w:rsidRPr="00C92349" w:rsidRDefault="00F3197E" w:rsidP="00E05F7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72 Brand" w:hAnsi="72 Brand" w:cs="Segoe UI"/>
          <w:color w:val="000000"/>
          <w:sz w:val="20"/>
          <w:szCs w:val="20"/>
        </w:rPr>
      </w:pPr>
      <w:r w:rsidRPr="00C92349">
        <w:rPr>
          <w:rFonts w:ascii="72 Brand" w:hAnsi="72 Brand" w:cs="Segoe UI"/>
          <w:sz w:val="20"/>
          <w:szCs w:val="20"/>
        </w:rPr>
        <w:t>HOME (</w:t>
      </w:r>
      <w:r w:rsidR="00E13D70">
        <w:rPr>
          <w:rFonts w:ascii="72 Brand" w:hAnsi="72 Brand" w:cs="Segoe UI"/>
          <w:sz w:val="20"/>
          <w:szCs w:val="20"/>
        </w:rPr>
        <w:t xml:space="preserve">SAP </w:t>
      </w:r>
      <w:r w:rsidRPr="00C92349">
        <w:rPr>
          <w:rFonts w:ascii="72 Brand" w:hAnsi="72 Brand" w:cs="Segoe UI"/>
          <w:sz w:val="20"/>
          <w:szCs w:val="20"/>
        </w:rPr>
        <w:t>S/4HANA)</w:t>
      </w:r>
    </w:p>
    <w:p w14:paraId="75691650" w14:textId="3BF9FA3C" w:rsidR="00D0407B" w:rsidRPr="00497251" w:rsidRDefault="003F28B1" w:rsidP="007038C6">
      <w:pPr>
        <w:pStyle w:val="ListParagraph"/>
        <w:numPr>
          <w:ilvl w:val="1"/>
          <w:numId w:val="9"/>
        </w:numPr>
        <w:rPr>
          <w:rFonts w:ascii="72 Brand" w:hAnsi="72 Brand" w:cs="Segoe UI"/>
          <w:color w:val="000000" w:themeColor="text1"/>
          <w:szCs w:val="20"/>
        </w:rPr>
      </w:pPr>
      <w:r>
        <w:rPr>
          <w:rFonts w:ascii="72 Brand" w:hAnsi="72 Brand" w:cs="Segoe UI"/>
          <w:szCs w:val="20"/>
        </w:rPr>
        <w:t xml:space="preserve">Create a new </w:t>
      </w:r>
      <w:r w:rsidR="003D52F1" w:rsidRPr="00C92349">
        <w:rPr>
          <w:rFonts w:ascii="72 Brand" w:hAnsi="72 Brand" w:cs="Segoe UI"/>
          <w:szCs w:val="20"/>
        </w:rPr>
        <w:t>transport request and finish.</w:t>
      </w:r>
    </w:p>
    <w:p w14:paraId="251C4FB8" w14:textId="3265CCEB" w:rsidR="00497251" w:rsidRPr="00C92349" w:rsidRDefault="00497251" w:rsidP="007038C6">
      <w:pPr>
        <w:pStyle w:val="ListParagraph"/>
        <w:numPr>
          <w:ilvl w:val="1"/>
          <w:numId w:val="9"/>
        </w:numPr>
        <w:rPr>
          <w:rFonts w:ascii="72 Brand" w:hAnsi="72 Brand" w:cs="Segoe UI"/>
          <w:color w:val="000000" w:themeColor="text1"/>
          <w:szCs w:val="20"/>
        </w:rPr>
      </w:pPr>
      <w:r>
        <w:rPr>
          <w:rFonts w:ascii="72 Brand" w:hAnsi="72 Brand" w:cs="Segoe UI"/>
          <w:szCs w:val="20"/>
        </w:rPr>
        <w:t>Right c</w:t>
      </w:r>
      <w:r w:rsidR="00E33A4B">
        <w:rPr>
          <w:rFonts w:ascii="72 Brand" w:hAnsi="72 Brand" w:cs="Segoe UI"/>
          <w:szCs w:val="20"/>
        </w:rPr>
        <w:t xml:space="preserve">lick on </w:t>
      </w:r>
      <w:r w:rsidR="00A005DD" w:rsidRPr="00A005DD">
        <w:rPr>
          <w:rFonts w:ascii="72 Brand" w:hAnsi="72 Brand" w:cs="Segoe UI"/>
          <w:i/>
          <w:iCs/>
          <w:szCs w:val="20"/>
        </w:rPr>
        <w:t>Favorite</w:t>
      </w:r>
      <w:r w:rsidR="00E33A4B" w:rsidRPr="00A005DD">
        <w:rPr>
          <w:rFonts w:ascii="72 Brand" w:hAnsi="72 Brand" w:cs="Segoe UI"/>
          <w:i/>
          <w:iCs/>
          <w:szCs w:val="20"/>
        </w:rPr>
        <w:t xml:space="preserve"> Packages </w:t>
      </w:r>
      <w:r w:rsidR="00E33A4B" w:rsidRPr="00A005DD">
        <w:rPr>
          <w:rFonts w:ascii="Wingdings" w:eastAsia="Wingdings" w:hAnsi="Wingdings" w:cs="Wingdings"/>
          <w:i/>
          <w:iCs/>
          <w:szCs w:val="20"/>
        </w:rPr>
        <w:t>à</w:t>
      </w:r>
      <w:r w:rsidR="00E33A4B" w:rsidRPr="00A005DD">
        <w:rPr>
          <w:rFonts w:ascii="72 Brand" w:hAnsi="72 Brand" w:cs="Segoe UI"/>
          <w:i/>
          <w:iCs/>
          <w:szCs w:val="20"/>
        </w:rPr>
        <w:t xml:space="preserve"> Add Package</w:t>
      </w:r>
      <w:r w:rsidR="00E33A4B">
        <w:rPr>
          <w:rFonts w:ascii="72 Brand" w:hAnsi="72 Brand" w:cs="Segoe UI"/>
          <w:szCs w:val="20"/>
        </w:rPr>
        <w:t xml:space="preserve"> </w:t>
      </w:r>
      <w:r w:rsidR="00E33A4B" w:rsidRPr="00E33A4B">
        <w:rPr>
          <w:rFonts w:ascii="Wingdings" w:eastAsia="Wingdings" w:hAnsi="Wingdings" w:cs="Wingdings"/>
          <w:szCs w:val="20"/>
        </w:rPr>
        <w:t>à</w:t>
      </w:r>
      <w:r w:rsidR="00E33A4B">
        <w:rPr>
          <w:rFonts w:ascii="72 Brand" w:hAnsi="72 Brand" w:cs="Segoe UI"/>
          <w:szCs w:val="20"/>
        </w:rPr>
        <w:t xml:space="preserve"> Assign your new Package </w:t>
      </w:r>
      <w:proofErr w:type="spellStart"/>
      <w:r w:rsidR="00E33A4B" w:rsidRPr="00C92349">
        <w:rPr>
          <w:rFonts w:ascii="72 Brand" w:hAnsi="72 Brand" w:cs="Segoe UI"/>
          <w:szCs w:val="20"/>
        </w:rPr>
        <w:t>zrap_enablement</w:t>
      </w:r>
      <w:proofErr w:type="spellEnd"/>
      <w:r w:rsidR="00E33A4B" w:rsidRPr="00C92349">
        <w:rPr>
          <w:rFonts w:ascii="72 Brand" w:hAnsi="72 Brand" w:cs="Segoe UI"/>
          <w:szCs w:val="20"/>
        </w:rPr>
        <w:t>###</w:t>
      </w:r>
      <w:r w:rsidR="00E33A4B">
        <w:rPr>
          <w:rFonts w:ascii="72 Brand" w:hAnsi="72 Brand" w:cs="Segoe UI"/>
          <w:szCs w:val="20"/>
        </w:rPr>
        <w:t>.</w:t>
      </w:r>
    </w:p>
    <w:p w14:paraId="0CE4B556" w14:textId="391FDE0F" w:rsidR="00B24110" w:rsidRPr="00C92349" w:rsidRDefault="006E7BAD" w:rsidP="23BAD414">
      <w:pPr>
        <w:pStyle w:val="Heading1"/>
        <w:numPr>
          <w:ilvl w:val="0"/>
          <w:numId w:val="9"/>
        </w:numPr>
        <w:rPr>
          <w:rFonts w:ascii="72 Brand" w:hAnsi="72 Brand"/>
          <w:b w:val="0"/>
          <w:color w:val="000000" w:themeColor="text1"/>
        </w:rPr>
      </w:pPr>
      <w:bookmarkStart w:id="2" w:name="_Toc163812152"/>
      <w:r w:rsidRPr="00C92349">
        <w:rPr>
          <w:rFonts w:ascii="72 Brand" w:hAnsi="72 Brand"/>
          <w:b w:val="0"/>
          <w:color w:val="000000" w:themeColor="text1"/>
        </w:rPr>
        <w:t>Create Persistent Datab</w:t>
      </w:r>
      <w:r w:rsidR="009B0319" w:rsidRPr="00C92349">
        <w:rPr>
          <w:rFonts w:ascii="72 Brand" w:hAnsi="72 Brand"/>
          <w:b w:val="0"/>
          <w:color w:val="000000" w:themeColor="text1"/>
        </w:rPr>
        <w:t>as</w:t>
      </w:r>
      <w:r w:rsidRPr="00C92349">
        <w:rPr>
          <w:rFonts w:ascii="72 Brand" w:hAnsi="72 Brand"/>
          <w:b w:val="0"/>
          <w:color w:val="000000" w:themeColor="text1"/>
        </w:rPr>
        <w:t>e Tables</w:t>
      </w:r>
      <w:bookmarkEnd w:id="2"/>
    </w:p>
    <w:p w14:paraId="3955B4A7" w14:textId="716B57A2" w:rsidR="0072119E" w:rsidRPr="00C92349" w:rsidRDefault="004267D8" w:rsidP="00264686">
      <w:pPr>
        <w:pStyle w:val="ListParagraph"/>
        <w:numPr>
          <w:ilvl w:val="0"/>
          <w:numId w:val="21"/>
        </w:numPr>
        <w:rPr>
          <w:rFonts w:ascii="72 Brand" w:eastAsia="Times New Roman" w:hAnsi="72 Brand" w:cs="Segoe UI"/>
          <w:color w:val="000000" w:themeColor="text1"/>
        </w:rPr>
      </w:pPr>
      <w:r w:rsidRPr="00C92349">
        <w:rPr>
          <w:rFonts w:ascii="72 Brand" w:eastAsia="Times New Roman" w:hAnsi="72 Brand" w:cs="Segoe UI"/>
          <w:color w:val="000000" w:themeColor="text1"/>
        </w:rPr>
        <w:t>C</w:t>
      </w:r>
      <w:r w:rsidR="0072119E" w:rsidRPr="00C92349">
        <w:rPr>
          <w:rFonts w:ascii="72 Brand" w:eastAsia="Times New Roman" w:hAnsi="72 Brand" w:cs="Segoe UI"/>
          <w:color w:val="000000" w:themeColor="text1"/>
        </w:rPr>
        <w:t>reate two datab</w:t>
      </w:r>
      <w:r w:rsidR="009B0319" w:rsidRPr="00C92349">
        <w:rPr>
          <w:rFonts w:ascii="72 Brand" w:eastAsia="Times New Roman" w:hAnsi="72 Brand" w:cs="Segoe UI"/>
          <w:color w:val="000000" w:themeColor="text1"/>
        </w:rPr>
        <w:t>as</w:t>
      </w:r>
      <w:r w:rsidR="0072119E" w:rsidRPr="00C92349">
        <w:rPr>
          <w:rFonts w:ascii="72 Brand" w:eastAsia="Times New Roman" w:hAnsi="72 Brand" w:cs="Segoe UI"/>
          <w:color w:val="000000" w:themeColor="text1"/>
        </w:rPr>
        <w:t xml:space="preserve">e tables </w:t>
      </w:r>
      <w:r w:rsidR="00763AAF" w:rsidRPr="00C92349">
        <w:rPr>
          <w:rFonts w:ascii="72 Brand" w:eastAsia="Times New Roman" w:hAnsi="72 Brand" w:cs="Segoe UI"/>
          <w:color w:val="000000" w:themeColor="text1"/>
        </w:rPr>
        <w:t>for the</w:t>
      </w:r>
      <w:r w:rsidR="0046319E" w:rsidRPr="00C92349">
        <w:rPr>
          <w:rFonts w:ascii="72 Brand" w:eastAsia="Times New Roman" w:hAnsi="72 Brand" w:cs="Segoe UI"/>
          <w:color w:val="000000" w:themeColor="text1"/>
        </w:rPr>
        <w:t xml:space="preserve"> t</w:t>
      </w:r>
      <w:r w:rsidR="0072119E" w:rsidRPr="00C92349">
        <w:rPr>
          <w:rFonts w:ascii="72 Brand" w:eastAsia="Times New Roman" w:hAnsi="72 Brand" w:cs="Segoe UI"/>
          <w:color w:val="000000" w:themeColor="text1"/>
        </w:rPr>
        <w:t>ravel and booking data</w:t>
      </w:r>
      <w:r w:rsidR="00763AAF" w:rsidRPr="00C92349">
        <w:rPr>
          <w:rFonts w:ascii="72 Brand" w:eastAsia="Times New Roman" w:hAnsi="72 Brand" w:cs="Segoe UI"/>
          <w:color w:val="000000" w:themeColor="text1"/>
        </w:rPr>
        <w:t>, r</w:t>
      </w:r>
      <w:r w:rsidR="001F3EE0" w:rsidRPr="00C92349">
        <w:rPr>
          <w:rFonts w:ascii="72 Brand" w:eastAsia="Times New Roman" w:hAnsi="72 Brand" w:cs="Segoe UI"/>
          <w:color w:val="000000" w:themeColor="text1"/>
        </w:rPr>
        <w:t>eus</w:t>
      </w:r>
      <w:r w:rsidR="00763AAF" w:rsidRPr="00C92349">
        <w:rPr>
          <w:rFonts w:ascii="72 Brand" w:eastAsia="Times New Roman" w:hAnsi="72 Brand" w:cs="Segoe UI"/>
          <w:color w:val="000000" w:themeColor="text1"/>
        </w:rPr>
        <w:t>ing</w:t>
      </w:r>
      <w:r w:rsidR="001F3EE0" w:rsidRPr="00C92349">
        <w:rPr>
          <w:rFonts w:ascii="72 Brand" w:eastAsia="Times New Roman" w:hAnsi="72 Brand" w:cs="Segoe UI"/>
          <w:color w:val="000000" w:themeColor="text1"/>
        </w:rPr>
        <w:t xml:space="preserve"> </w:t>
      </w:r>
      <w:r w:rsidRPr="00C92349">
        <w:rPr>
          <w:rFonts w:ascii="72 Brand" w:eastAsia="Times New Roman" w:hAnsi="72 Brand" w:cs="Segoe UI"/>
          <w:color w:val="000000" w:themeColor="text1"/>
        </w:rPr>
        <w:t>data elements f</w:t>
      </w:r>
      <w:r w:rsidR="001F3EE0" w:rsidRPr="00C92349">
        <w:rPr>
          <w:rFonts w:ascii="72 Brand" w:eastAsia="Times New Roman" w:hAnsi="72 Brand" w:cs="Segoe UI"/>
          <w:color w:val="000000" w:themeColor="text1"/>
        </w:rPr>
        <w:t>rom</w:t>
      </w:r>
      <w:r w:rsidRPr="00C92349">
        <w:rPr>
          <w:rFonts w:ascii="72 Brand" w:eastAsia="Times New Roman" w:hAnsi="72 Brand" w:cs="Segoe UI"/>
          <w:color w:val="000000" w:themeColor="text1"/>
        </w:rPr>
        <w:t xml:space="preserve"> </w:t>
      </w:r>
      <w:r w:rsidR="00006CB2" w:rsidRPr="00C92349">
        <w:rPr>
          <w:rFonts w:ascii="72 Brand" w:eastAsia="Times New Roman" w:hAnsi="72 Brand" w:cs="Segoe UI"/>
          <w:color w:val="000000" w:themeColor="text1"/>
        </w:rPr>
        <w:t>installed</w:t>
      </w:r>
      <w:r w:rsidRPr="00C92349">
        <w:rPr>
          <w:rFonts w:ascii="72 Brand" w:eastAsia="Times New Roman" w:hAnsi="72 Brand" w:cs="Segoe UI"/>
          <w:color w:val="000000" w:themeColor="text1"/>
        </w:rPr>
        <w:t xml:space="preserve"> /</w:t>
      </w:r>
      <w:proofErr w:type="spellStart"/>
      <w:r w:rsidR="002C0574" w:rsidRPr="00C92349">
        <w:rPr>
          <w:rFonts w:ascii="72 Brand" w:eastAsia="Times New Roman" w:hAnsi="72 Brand" w:cs="Segoe UI"/>
          <w:color w:val="000000" w:themeColor="text1"/>
        </w:rPr>
        <w:t>dmo</w:t>
      </w:r>
      <w:proofErr w:type="spellEnd"/>
      <w:r w:rsidR="002C0574" w:rsidRPr="00C92349">
        <w:rPr>
          <w:rFonts w:ascii="72 Brand" w:eastAsia="Times New Roman" w:hAnsi="72 Brand" w:cs="Segoe UI"/>
          <w:color w:val="000000" w:themeColor="text1"/>
        </w:rPr>
        <w:t xml:space="preserve"> content</w:t>
      </w:r>
      <w:r w:rsidR="00264686">
        <w:rPr>
          <w:rFonts w:ascii="72 Brand" w:eastAsia="Times New Roman" w:hAnsi="72 Brand" w:cs="Segoe UI"/>
          <w:color w:val="000000" w:themeColor="text1"/>
        </w:rPr>
        <w:t xml:space="preserve"> package.</w:t>
      </w:r>
    </w:p>
    <w:p w14:paraId="54F3F73A" w14:textId="5B884483" w:rsidR="001F3EE0" w:rsidRPr="00264686" w:rsidRDefault="00763AAF" w:rsidP="007038C6">
      <w:pPr>
        <w:pStyle w:val="ListParagraph"/>
        <w:numPr>
          <w:ilvl w:val="0"/>
          <w:numId w:val="21"/>
        </w:numPr>
        <w:rPr>
          <w:rFonts w:ascii="72 Brand" w:hAnsi="72 Brand"/>
        </w:rPr>
      </w:pPr>
      <w:r w:rsidRPr="00264686">
        <w:rPr>
          <w:rFonts w:ascii="72 Brand" w:eastAsia="Times New Roman" w:hAnsi="72 Brand" w:cs="Segoe UI"/>
          <w:color w:val="000000" w:themeColor="text1"/>
        </w:rPr>
        <w:t>An ABAP Cl</w:t>
      </w:r>
      <w:r w:rsidR="009B0319" w:rsidRPr="00264686">
        <w:rPr>
          <w:rFonts w:ascii="72 Brand" w:eastAsia="Times New Roman" w:hAnsi="72 Brand" w:cs="Segoe UI"/>
          <w:color w:val="000000" w:themeColor="text1"/>
        </w:rPr>
        <w:t>as</w:t>
      </w:r>
      <w:r w:rsidRPr="00264686">
        <w:rPr>
          <w:rFonts w:ascii="72 Brand" w:eastAsia="Times New Roman" w:hAnsi="72 Brand" w:cs="Segoe UI"/>
          <w:color w:val="000000" w:themeColor="text1"/>
        </w:rPr>
        <w:t xml:space="preserve">s will be </w:t>
      </w:r>
      <w:r w:rsidR="00390847" w:rsidRPr="00264686">
        <w:rPr>
          <w:rFonts w:ascii="72 Brand" w:eastAsia="Times New Roman" w:hAnsi="72 Brand" w:cs="Segoe UI"/>
          <w:color w:val="000000" w:themeColor="text1"/>
        </w:rPr>
        <w:t xml:space="preserve">created and </w:t>
      </w:r>
      <w:r w:rsidRPr="00264686">
        <w:rPr>
          <w:rFonts w:ascii="72 Brand" w:eastAsia="Times New Roman" w:hAnsi="72 Brand" w:cs="Segoe UI"/>
          <w:color w:val="000000" w:themeColor="text1"/>
        </w:rPr>
        <w:t>executed once to fill the table</w:t>
      </w:r>
      <w:r w:rsidR="00390847" w:rsidRPr="00264686">
        <w:rPr>
          <w:rFonts w:ascii="72 Brand" w:eastAsia="Times New Roman" w:hAnsi="72 Brand" w:cs="Segoe UI"/>
          <w:color w:val="000000" w:themeColor="text1"/>
        </w:rPr>
        <w:t>s</w:t>
      </w:r>
      <w:r w:rsidRPr="00264686">
        <w:rPr>
          <w:rFonts w:ascii="72 Brand" w:eastAsia="Times New Roman" w:hAnsi="72 Brand" w:cs="Segoe UI"/>
          <w:color w:val="000000" w:themeColor="text1"/>
        </w:rPr>
        <w:t xml:space="preserve"> with sample data </w:t>
      </w:r>
      <w:r w:rsidR="00390847" w:rsidRPr="00264686">
        <w:rPr>
          <w:rFonts w:ascii="72 Brand" w:eastAsia="Times New Roman" w:hAnsi="72 Brand" w:cs="Segoe UI"/>
          <w:color w:val="000000" w:themeColor="text1"/>
        </w:rPr>
        <w:t xml:space="preserve">from </w:t>
      </w:r>
      <w:r w:rsidR="001F78BB">
        <w:rPr>
          <w:rFonts w:ascii="72 Brand" w:eastAsia="Times New Roman" w:hAnsi="72 Brand" w:cs="Segoe UI"/>
          <w:color w:val="000000" w:themeColor="text1"/>
        </w:rPr>
        <w:t xml:space="preserve">the </w:t>
      </w:r>
      <w:r w:rsidR="00390847" w:rsidRPr="00264686">
        <w:rPr>
          <w:rFonts w:ascii="72 Brand" w:eastAsia="Times New Roman" w:hAnsi="72 Brand" w:cs="Segoe UI"/>
          <w:color w:val="000000" w:themeColor="text1"/>
        </w:rPr>
        <w:t>installed /</w:t>
      </w:r>
      <w:proofErr w:type="spellStart"/>
      <w:r w:rsidR="00390847" w:rsidRPr="00264686">
        <w:rPr>
          <w:rFonts w:ascii="72 Brand" w:eastAsia="Times New Roman" w:hAnsi="72 Brand" w:cs="Segoe UI"/>
          <w:color w:val="000000" w:themeColor="text1"/>
        </w:rPr>
        <w:t>dmo</w:t>
      </w:r>
      <w:proofErr w:type="spellEnd"/>
      <w:r w:rsidR="00390847" w:rsidRPr="00264686">
        <w:rPr>
          <w:rFonts w:ascii="72 Brand" w:eastAsia="Times New Roman" w:hAnsi="72 Brand" w:cs="Segoe UI"/>
          <w:color w:val="000000" w:themeColor="text1"/>
        </w:rPr>
        <w:t xml:space="preserve"> content.</w:t>
      </w:r>
    </w:p>
    <w:p w14:paraId="0375C614" w14:textId="77777777" w:rsidR="00264686" w:rsidRPr="00264686" w:rsidRDefault="00264686" w:rsidP="00264686">
      <w:pPr>
        <w:pStyle w:val="ListParagraph"/>
        <w:rPr>
          <w:rFonts w:ascii="72 Brand" w:hAnsi="72 Brand"/>
        </w:rPr>
      </w:pPr>
    </w:p>
    <w:p w14:paraId="764F5465" w14:textId="2A1C7BAF" w:rsidR="00266FFD" w:rsidRPr="00C92349" w:rsidRDefault="001A2890" w:rsidP="00A64D64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 w:rsidRPr="00C92349">
        <w:rPr>
          <w:rFonts w:ascii="72 Brand" w:eastAsia="Times New Roman" w:hAnsi="72 Brand" w:cs="Segoe UI"/>
        </w:rPr>
        <w:t>In ADT r</w:t>
      </w:r>
      <w:r w:rsidR="002C1AC6" w:rsidRPr="00C92349">
        <w:rPr>
          <w:rFonts w:ascii="72 Brand" w:eastAsia="Times New Roman" w:hAnsi="72 Brand" w:cs="Segoe UI"/>
        </w:rPr>
        <w:t xml:space="preserve">ight click on your ABAP </w:t>
      </w:r>
      <w:r w:rsidR="000904D6" w:rsidRPr="00C92349">
        <w:rPr>
          <w:rFonts w:ascii="72 Brand" w:eastAsia="Times New Roman" w:hAnsi="72 Brand" w:cs="Segoe UI"/>
        </w:rPr>
        <w:t>P</w:t>
      </w:r>
      <w:r w:rsidR="002C1AC6" w:rsidRPr="00C92349">
        <w:rPr>
          <w:rFonts w:ascii="72 Brand" w:eastAsia="Times New Roman" w:hAnsi="72 Brand" w:cs="Segoe UI"/>
        </w:rPr>
        <w:t>ackage</w:t>
      </w:r>
      <w:r w:rsidR="000904D6" w:rsidRPr="00C92349">
        <w:rPr>
          <w:rFonts w:ascii="72 Brand" w:eastAsia="Times New Roman" w:hAnsi="72 Brand" w:cs="Segoe UI"/>
        </w:rPr>
        <w:t xml:space="preserve"> and</w:t>
      </w:r>
      <w:r w:rsidR="002C1AC6" w:rsidRPr="00C92349">
        <w:rPr>
          <w:rFonts w:ascii="72 Brand" w:eastAsia="Times New Roman" w:hAnsi="72 Brand" w:cs="Segoe UI"/>
        </w:rPr>
        <w:t xml:space="preserve"> choose </w:t>
      </w:r>
      <w:r w:rsidR="002C1AC6" w:rsidRPr="00C92349">
        <w:rPr>
          <w:rFonts w:ascii="72 Brand" w:eastAsia="Times New Roman" w:hAnsi="72 Brand" w:cs="Segoe UI"/>
          <w:i/>
          <w:iCs/>
        </w:rPr>
        <w:t xml:space="preserve">New </w:t>
      </w:r>
      <w:r w:rsidR="00A005DD" w:rsidRPr="00A005DD">
        <w:rPr>
          <w:rFonts w:ascii="Wingdings" w:eastAsia="Wingdings" w:hAnsi="Wingdings" w:cs="Wingdings"/>
          <w:i/>
          <w:iCs/>
        </w:rPr>
        <w:t>à</w:t>
      </w:r>
      <w:r w:rsidR="00A005DD">
        <w:rPr>
          <w:rFonts w:ascii="72 Brand" w:eastAsia="Times New Roman" w:hAnsi="72 Brand" w:cs="Segoe UI"/>
          <w:i/>
          <w:iCs/>
        </w:rPr>
        <w:t xml:space="preserve"> </w:t>
      </w:r>
      <w:r w:rsidR="00E10016">
        <w:rPr>
          <w:rFonts w:ascii="72 Brand" w:eastAsia="Times New Roman" w:hAnsi="72 Brand" w:cs="Segoe UI"/>
          <w:i/>
          <w:iCs/>
        </w:rPr>
        <w:t xml:space="preserve">Other </w:t>
      </w:r>
      <w:r w:rsidR="00E10016" w:rsidRPr="00E10016">
        <w:rPr>
          <w:rFonts w:ascii="Wingdings" w:eastAsia="Wingdings" w:hAnsi="Wingdings" w:cs="Wingdings"/>
          <w:i/>
          <w:iCs/>
        </w:rPr>
        <w:t>à</w:t>
      </w:r>
      <w:r w:rsidR="00E10016">
        <w:rPr>
          <w:rFonts w:ascii="72 Brand" w:eastAsia="Times New Roman" w:hAnsi="72 Brand" w:cs="Segoe UI"/>
          <w:i/>
          <w:iCs/>
        </w:rPr>
        <w:t xml:space="preserve"> </w:t>
      </w:r>
      <w:r w:rsidR="00C1594E" w:rsidRPr="00C92349">
        <w:rPr>
          <w:rFonts w:ascii="72 Brand" w:eastAsia="Times New Roman" w:hAnsi="72 Brand" w:cs="Segoe UI"/>
          <w:i/>
          <w:iCs/>
        </w:rPr>
        <w:t>Dictionary</w:t>
      </w:r>
      <w:r w:rsidR="00A005DD">
        <w:rPr>
          <w:rFonts w:ascii="72 Brand" w:eastAsia="Times New Roman" w:hAnsi="72 Brand" w:cs="Segoe UI"/>
          <w:i/>
          <w:iCs/>
        </w:rPr>
        <w:t xml:space="preserve"> </w:t>
      </w:r>
      <w:r w:rsidR="00A005DD" w:rsidRPr="00A005DD">
        <w:rPr>
          <w:rFonts w:ascii="Wingdings" w:eastAsia="Wingdings" w:hAnsi="Wingdings" w:cs="Wingdings"/>
          <w:i/>
          <w:iCs/>
        </w:rPr>
        <w:t>à</w:t>
      </w:r>
      <w:r w:rsidR="00C1594E" w:rsidRPr="00C92349">
        <w:rPr>
          <w:rFonts w:ascii="72 Brand" w:eastAsia="Times New Roman" w:hAnsi="72 Brand" w:cs="Segoe UI"/>
          <w:i/>
          <w:iCs/>
        </w:rPr>
        <w:t xml:space="preserve"> Datab</w:t>
      </w:r>
      <w:r w:rsidR="009B0319" w:rsidRPr="00C92349">
        <w:rPr>
          <w:rFonts w:ascii="72 Brand" w:eastAsia="Times New Roman" w:hAnsi="72 Brand" w:cs="Segoe UI"/>
          <w:i/>
          <w:iCs/>
        </w:rPr>
        <w:t>as</w:t>
      </w:r>
      <w:r w:rsidR="00C1594E" w:rsidRPr="00C92349">
        <w:rPr>
          <w:rFonts w:ascii="72 Brand" w:eastAsia="Times New Roman" w:hAnsi="72 Brand" w:cs="Segoe UI"/>
          <w:i/>
          <w:iCs/>
        </w:rPr>
        <w:t>e Table</w:t>
      </w:r>
      <w:r w:rsidR="004557CE">
        <w:rPr>
          <w:rFonts w:ascii="72 Brand" w:eastAsia="Times New Roman" w:hAnsi="72 Brand" w:cs="Segoe UI"/>
          <w:i/>
          <w:iCs/>
        </w:rPr>
        <w:t>.</w:t>
      </w:r>
    </w:p>
    <w:p w14:paraId="244961C7" w14:textId="77777777" w:rsidR="00CF7DD4" w:rsidRPr="00C92349" w:rsidRDefault="00CF7DD4" w:rsidP="00A64D64">
      <w:pPr>
        <w:pStyle w:val="ListParagraph"/>
        <w:ind w:left="1080"/>
        <w:rPr>
          <w:rFonts w:ascii="72 Brand" w:eastAsia="Times New Roman" w:hAnsi="72 Brand" w:cs="Segoe UI"/>
        </w:rPr>
      </w:pPr>
    </w:p>
    <w:p w14:paraId="496B0764" w14:textId="3D6F4CCC" w:rsidR="0007015C" w:rsidRPr="00C92349" w:rsidRDefault="00611A8F" w:rsidP="00A64D64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>
        <w:rPr>
          <w:rFonts w:ascii="72 Brand" w:eastAsia="Times New Roman" w:hAnsi="72 Brand" w:cs="Segoe UI"/>
        </w:rPr>
        <w:t xml:space="preserve">Choose your </w:t>
      </w:r>
      <w:r w:rsidR="0007015C" w:rsidRPr="00C92349">
        <w:rPr>
          <w:rFonts w:ascii="72 Brand" w:eastAsia="Times New Roman" w:hAnsi="72 Brand" w:cs="Segoe UI"/>
        </w:rPr>
        <w:t>transport request</w:t>
      </w:r>
      <w:r w:rsidR="00DF50C7">
        <w:rPr>
          <w:rFonts w:ascii="72 Brand" w:eastAsia="Times New Roman" w:hAnsi="72 Brand" w:cs="Segoe UI"/>
        </w:rPr>
        <w:t xml:space="preserve"> and finish.</w:t>
      </w:r>
    </w:p>
    <w:p w14:paraId="2BD3646A" w14:textId="77777777" w:rsidR="00CF7DD4" w:rsidRPr="00C92349" w:rsidRDefault="00CF7DD4" w:rsidP="00A64D64">
      <w:pPr>
        <w:pStyle w:val="ListParagraph"/>
        <w:rPr>
          <w:rFonts w:ascii="72 Brand" w:eastAsia="Times New Roman" w:hAnsi="72 Brand" w:cs="Segoe UI"/>
        </w:rPr>
      </w:pPr>
    </w:p>
    <w:p w14:paraId="1177E771" w14:textId="4B87013C" w:rsidR="000A5D53" w:rsidRDefault="00266FFD" w:rsidP="00A64D64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 w:rsidRPr="00C92349">
        <w:rPr>
          <w:rFonts w:ascii="72 Brand" w:eastAsia="Times New Roman" w:hAnsi="72 Brand" w:cs="Segoe UI"/>
        </w:rPr>
        <w:t>Create the travel table</w:t>
      </w:r>
      <w:r w:rsidR="0007015C" w:rsidRPr="00C92349">
        <w:rPr>
          <w:rFonts w:ascii="72 Brand" w:eastAsia="Times New Roman" w:hAnsi="72 Brand" w:cs="Segoe UI"/>
        </w:rPr>
        <w:t xml:space="preserve"> </w:t>
      </w:r>
      <w:r w:rsidR="00CF7DD4" w:rsidRPr="00C92349">
        <w:rPr>
          <w:rFonts w:ascii="72 Brand" w:eastAsia="Times New Roman" w:hAnsi="72 Brand" w:cs="Segoe UI"/>
        </w:rPr>
        <w:t xml:space="preserve">using </w:t>
      </w:r>
      <w:r w:rsidR="000A030D" w:rsidRPr="00C92349">
        <w:rPr>
          <w:rFonts w:ascii="72 Brand" w:eastAsia="Times New Roman" w:hAnsi="72 Brand" w:cs="Segoe UI"/>
        </w:rPr>
        <w:t xml:space="preserve">source code </w:t>
      </w:r>
      <w:r w:rsidR="00D428E9">
        <w:rPr>
          <w:rFonts w:ascii="72 Brand" w:eastAsia="Times New Roman" w:hAnsi="72 Brand" w:cs="Segoe UI"/>
        </w:rPr>
        <w:t xml:space="preserve">and naming convention </w:t>
      </w:r>
      <w:r w:rsidR="000A030D" w:rsidRPr="00C92349">
        <w:rPr>
          <w:rFonts w:ascii="72 Brand" w:eastAsia="Times New Roman" w:hAnsi="72 Brand" w:cs="Segoe UI"/>
        </w:rPr>
        <w:t>provided</w:t>
      </w:r>
      <w:r w:rsidR="00DF50C7">
        <w:rPr>
          <w:rFonts w:ascii="72 Brand" w:eastAsia="Times New Roman" w:hAnsi="72 Brand" w:cs="Segoe UI"/>
        </w:rPr>
        <w:t xml:space="preserve">, then </w:t>
      </w:r>
      <w:r w:rsidR="0007015C" w:rsidRPr="00C92349">
        <w:rPr>
          <w:rFonts w:ascii="72 Brand" w:eastAsia="Times New Roman" w:hAnsi="72 Brand" w:cs="Segoe UI"/>
        </w:rPr>
        <w:t>activate</w:t>
      </w:r>
      <w:r w:rsidR="005D3D69" w:rsidRPr="00C92349">
        <w:rPr>
          <w:rFonts w:ascii="72 Brand" w:eastAsia="Times New Roman" w:hAnsi="72 Brand" w:cs="Segoe UI"/>
        </w:rPr>
        <w:t>.</w:t>
      </w:r>
    </w:p>
    <w:p w14:paraId="733FE0BE" w14:textId="77777777" w:rsidR="003B6AC6" w:rsidRPr="003B6AC6" w:rsidRDefault="003B6AC6" w:rsidP="003B6AC6">
      <w:pPr>
        <w:pStyle w:val="ListParagraph"/>
        <w:rPr>
          <w:rFonts w:ascii="72 Brand" w:eastAsia="Times New Roman" w:hAnsi="72 Brand" w:cs="Segoe UI"/>
        </w:rPr>
      </w:pPr>
    </w:p>
    <w:p w14:paraId="7A0410CC" w14:textId="53AA3481" w:rsidR="008A667C" w:rsidRPr="00C92349" w:rsidRDefault="008A667C" w:rsidP="008A667C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@EndUserText.label : '</w:t>
      </w:r>
      <w:r w:rsidR="00C224F7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Travel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table'</w:t>
      </w:r>
    </w:p>
    <w:p w14:paraId="09056B02" w14:textId="77777777" w:rsidR="008A667C" w:rsidRPr="00C92349" w:rsidRDefault="008A667C" w:rsidP="008A667C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@AbapCatalog.enhancement.category : #NOT_EXTENSIBLE</w:t>
      </w:r>
    </w:p>
    <w:p w14:paraId="2FE6D9CF" w14:textId="77777777" w:rsidR="008A667C" w:rsidRPr="00EC1B06" w:rsidRDefault="008A667C" w:rsidP="008A667C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pt-BR"/>
        </w:rPr>
      </w:pPr>
      <w:r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>@AbapCatalog.tableCategory : #TRANSPARENT</w:t>
      </w:r>
    </w:p>
    <w:p w14:paraId="463EA8E0" w14:textId="24A7819C" w:rsidR="008A667C" w:rsidRPr="00EC1B06" w:rsidRDefault="008A667C" w:rsidP="23BAD414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pt-BR"/>
        </w:rPr>
      </w:pPr>
      <w:r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>@AbapCatalog.deliveryCl</w:t>
      </w:r>
      <w:r w:rsidR="009B0319"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>as</w:t>
      </w:r>
      <w:r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>s : #A</w:t>
      </w:r>
    </w:p>
    <w:p w14:paraId="6CE16892" w14:textId="77777777" w:rsidR="008A667C" w:rsidRPr="00C92349" w:rsidRDefault="008A667C" w:rsidP="008A667C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@AbapCatalog.dataMaintenance : #RESTRICTED</w:t>
      </w:r>
    </w:p>
    <w:p w14:paraId="1E75A905" w14:textId="77777777" w:rsidR="008A667C" w:rsidRPr="00C92349" w:rsidRDefault="008A667C" w:rsidP="008A667C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</w:p>
    <w:p w14:paraId="22E1E196" w14:textId="6480AFC0" w:rsidR="008A667C" w:rsidRPr="00C92349" w:rsidRDefault="008A667C" w:rsidP="008A667C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define table </w:t>
      </w:r>
      <w:r w:rsidR="00C224F7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ztravel</w:t>
      </w:r>
      <w:r w:rsidR="00474EE8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_</w:t>
      </w:r>
      <w:r w:rsidR="004F2C5F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a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### </w:t>
      </w: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{</w:t>
      </w:r>
    </w:p>
    <w:p w14:paraId="5287EF94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key </w:t>
      </w: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client            : abap.clnt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not null;</w:t>
      </w:r>
    </w:p>
    <w:p w14:paraId="43FED91B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key</w:t>
      </w: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travel_uuid       : sysuuid_x16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not null;</w:t>
      </w:r>
    </w:p>
    <w:p w14:paraId="22DBC092" w14:textId="77777777" w:rsidR="001F3EE0" w:rsidRPr="00EC1B06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pt-BR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</w:t>
      </w:r>
      <w:r w:rsidRPr="00EC1B06">
        <w:rPr>
          <w:rFonts w:ascii="72 Brand" w:hAnsi="72 Brand"/>
          <w:noProof/>
          <w:color w:val="000000"/>
          <w:sz w:val="18"/>
          <w:szCs w:val="18"/>
          <w:lang w:val="pt-BR"/>
        </w:rPr>
        <w:t>travel_id             : /dmo/travel_id;</w:t>
      </w:r>
    </w:p>
    <w:p w14:paraId="637759C2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EC1B06">
        <w:rPr>
          <w:rFonts w:ascii="72 Brand" w:hAnsi="72 Brand"/>
          <w:noProof/>
          <w:color w:val="000000"/>
          <w:sz w:val="18"/>
          <w:szCs w:val="18"/>
          <w:lang w:val="pt-BR"/>
        </w:rPr>
        <w:t xml:space="preserve">  </w:t>
      </w: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agency_id             : /dmo/agency_id;</w:t>
      </w:r>
    </w:p>
    <w:p w14:paraId="74BB5492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customer_id           : /dmo/customer_id;</w:t>
      </w:r>
    </w:p>
    <w:p w14:paraId="51A850DC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begin_date            : /dmo/begin_date;</w:t>
      </w:r>
    </w:p>
    <w:p w14:paraId="4132F072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end_date              : /dmo/end_date;</w:t>
      </w:r>
    </w:p>
    <w:p w14:paraId="5A3F2E2A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8FD3" w:themeColor="accent3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 xml:space="preserve">  @Semantics.amount.currencyCode : '/dmo/travel.currency_code'</w:t>
      </w:r>
    </w:p>
    <w:p w14:paraId="44DAD88D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booking_fee           : /dmo/booking_fee;</w:t>
      </w:r>
    </w:p>
    <w:p w14:paraId="1AB26427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lastRenderedPageBreak/>
        <w:t xml:space="preserve">  </w:t>
      </w: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@Semantics.amount.currencyCode : '/dmo/travel.currency_code'</w:t>
      </w:r>
    </w:p>
    <w:p w14:paraId="48B8F838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total_price           : /dmo/total_price;</w:t>
      </w:r>
    </w:p>
    <w:p w14:paraId="7B176431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currency_code         : /dmo/currency_code;</w:t>
      </w:r>
    </w:p>
    <w:p w14:paraId="4B6BA290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description           : /dmo/description;</w:t>
      </w:r>
    </w:p>
    <w:p w14:paraId="7B484467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overall_status        : /dmo/overall_status;</w:t>
      </w:r>
    </w:p>
    <w:p w14:paraId="1E75184F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created_by            : syuname;</w:t>
      </w:r>
    </w:p>
    <w:p w14:paraId="0D324FF7" w14:textId="77777777" w:rsidR="001F3EE0" w:rsidRPr="00C92349" w:rsidRDefault="001F3EE0" w:rsidP="001F3EE0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created_at            : timestampl;</w:t>
      </w:r>
    </w:p>
    <w:p w14:paraId="5E327239" w14:textId="02DB90FF" w:rsidR="001F3EE0" w:rsidRPr="00C92349" w:rsidRDefault="001F3EE0" w:rsidP="23BAD414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l</w:t>
      </w:r>
      <w:r w:rsidR="009B0319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t_changed_by       : syuname;</w:t>
      </w:r>
    </w:p>
    <w:p w14:paraId="5054D716" w14:textId="55676088" w:rsidR="001F3EE0" w:rsidRPr="00C92349" w:rsidRDefault="001F3EE0" w:rsidP="23BAD414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l</w:t>
      </w:r>
      <w:r w:rsidR="009B0319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t_changed_at       : timestampl;</w:t>
      </w:r>
    </w:p>
    <w:p w14:paraId="61CC53C9" w14:textId="686789DA" w:rsidR="001F3EE0" w:rsidRPr="00C92349" w:rsidRDefault="001F3EE0" w:rsidP="23BAD414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local_l</w:t>
      </w:r>
      <w:r w:rsidR="009B0319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t_changed_at : timestampl;</w:t>
      </w:r>
    </w:p>
    <w:p w14:paraId="2F6D943B" w14:textId="77777777" w:rsidR="008A667C" w:rsidRPr="00C92349" w:rsidRDefault="008A667C" w:rsidP="008A667C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Style w:val="pln"/>
          <w:rFonts w:ascii="72 Brand" w:hAnsi="72 Brand"/>
          <w:noProof/>
          <w:color w:val="000000"/>
          <w:sz w:val="18"/>
          <w:szCs w:val="18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}</w:t>
      </w:r>
    </w:p>
    <w:p w14:paraId="562FA275" w14:textId="77777777" w:rsidR="00C628C4" w:rsidRPr="00C92349" w:rsidRDefault="00C628C4" w:rsidP="00C628C4">
      <w:pPr>
        <w:pStyle w:val="ListParagraph"/>
        <w:ind w:left="1069"/>
        <w:rPr>
          <w:rFonts w:ascii="72 Brand" w:eastAsia="Times New Roman" w:hAnsi="72 Brand" w:cs="Segoe UI"/>
        </w:rPr>
      </w:pPr>
    </w:p>
    <w:p w14:paraId="028B8827" w14:textId="5CB715C3" w:rsidR="004267D8" w:rsidRDefault="004267D8" w:rsidP="001D4DB0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 w:rsidRPr="00C92349">
        <w:rPr>
          <w:rFonts w:ascii="72 Brand" w:eastAsia="Times New Roman" w:hAnsi="72 Brand" w:cs="Segoe UI"/>
        </w:rPr>
        <w:t xml:space="preserve">Create </w:t>
      </w:r>
      <w:r w:rsidR="002C0574" w:rsidRPr="00C92349">
        <w:rPr>
          <w:rFonts w:ascii="72 Brand" w:eastAsia="Times New Roman" w:hAnsi="72 Brand" w:cs="Segoe UI"/>
        </w:rPr>
        <w:t xml:space="preserve">a second </w:t>
      </w:r>
      <w:r w:rsidRPr="00C92349">
        <w:rPr>
          <w:rFonts w:ascii="72 Brand" w:eastAsia="Times New Roman" w:hAnsi="72 Brand" w:cs="Segoe UI"/>
        </w:rPr>
        <w:t>booking table</w:t>
      </w:r>
      <w:r w:rsidR="000A030D" w:rsidRPr="00C92349">
        <w:rPr>
          <w:rFonts w:ascii="72 Brand" w:eastAsia="Times New Roman" w:hAnsi="72 Brand" w:cs="Segoe UI"/>
        </w:rPr>
        <w:t xml:space="preserve"> using </w:t>
      </w:r>
      <w:r w:rsidR="004557CE">
        <w:rPr>
          <w:rFonts w:ascii="72 Brand" w:eastAsia="Times New Roman" w:hAnsi="72 Brand" w:cs="Segoe UI"/>
        </w:rPr>
        <w:t xml:space="preserve">the </w:t>
      </w:r>
      <w:r w:rsidR="000A030D" w:rsidRPr="00C92349">
        <w:rPr>
          <w:rFonts w:ascii="72 Brand" w:eastAsia="Times New Roman" w:hAnsi="72 Brand" w:cs="Segoe UI"/>
        </w:rPr>
        <w:t xml:space="preserve">source code </w:t>
      </w:r>
      <w:r w:rsidR="00D428E9">
        <w:rPr>
          <w:rFonts w:ascii="72 Brand" w:eastAsia="Times New Roman" w:hAnsi="72 Brand" w:cs="Segoe UI"/>
        </w:rPr>
        <w:t xml:space="preserve">and naming convention </w:t>
      </w:r>
      <w:r w:rsidR="000A030D" w:rsidRPr="00C92349">
        <w:rPr>
          <w:rFonts w:ascii="72 Brand" w:eastAsia="Times New Roman" w:hAnsi="72 Brand" w:cs="Segoe UI"/>
        </w:rPr>
        <w:t>provided</w:t>
      </w:r>
      <w:r w:rsidR="00010E65">
        <w:rPr>
          <w:rFonts w:ascii="72 Brand" w:eastAsia="Times New Roman" w:hAnsi="72 Brand" w:cs="Segoe UI"/>
        </w:rPr>
        <w:t xml:space="preserve">, then </w:t>
      </w:r>
      <w:r w:rsidR="004A4AC7" w:rsidRPr="00C92349">
        <w:rPr>
          <w:rFonts w:ascii="72 Brand" w:eastAsia="Times New Roman" w:hAnsi="72 Brand" w:cs="Segoe UI"/>
        </w:rPr>
        <w:t>activate.</w:t>
      </w:r>
      <w:r w:rsidRPr="00C92349">
        <w:rPr>
          <w:rFonts w:ascii="72 Brand" w:eastAsia="Times New Roman" w:hAnsi="72 Brand" w:cs="Segoe UI"/>
        </w:rPr>
        <w:t xml:space="preserve"> </w:t>
      </w:r>
    </w:p>
    <w:p w14:paraId="6C41982D" w14:textId="77777777" w:rsidR="003B6AC6" w:rsidRDefault="003B6AC6" w:rsidP="003B6AC6">
      <w:pPr>
        <w:pStyle w:val="ListParagraph"/>
        <w:ind w:left="1069"/>
        <w:rPr>
          <w:rFonts w:ascii="72 Brand" w:eastAsia="Times New Roman" w:hAnsi="72 Brand" w:cs="Segoe UI"/>
        </w:rPr>
      </w:pPr>
    </w:p>
    <w:p w14:paraId="6B3A8929" w14:textId="77777777" w:rsidR="003D705E" w:rsidRPr="00C92349" w:rsidRDefault="003D705E" w:rsidP="003D705E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@EndUserText.label : 'Booking table'</w:t>
      </w:r>
    </w:p>
    <w:p w14:paraId="3FACE7B3" w14:textId="77777777" w:rsidR="003D705E" w:rsidRPr="00C92349" w:rsidRDefault="003D705E" w:rsidP="003D705E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@AbapCatalog.enhancement.category : #NOT_EXTENSIBLE</w:t>
      </w:r>
    </w:p>
    <w:p w14:paraId="674196F7" w14:textId="77777777" w:rsidR="003D705E" w:rsidRPr="00EC1B06" w:rsidRDefault="003D705E" w:rsidP="003D705E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pt-BR"/>
        </w:rPr>
      </w:pPr>
      <w:r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>@AbapCatalog.tableCategory : #TRANSPARENT</w:t>
      </w:r>
    </w:p>
    <w:p w14:paraId="5A4972DF" w14:textId="629609F3" w:rsidR="003D705E" w:rsidRPr="00EC1B06" w:rsidRDefault="003D705E" w:rsidP="23BAD414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pt-BR"/>
        </w:rPr>
      </w:pPr>
      <w:r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>@AbapCatalog.deliveryCl</w:t>
      </w:r>
      <w:r w:rsidR="009B0319"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>as</w:t>
      </w:r>
      <w:r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>s : #A</w:t>
      </w:r>
    </w:p>
    <w:p w14:paraId="4EC8B97D" w14:textId="77777777" w:rsidR="003D705E" w:rsidRPr="00C92349" w:rsidRDefault="003D705E" w:rsidP="003D705E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@AbapCatalog.dataMaintenance : #RESTRICTED</w:t>
      </w:r>
    </w:p>
    <w:p w14:paraId="599761AB" w14:textId="77777777" w:rsidR="003D705E" w:rsidRPr="00C92349" w:rsidRDefault="003D705E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</w:p>
    <w:p w14:paraId="7454E179" w14:textId="58032A45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define table </w:t>
      </w: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zbooking</w:t>
      </w:r>
      <w:r w:rsidR="004F2C5F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_a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###</w:t>
      </w: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{</w:t>
      </w:r>
    </w:p>
    <w:p w14:paraId="775ADC75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</w:p>
    <w:p w14:paraId="73C87E4B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key</w:t>
      </w: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client            : mandt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not null;</w:t>
      </w:r>
    </w:p>
    <w:p w14:paraId="6DA204F2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key </w:t>
      </w: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booking_uuid      : sysuuid_x16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not null;</w:t>
      </w:r>
    </w:p>
    <w:p w14:paraId="7BA4A1EF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travel_uuid           : sysuuid_x16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not null;</w:t>
      </w:r>
    </w:p>
    <w:p w14:paraId="75E54EEC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booking_id            : /dmo/booking_id;</w:t>
      </w:r>
    </w:p>
    <w:p w14:paraId="7911B2BC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booking_date          : /dmo/booking_date;</w:t>
      </w:r>
    </w:p>
    <w:p w14:paraId="3702D201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customer_id           : /dmo/customer_id;</w:t>
      </w:r>
    </w:p>
    <w:p w14:paraId="023F4603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carrier_id            : /dmo/carrier_id;</w:t>
      </w:r>
    </w:p>
    <w:p w14:paraId="506D85CE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connection_id         : /dmo/connection_id;</w:t>
      </w:r>
    </w:p>
    <w:p w14:paraId="14B309D5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flight_date           : /dmo/flight_date;</w:t>
      </w:r>
    </w:p>
    <w:p w14:paraId="338CDA44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@Semantics.amount.currencyCode : '/dmo/booking.currency_code'</w:t>
      </w:r>
    </w:p>
    <w:p w14:paraId="3D9E2AC9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flight_price          : /dmo/flight_price;</w:t>
      </w:r>
    </w:p>
    <w:p w14:paraId="77DC30D1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currency_code         : /dmo/currency_code;</w:t>
      </w:r>
    </w:p>
    <w:p w14:paraId="5549ACEC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created_by            : syuname;</w:t>
      </w:r>
    </w:p>
    <w:p w14:paraId="067BC243" w14:textId="317AFECF" w:rsidR="00625BE8" w:rsidRPr="00C92349" w:rsidRDefault="00625BE8" w:rsidP="23BAD414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l</w:t>
      </w:r>
      <w:r w:rsidR="009B0319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t_changed_by       : syuname;</w:t>
      </w:r>
    </w:p>
    <w:p w14:paraId="54D846BA" w14:textId="26A87CE0" w:rsidR="00625BE8" w:rsidRPr="00C92349" w:rsidRDefault="00625BE8" w:rsidP="23BAD414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local_l</w:t>
      </w:r>
      <w:r w:rsidR="009B0319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t_changed_at : timestampl;</w:t>
      </w:r>
    </w:p>
    <w:p w14:paraId="081E24DE" w14:textId="77777777" w:rsidR="00625BE8" w:rsidRPr="00C92349" w:rsidRDefault="00625BE8" w:rsidP="00EB67E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/>
          <w:sz w:val="18"/>
          <w:szCs w:val="18"/>
          <w:lang w:val="en-IE"/>
        </w:rPr>
      </w:pPr>
    </w:p>
    <w:p w14:paraId="6BCBA272" w14:textId="2DDA1B85" w:rsidR="00FE7890" w:rsidRPr="00C92349" w:rsidRDefault="00625BE8" w:rsidP="008A667C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Style w:val="pln"/>
          <w:rFonts w:ascii="72 Brand" w:hAnsi="72 Brand"/>
          <w:noProof/>
          <w:color w:val="000000"/>
          <w:sz w:val="18"/>
          <w:szCs w:val="18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}</w:t>
      </w:r>
    </w:p>
    <w:p w14:paraId="480D4937" w14:textId="77777777" w:rsidR="002C1AC6" w:rsidRPr="00C92349" w:rsidRDefault="002C1AC6" w:rsidP="006E7BAD">
      <w:pPr>
        <w:rPr>
          <w:rFonts w:ascii="72 Brand" w:hAnsi="72 Brand"/>
        </w:rPr>
      </w:pPr>
    </w:p>
    <w:p w14:paraId="1B6CE273" w14:textId="197DE3B8" w:rsidR="00A76DC5" w:rsidRPr="00A34490" w:rsidRDefault="00F94188" w:rsidP="23BAD414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  <w:color w:val="000000" w:themeColor="text1"/>
        </w:rPr>
      </w:pPr>
      <w:r w:rsidRPr="00C92349">
        <w:rPr>
          <w:rFonts w:ascii="72 Brand" w:eastAsia="Times New Roman" w:hAnsi="72 Brand" w:cs="Segoe UI"/>
        </w:rPr>
        <w:t>In ADT right click on your ABAP Package and choose </w:t>
      </w:r>
      <w:r w:rsidRPr="00C92349">
        <w:rPr>
          <w:rFonts w:ascii="72 Brand" w:eastAsia="Times New Roman" w:hAnsi="72 Brand" w:cs="Segoe UI"/>
          <w:i/>
          <w:iCs/>
        </w:rPr>
        <w:t xml:space="preserve">New </w:t>
      </w:r>
      <w:r w:rsidR="004E6259" w:rsidRPr="00C92349">
        <w:rPr>
          <w:rFonts w:ascii="72 Brand" w:eastAsia="Times New Roman" w:hAnsi="72 Brand" w:cs="Segoe UI"/>
          <w:i/>
          <w:iCs/>
        </w:rPr>
        <w:t xml:space="preserve">-&gt; ABAP </w:t>
      </w:r>
      <w:r w:rsidR="004E6259" w:rsidRPr="00C92349">
        <w:rPr>
          <w:rFonts w:ascii="72 Brand" w:eastAsia="Times New Roman" w:hAnsi="72 Brand" w:cs="Segoe UI"/>
          <w:i/>
          <w:iCs/>
          <w:color w:val="000000" w:themeColor="text1"/>
        </w:rPr>
        <w:t>Cl</w:t>
      </w:r>
      <w:r w:rsidR="009B0319" w:rsidRPr="00C92349">
        <w:rPr>
          <w:rFonts w:ascii="72 Brand" w:eastAsia="Times New Roman" w:hAnsi="72 Brand" w:cs="Segoe UI"/>
          <w:i/>
          <w:iCs/>
          <w:color w:val="000000" w:themeColor="text1"/>
        </w:rPr>
        <w:t>as</w:t>
      </w:r>
      <w:r w:rsidR="004E6259" w:rsidRPr="00C92349">
        <w:rPr>
          <w:rFonts w:ascii="72 Brand" w:eastAsia="Times New Roman" w:hAnsi="72 Brand" w:cs="Segoe UI"/>
          <w:i/>
          <w:iCs/>
          <w:color w:val="000000" w:themeColor="text1"/>
        </w:rPr>
        <w:t>s</w:t>
      </w:r>
      <w:r w:rsidR="003B6AC6">
        <w:rPr>
          <w:rFonts w:ascii="72 Brand" w:eastAsia="Times New Roman" w:hAnsi="72 Brand" w:cs="Segoe UI"/>
          <w:i/>
          <w:iCs/>
          <w:color w:val="000000" w:themeColor="text1"/>
        </w:rPr>
        <w:t>.</w:t>
      </w:r>
    </w:p>
    <w:p w14:paraId="33517B85" w14:textId="77777777" w:rsidR="003B6AC6" w:rsidRPr="00C92349" w:rsidRDefault="003B6AC6" w:rsidP="003B6AC6">
      <w:pPr>
        <w:pStyle w:val="ListParagraph"/>
        <w:ind w:left="1069"/>
        <w:rPr>
          <w:rFonts w:ascii="72 Brand" w:eastAsia="Times New Roman" w:hAnsi="72 Brand" w:cs="Segoe UI"/>
          <w:color w:val="000000" w:themeColor="text1"/>
        </w:rPr>
      </w:pPr>
    </w:p>
    <w:p w14:paraId="418DFCA9" w14:textId="72434068" w:rsidR="004A4AC7" w:rsidRDefault="004A4AC7" w:rsidP="23BAD414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  <w:color w:val="000000" w:themeColor="text1"/>
        </w:rPr>
      </w:pPr>
      <w:r w:rsidRPr="00C92349">
        <w:rPr>
          <w:rFonts w:ascii="72 Brand" w:eastAsia="Times New Roman" w:hAnsi="72 Brand" w:cs="Segoe UI"/>
          <w:color w:val="000000" w:themeColor="text1"/>
        </w:rPr>
        <w:t>Implement the ABAP Cl</w:t>
      </w:r>
      <w:r w:rsidR="009B0319" w:rsidRPr="00C92349">
        <w:rPr>
          <w:rFonts w:ascii="72 Brand" w:eastAsia="Times New Roman" w:hAnsi="72 Brand" w:cs="Segoe UI"/>
          <w:color w:val="000000" w:themeColor="text1"/>
        </w:rPr>
        <w:t>as</w:t>
      </w:r>
      <w:r w:rsidRPr="00C92349">
        <w:rPr>
          <w:rFonts w:ascii="72 Brand" w:eastAsia="Times New Roman" w:hAnsi="72 Brand" w:cs="Segoe UI"/>
          <w:color w:val="000000" w:themeColor="text1"/>
        </w:rPr>
        <w:t xml:space="preserve">s using </w:t>
      </w:r>
      <w:r w:rsidR="00E05F71">
        <w:rPr>
          <w:rFonts w:ascii="72 Brand" w:eastAsia="Times New Roman" w:hAnsi="72 Brand" w:cs="Segoe UI"/>
          <w:color w:val="000000" w:themeColor="text1"/>
        </w:rPr>
        <w:t xml:space="preserve">the </w:t>
      </w:r>
      <w:r w:rsidRPr="00C92349">
        <w:rPr>
          <w:rFonts w:ascii="72 Brand" w:eastAsia="Times New Roman" w:hAnsi="72 Brand" w:cs="Segoe UI"/>
          <w:color w:val="000000" w:themeColor="text1"/>
        </w:rPr>
        <w:t xml:space="preserve">source code </w:t>
      </w:r>
      <w:r w:rsidR="00A34490">
        <w:rPr>
          <w:rFonts w:ascii="72 Brand" w:eastAsia="Times New Roman" w:hAnsi="72 Brand" w:cs="Segoe UI"/>
          <w:color w:val="000000" w:themeColor="text1"/>
        </w:rPr>
        <w:t xml:space="preserve">and naming convention </w:t>
      </w:r>
      <w:r w:rsidRPr="00C92349">
        <w:rPr>
          <w:rFonts w:ascii="72 Brand" w:eastAsia="Times New Roman" w:hAnsi="72 Brand" w:cs="Segoe UI"/>
          <w:color w:val="000000" w:themeColor="text1"/>
        </w:rPr>
        <w:t>provided</w:t>
      </w:r>
      <w:r w:rsidR="00317F1C">
        <w:rPr>
          <w:rFonts w:ascii="72 Brand" w:eastAsia="Times New Roman" w:hAnsi="72 Brand" w:cs="Segoe UI"/>
          <w:color w:val="000000" w:themeColor="text1"/>
        </w:rPr>
        <w:t xml:space="preserve">, then </w:t>
      </w:r>
      <w:r w:rsidR="00326066" w:rsidRPr="00C92349">
        <w:rPr>
          <w:rFonts w:ascii="72 Brand" w:eastAsia="Times New Roman" w:hAnsi="72 Brand" w:cs="Segoe UI"/>
          <w:color w:val="000000" w:themeColor="text1"/>
        </w:rPr>
        <w:t>activate</w:t>
      </w:r>
      <w:r w:rsidR="005D3D69" w:rsidRPr="00C92349">
        <w:rPr>
          <w:rFonts w:ascii="72 Brand" w:eastAsia="Times New Roman" w:hAnsi="72 Brand" w:cs="Segoe UI"/>
          <w:color w:val="000000" w:themeColor="text1"/>
        </w:rPr>
        <w:t>.</w:t>
      </w:r>
    </w:p>
    <w:p w14:paraId="79C5B650" w14:textId="77777777" w:rsidR="00A34490" w:rsidRPr="00A34490" w:rsidRDefault="00A34490" w:rsidP="00A34490">
      <w:pPr>
        <w:pStyle w:val="ListParagraph"/>
        <w:rPr>
          <w:rFonts w:ascii="72 Brand" w:eastAsia="Times New Roman" w:hAnsi="72 Brand" w:cs="Segoe UI"/>
          <w:color w:val="000000" w:themeColor="text1"/>
        </w:rPr>
      </w:pPr>
    </w:p>
    <w:p w14:paraId="62628CF0" w14:textId="6BCC83A2" w:rsidR="00A34490" w:rsidRPr="00E05F71" w:rsidRDefault="00A34490" w:rsidP="00E05F71">
      <w:pPr>
        <w:pStyle w:val="ListParagraph"/>
        <w:numPr>
          <w:ilvl w:val="1"/>
          <w:numId w:val="26"/>
        </w:numPr>
        <w:spacing w:before="0" w:line="240" w:lineRule="auto"/>
        <w:rPr>
          <w:rFonts w:ascii="72 Brand" w:eastAsia="Times New Roman" w:hAnsi="72 Brand" w:cs="Segoe UI"/>
          <w:color w:val="000000" w:themeColor="text1"/>
          <w:szCs w:val="20"/>
        </w:rPr>
      </w:pPr>
      <w:r w:rsidRPr="00E05F71">
        <w:rPr>
          <w:rFonts w:ascii="72 Brand" w:eastAsia="Times New Roman" w:hAnsi="72 Brand" w:cs="Segoe UI"/>
          <w:color w:val="000000" w:themeColor="text1"/>
          <w:szCs w:val="20"/>
        </w:rPr>
        <w:t xml:space="preserve">Name: </w:t>
      </w:r>
      <w:r w:rsidRPr="00E05F71">
        <w:rPr>
          <w:rFonts w:ascii="72 Brand" w:hAnsi="72 Brand"/>
          <w:noProof/>
          <w:szCs w:val="20"/>
          <w:lang w:val="en-IE"/>
        </w:rPr>
        <w:t>zcl_table_data_generator###</w:t>
      </w:r>
    </w:p>
    <w:p w14:paraId="5D7BF01C" w14:textId="4FCD574F" w:rsidR="00A34490" w:rsidRPr="00E05F71" w:rsidRDefault="00A34490" w:rsidP="00E05F71">
      <w:pPr>
        <w:pStyle w:val="ListParagraph"/>
        <w:numPr>
          <w:ilvl w:val="1"/>
          <w:numId w:val="26"/>
        </w:numPr>
        <w:spacing w:before="0" w:line="240" w:lineRule="auto"/>
        <w:rPr>
          <w:rFonts w:ascii="72 Brand" w:eastAsia="Times New Roman" w:hAnsi="72 Brand" w:cs="Segoe UI"/>
          <w:color w:val="000000" w:themeColor="text1"/>
          <w:szCs w:val="20"/>
        </w:rPr>
      </w:pPr>
      <w:r w:rsidRPr="00E05F71">
        <w:rPr>
          <w:rFonts w:ascii="72 Brand" w:eastAsia="Times New Roman" w:hAnsi="72 Brand" w:cs="Segoe UI"/>
          <w:color w:val="000000" w:themeColor="text1"/>
          <w:szCs w:val="20"/>
        </w:rPr>
        <w:t xml:space="preserve">Description: </w:t>
      </w:r>
      <w:r w:rsidR="00E05F71" w:rsidRPr="00E05F71">
        <w:rPr>
          <w:rFonts w:ascii="72 Brand" w:eastAsia="Times New Roman" w:hAnsi="72 Brand" w:cs="Segoe UI"/>
          <w:color w:val="000000" w:themeColor="text1"/>
          <w:szCs w:val="20"/>
        </w:rPr>
        <w:t>Sample data generator</w:t>
      </w:r>
    </w:p>
    <w:p w14:paraId="000A724D" w14:textId="77777777" w:rsidR="00CF7DD4" w:rsidRPr="00C92349" w:rsidRDefault="00CF7DD4" w:rsidP="23BAD414">
      <w:pPr>
        <w:pStyle w:val="ListParagraph"/>
        <w:ind w:left="1080"/>
        <w:rPr>
          <w:rFonts w:ascii="72 Brand" w:eastAsia="Times New Roman" w:hAnsi="72 Brand" w:cs="Segoe UI"/>
          <w:color w:val="000000" w:themeColor="text1"/>
        </w:rPr>
      </w:pPr>
    </w:p>
    <w:p w14:paraId="19A41D44" w14:textId="2F6CD539" w:rsidR="00CF6A03" w:rsidRPr="00C92349" w:rsidRDefault="00CF6A03" w:rsidP="23BAD414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CL</w:t>
      </w:r>
      <w:r w:rsidR="009B0319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S </w:t>
      </w:r>
      <w:r w:rsidR="007F529C" w:rsidRPr="00C92349">
        <w:rPr>
          <w:rFonts w:ascii="72 Brand" w:hAnsi="72 Brand"/>
          <w:noProof/>
          <w:sz w:val="18"/>
          <w:szCs w:val="18"/>
          <w:lang w:val="en-IE"/>
        </w:rPr>
        <w:t>zcl_table_data_generator###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DEFINITION</w:t>
      </w:r>
    </w:p>
    <w:p w14:paraId="4803671C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PUBLIC</w:t>
      </w:r>
    </w:p>
    <w:p w14:paraId="459779DC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FINAL</w:t>
      </w:r>
    </w:p>
    <w:p w14:paraId="5F2ABAD9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CREATE PUBLIC .</w:t>
      </w:r>
    </w:p>
    <w:p w14:paraId="054EED14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3FE9CE5D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PUBLIC SECTION.</w:t>
      </w:r>
    </w:p>
    <w:p w14:paraId="079EA52C" w14:textId="58A7526D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lastRenderedPageBreak/>
        <w:t xml:space="preserve">  INTERFACES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if_oo_adt_cl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>srun.</w:t>
      </w:r>
    </w:p>
    <w:p w14:paraId="6C334539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PROTECTED SECTION.</w:t>
      </w:r>
    </w:p>
    <w:p w14:paraId="05F39D69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PRIVATE SECTION.</w:t>
      </w:r>
    </w:p>
    <w:p w14:paraId="6DEA88CD" w14:textId="1B8F645F" w:rsidR="00CF6A03" w:rsidRPr="00C92349" w:rsidRDefault="00CF6A03" w:rsidP="23BAD414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ENDCL</w:t>
      </w:r>
      <w:r w:rsidR="009B0319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S.</w:t>
      </w:r>
    </w:p>
    <w:p w14:paraId="598F217F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72EB4CFD" w14:textId="2BFD7774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CL</w:t>
      </w:r>
      <w:r w:rsidR="009B0319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S</w:t>
      </w:r>
      <w:r w:rsidR="00106D48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106D48" w:rsidRPr="00C92349">
        <w:rPr>
          <w:rFonts w:ascii="72 Brand" w:hAnsi="72 Brand"/>
          <w:noProof/>
          <w:sz w:val="18"/>
          <w:szCs w:val="18"/>
          <w:lang w:val="en-IE"/>
        </w:rPr>
        <w:t xml:space="preserve">zcl_table_data_generator###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IMPLEMENTATION.</w:t>
      </w:r>
    </w:p>
    <w:p w14:paraId="2F18CFE0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/>
          <w:sz w:val="18"/>
          <w:szCs w:val="18"/>
          <w:lang w:val="en-IE"/>
        </w:rPr>
      </w:pPr>
    </w:p>
    <w:p w14:paraId="65EB90A6" w14:textId="534258BD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METHOD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if_oo_adt_</w:t>
      </w:r>
      <w:r w:rsidRPr="00C92349">
        <w:rPr>
          <w:rFonts w:ascii="72 Brand" w:hAnsi="72 Brand"/>
          <w:noProof/>
          <w:sz w:val="18"/>
          <w:szCs w:val="18"/>
          <w:lang w:val="en-IE"/>
        </w:rPr>
        <w:t>cl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>srun~main.</w:t>
      </w:r>
    </w:p>
    <w:p w14:paraId="75E282D8" w14:textId="2FFEB3F5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  </w:t>
      </w:r>
      <w:r w:rsidR="00CA43B4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 xml:space="preserve"> </w:t>
      </w:r>
      <w:r w:rsidR="00CA43B4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DE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LETE FROM </w:t>
      </w:r>
      <w:r w:rsidR="00CA43B4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ztravel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_</w:t>
      </w:r>
      <w:r w:rsidR="00687FAB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a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###</w:t>
      </w:r>
      <w:r w:rsidR="00CA43B4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.</w:t>
      </w:r>
    </w:p>
    <w:p w14:paraId="0DC295FA" w14:textId="594A7FF1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</w:t>
      </w:r>
      <w:r w:rsidR="00CA43B4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DE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LETE FROM </w:t>
      </w:r>
      <w:r w:rsidR="00CA43B4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zbooking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_</w:t>
      </w:r>
      <w:r w:rsidR="00687FAB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a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###</w:t>
      </w:r>
      <w:r w:rsidR="00CA43B4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.</w:t>
      </w:r>
    </w:p>
    <w:p w14:paraId="7D0054E2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74F3DD09" w14:textId="5822B394" w:rsidR="00982C1D" w:rsidRPr="00C92349" w:rsidRDefault="00982C1D" w:rsidP="00982C1D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>" insert travel demo data</w:t>
      </w:r>
    </w:p>
    <w:p w14:paraId="7F8FB9B2" w14:textId="0C796D5D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INSERT </w:t>
      </w:r>
      <w:r w:rsidR="00CA43B4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ztravel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_</w:t>
      </w:r>
      <w:r w:rsidR="004F2C5F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a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###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FROM (</w:t>
      </w:r>
    </w:p>
    <w:p w14:paraId="47D3EDC8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SELECT</w:t>
      </w:r>
    </w:p>
    <w:p w14:paraId="2855DEE9" w14:textId="3A9F750D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FROM </w:t>
      </w:r>
      <w:r w:rsidR="00CA43B4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/dmo/travel</w:t>
      </w:r>
    </w:p>
    <w:p w14:paraId="01554E8A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FIELDS</w:t>
      </w:r>
    </w:p>
    <w:p w14:paraId="40B2B8F5" w14:textId="69A043BD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uuid(  )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travel_uuid  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236E6B05" w14:textId="1C047736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travel_id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t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ravel_id    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5E0C5FDA" w14:textId="2499BE1B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agency_id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agency_id    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1BC62183" w14:textId="1C9E4EC4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customer_id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customer_id  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1B0066F9" w14:textId="5FE108E3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begin_date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begin_date   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797B23C3" w14:textId="2574C41F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end_date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end_date     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0417F0B8" w14:textId="30E94D81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booking_fee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booking_fee  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257A8682" w14:textId="1F0FF1A3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total_price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total_price  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6886DD86" w14:textId="3110C970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currency_code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currency_code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18ED55A5" w14:textId="6409353D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description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description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,</w:t>
      </w:r>
    </w:p>
    <w:p w14:paraId="63FB46FF" w14:textId="0D16AF2D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C</w:t>
      </w:r>
      <w:r w:rsidR="009B0319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E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status</w:t>
      </w:r>
    </w:p>
    <w:p w14:paraId="39DF9D59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WHEN </w:t>
      </w:r>
      <w:r w:rsidRPr="00C92349">
        <w:rPr>
          <w:rFonts w:ascii="72 Brand" w:hAnsi="72 Brand"/>
          <w:noProof/>
          <w:color w:val="4FB81C" w:themeColor="accent4"/>
          <w:sz w:val="18"/>
          <w:szCs w:val="18"/>
          <w:lang w:val="en-IE"/>
        </w:rPr>
        <w:t>'B'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THEN </w:t>
      </w:r>
      <w:r w:rsidRPr="00C92349">
        <w:rPr>
          <w:rFonts w:ascii="72 Brand" w:hAnsi="72 Brand"/>
          <w:noProof/>
          <w:color w:val="4FB81C" w:themeColor="accent4"/>
          <w:sz w:val="18"/>
          <w:szCs w:val="18"/>
          <w:lang w:val="en-IE"/>
        </w:rPr>
        <w:t>'A'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>" accepted</w:t>
      </w:r>
    </w:p>
    <w:p w14:paraId="52A42AB6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WHEN </w:t>
      </w:r>
      <w:r w:rsidRPr="00C92349">
        <w:rPr>
          <w:rFonts w:ascii="72 Brand" w:hAnsi="72 Brand"/>
          <w:noProof/>
          <w:color w:val="4FB81C" w:themeColor="accent4"/>
          <w:sz w:val="18"/>
          <w:szCs w:val="18"/>
          <w:lang w:val="en-IE"/>
        </w:rPr>
        <w:t>'X'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THEN </w:t>
      </w:r>
      <w:r w:rsidRPr="00C92349">
        <w:rPr>
          <w:rFonts w:ascii="72 Brand" w:hAnsi="72 Brand"/>
          <w:noProof/>
          <w:color w:val="4FB81C" w:themeColor="accent4"/>
          <w:sz w:val="18"/>
          <w:szCs w:val="18"/>
          <w:lang w:val="en-IE"/>
        </w:rPr>
        <w:t xml:space="preserve">'X' </w:t>
      </w: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>" cancelled</w:t>
      </w:r>
    </w:p>
    <w:p w14:paraId="7F07579D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ELSE </w:t>
      </w:r>
      <w:r w:rsidRPr="00C92349">
        <w:rPr>
          <w:rFonts w:ascii="72 Brand" w:hAnsi="72 Brand"/>
          <w:noProof/>
          <w:color w:val="4FB81C" w:themeColor="accent4"/>
          <w:sz w:val="18"/>
          <w:szCs w:val="18"/>
          <w:lang w:val="en-IE"/>
        </w:rPr>
        <w:t>'O'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</w:t>
      </w: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>" open</w:t>
      </w:r>
    </w:p>
    <w:p w14:paraId="57B91786" w14:textId="2318F48D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END</w:t>
      </w:r>
      <w:r w:rsidR="00B718A1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overall_status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72C84253" w14:textId="602CD06C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sz w:val="18"/>
          <w:szCs w:val="18"/>
          <w:lang w:val="en-IE"/>
        </w:rPr>
        <w:t>createdby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created_by   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07A55168" w14:textId="39D5F04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sz w:val="18"/>
          <w:szCs w:val="18"/>
          <w:lang w:val="en-IE"/>
        </w:rPr>
        <w:t>createdat</w:t>
      </w:r>
      <w:r w:rsidR="00B718A1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created_at     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6C30C1F2" w14:textId="0E4BE4CE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      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tchangedby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t_changed_by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258D3F7A" w14:textId="478A4A08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sz w:val="18"/>
          <w:szCs w:val="18"/>
          <w:lang w:val="en-IE"/>
        </w:rPr>
        <w:t>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tchangedat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t_changed_at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36C8E7CA" w14:textId="35C4510D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sz w:val="18"/>
          <w:szCs w:val="18"/>
          <w:lang w:val="en-IE"/>
        </w:rPr>
        <w:t>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>tchangedat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local_l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>t_changed_at</w:t>
      </w:r>
    </w:p>
    <w:p w14:paraId="5470FA43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ORDER BY 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travel_id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UP TO 200 ROWS</w:t>
      </w:r>
    </w:p>
    <w:p w14:paraId="0D3DB9EE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).</w:t>
      </w:r>
    </w:p>
    <w:p w14:paraId="14128DEB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COMMIT WORK.</w:t>
      </w:r>
    </w:p>
    <w:p w14:paraId="26DB3B87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438764A3" w14:textId="314E6723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>" insert booking demo data</w:t>
      </w:r>
    </w:p>
    <w:p w14:paraId="3C2C9CB4" w14:textId="177A8B21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INSERT </w:t>
      </w:r>
      <w:r w:rsidR="00982C1D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zbooking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_</w:t>
      </w:r>
      <w:r w:rsidR="004F2C5F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a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###</w:t>
      </w:r>
      <w:r w:rsidR="00982C1D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FROM (</w:t>
      </w:r>
    </w:p>
    <w:p w14:paraId="168476EA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SELECT</w:t>
      </w:r>
    </w:p>
    <w:p w14:paraId="72D2BA75" w14:textId="379E5C4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FROM   </w:t>
      </w:r>
      <w:r w:rsidR="00C904DE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/dmo/booking </w:t>
      </w:r>
      <w:r w:rsidR="00C904DE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</w:t>
      </w:r>
    </w:p>
    <w:p w14:paraId="19481756" w14:textId="533834CC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JOIN </w:t>
      </w:r>
      <w:r w:rsidR="00C904DE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ztravel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_</w:t>
      </w:r>
      <w:r w:rsidR="004F2C5F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a</w:t>
      </w:r>
      <w:r w:rsidR="00D358BE" w:rsidRPr="00C92349">
        <w:rPr>
          <w:rFonts w:ascii="72 Brand" w:hAnsi="72 Brand"/>
          <w:noProof/>
          <w:color w:val="000000"/>
          <w:sz w:val="18"/>
          <w:szCs w:val="18"/>
          <w:lang w:val="en-IE"/>
        </w:rPr>
        <w:t>###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</w:t>
      </w:r>
    </w:p>
    <w:p w14:paraId="7DB40964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ON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booking~travel_id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=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z~travel_id</w:t>
      </w:r>
    </w:p>
    <w:p w14:paraId="7ED948A5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FIELDS</w:t>
      </w:r>
    </w:p>
    <w:p w14:paraId="70C4E3F0" w14:textId="4273D689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uuid( )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booking_uuid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,</w:t>
      </w:r>
    </w:p>
    <w:p w14:paraId="4C697415" w14:textId="658C783A" w:rsidR="00CF6A03" w:rsidRPr="00EC1B06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pt-BR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EC1B06">
        <w:rPr>
          <w:rFonts w:ascii="72 Brand" w:hAnsi="72 Brand"/>
          <w:noProof/>
          <w:color w:val="000000" w:themeColor="text1"/>
          <w:sz w:val="18"/>
          <w:szCs w:val="18"/>
          <w:lang w:val="pt-BR"/>
        </w:rPr>
        <w:t>z~travel_uuid</w:t>
      </w:r>
      <w:r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 xml:space="preserve"> </w:t>
      </w:r>
      <w:r w:rsidR="009B0319"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>AS</w:t>
      </w:r>
      <w:r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 xml:space="preserve"> </w:t>
      </w:r>
      <w:r w:rsidRPr="00EC1B06">
        <w:rPr>
          <w:rFonts w:ascii="72 Brand" w:hAnsi="72 Brand"/>
          <w:noProof/>
          <w:color w:val="000000" w:themeColor="text1"/>
          <w:sz w:val="18"/>
          <w:szCs w:val="18"/>
          <w:lang w:val="pt-BR"/>
        </w:rPr>
        <w:t>travel_uuid</w:t>
      </w:r>
      <w:r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 xml:space="preserve">           ,</w:t>
      </w:r>
    </w:p>
    <w:p w14:paraId="04973A40" w14:textId="6A327B5B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EC1B06">
        <w:rPr>
          <w:rFonts w:ascii="72 Brand" w:hAnsi="72 Brand"/>
          <w:noProof/>
          <w:color w:val="0070C0"/>
          <w:sz w:val="18"/>
          <w:szCs w:val="18"/>
          <w:lang w:val="pt-BR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booking~booking_id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booking_id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,</w:t>
      </w:r>
    </w:p>
    <w:p w14:paraId="38A25CF4" w14:textId="7537B92C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booking~booking_date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booking_date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,</w:t>
      </w:r>
    </w:p>
    <w:p w14:paraId="47D4BCDB" w14:textId="3E407A5C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booking~customer_id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customer_id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,</w:t>
      </w:r>
    </w:p>
    <w:p w14:paraId="475DEA96" w14:textId="73C41DAF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booking~carrier_id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carrier_id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,</w:t>
      </w:r>
    </w:p>
    <w:p w14:paraId="78FD4BD7" w14:textId="18EE648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booking~connection_id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connection_id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,</w:t>
      </w:r>
    </w:p>
    <w:p w14:paraId="28535EA8" w14:textId="60B17AC2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booking~flight_date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flight_date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,</w:t>
      </w:r>
    </w:p>
    <w:p w14:paraId="21632E12" w14:textId="498E6996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booking~flight_price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flight_price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,</w:t>
      </w:r>
    </w:p>
    <w:p w14:paraId="74EB369D" w14:textId="47E97891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booking~currency_code</w:t>
      </w:r>
      <w:r w:rsidR="00B718A1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currency_code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,</w:t>
      </w:r>
    </w:p>
    <w:p w14:paraId="7E9B0936" w14:textId="43503D01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lastRenderedPageBreak/>
        <w:t xml:space="preserve">      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z~created_by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created_by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,</w:t>
      </w:r>
    </w:p>
    <w:p w14:paraId="1CBD5747" w14:textId="76FB7A90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sz w:val="18"/>
          <w:szCs w:val="18"/>
          <w:lang w:val="en-IE"/>
        </w:rPr>
        <w:t>z~l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>t_changed_by</w:t>
      </w:r>
      <w:r w:rsidR="00B718A1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t_changed_by 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,</w:t>
      </w:r>
    </w:p>
    <w:p w14:paraId="26C9FF9C" w14:textId="22452C3D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</w:t>
      </w:r>
      <w:r w:rsidRPr="00C92349">
        <w:rPr>
          <w:rFonts w:ascii="72 Brand" w:hAnsi="72 Brand"/>
          <w:noProof/>
          <w:sz w:val="18"/>
          <w:szCs w:val="18"/>
          <w:lang w:val="en-IE"/>
        </w:rPr>
        <w:t>z~l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>t_changed_at</w:t>
      </w:r>
      <w:r w:rsidR="00B718A1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="009B0319" w:rsidRPr="00B718A1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local_l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>t_changed_by</w:t>
      </w:r>
    </w:p>
    <w:p w14:paraId="2E5FBBB8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).</w:t>
      </w:r>
    </w:p>
    <w:p w14:paraId="29B15697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COMMIT WORK.</w:t>
      </w:r>
    </w:p>
    <w:p w14:paraId="1353A30B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0AA29BB7" w14:textId="6CDB4001" w:rsidR="00CF6A03" w:rsidRPr="00C92349" w:rsidRDefault="00CF6A03" w:rsidP="03D711CC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3D711CC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</w:t>
      </w:r>
      <w:r w:rsidRPr="03D711CC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out</w:t>
      </w:r>
      <w:r w:rsidRPr="03D711CC">
        <w:rPr>
          <w:rFonts w:ascii="72 Brand" w:hAnsi="72 Brand"/>
          <w:noProof/>
          <w:color w:val="0070C0"/>
          <w:sz w:val="18"/>
          <w:szCs w:val="18"/>
          <w:lang w:val="en-IE"/>
        </w:rPr>
        <w:t>-&gt;</w:t>
      </w:r>
      <w:r w:rsidRPr="03D711CC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write</w:t>
      </w:r>
      <w:r w:rsidRPr="03D711CC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( </w:t>
      </w:r>
      <w:r w:rsidRPr="03D711CC">
        <w:rPr>
          <w:rFonts w:ascii="72 Brand" w:hAnsi="72 Brand"/>
          <w:noProof/>
          <w:color w:val="4FB81C" w:themeColor="accent4"/>
          <w:sz w:val="18"/>
          <w:szCs w:val="18"/>
          <w:lang w:val="en-IE"/>
        </w:rPr>
        <w:t>'Travel and booking demo data inserted.'</w:t>
      </w:r>
      <w:r w:rsidR="2E68D64E" w:rsidRPr="03D711CC">
        <w:rPr>
          <w:rFonts w:ascii="72 Brand" w:hAnsi="72 Brand"/>
          <w:noProof/>
          <w:color w:val="4FB81C" w:themeColor="accent4"/>
          <w:sz w:val="18"/>
          <w:szCs w:val="18"/>
          <w:lang w:val="en-IE"/>
        </w:rPr>
        <w:t xml:space="preserve"> </w:t>
      </w:r>
      <w:r w:rsidRPr="03D711CC">
        <w:rPr>
          <w:rFonts w:ascii="72 Brand" w:hAnsi="72 Brand"/>
          <w:noProof/>
          <w:color w:val="0070C0"/>
          <w:sz w:val="18"/>
          <w:szCs w:val="18"/>
          <w:lang w:val="en-IE"/>
        </w:rPr>
        <w:t>).</w:t>
      </w:r>
    </w:p>
    <w:p w14:paraId="1B3C703C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78AA5C79" w14:textId="77777777" w:rsidR="00CF6A03" w:rsidRPr="00C9234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ENDMETHOD.</w:t>
      </w:r>
    </w:p>
    <w:p w14:paraId="3AAA9461" w14:textId="0FF49D3E" w:rsidR="00CF6A03" w:rsidRPr="00E77BD9" w:rsidRDefault="00CF6A03" w:rsidP="00CF6A03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E77BD9">
        <w:rPr>
          <w:rFonts w:ascii="72 Brand" w:hAnsi="72 Brand"/>
          <w:noProof/>
          <w:color w:val="0070C0"/>
          <w:sz w:val="18"/>
          <w:szCs w:val="18"/>
          <w:lang w:val="en-IE"/>
        </w:rPr>
        <w:t>ENDCL</w:t>
      </w:r>
      <w:r w:rsidR="009B0319" w:rsidRPr="00E77BD9">
        <w:rPr>
          <w:rFonts w:ascii="72 Brand" w:hAnsi="72 Brand"/>
          <w:noProof/>
          <w:color w:val="0070C0"/>
          <w:sz w:val="18"/>
          <w:szCs w:val="18"/>
          <w:lang w:val="en-IE"/>
        </w:rPr>
        <w:t>AS</w:t>
      </w:r>
      <w:r w:rsidRPr="00E77BD9">
        <w:rPr>
          <w:rFonts w:ascii="72 Brand" w:hAnsi="72 Brand"/>
          <w:noProof/>
          <w:color w:val="0070C0"/>
          <w:sz w:val="18"/>
          <w:szCs w:val="18"/>
          <w:lang w:val="en-IE"/>
        </w:rPr>
        <w:t>S.</w:t>
      </w:r>
    </w:p>
    <w:p w14:paraId="1C903BE2" w14:textId="5812F238" w:rsidR="00A76DC5" w:rsidRPr="00C92349" w:rsidRDefault="00A76DC5" w:rsidP="00A76DC5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/>
          <w:sz w:val="18"/>
          <w:szCs w:val="18"/>
          <w:lang w:val="en-IE"/>
        </w:rPr>
      </w:pPr>
    </w:p>
    <w:p w14:paraId="535BA8DC" w14:textId="468A54EF" w:rsidR="003530B3" w:rsidRDefault="003530B3" w:rsidP="00A76DC5">
      <w:pPr>
        <w:ind w:left="720"/>
        <w:rPr>
          <w:rFonts w:ascii="72 Brand" w:eastAsia="Times New Roman" w:hAnsi="72 Brand" w:cs="Segoe UI"/>
        </w:rPr>
      </w:pPr>
    </w:p>
    <w:p w14:paraId="12BDE85A" w14:textId="77777777" w:rsidR="00C23D0F" w:rsidRPr="00C23D0F" w:rsidRDefault="00C23D0F" w:rsidP="00C23D0F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 w:rsidRPr="00C92349">
        <w:rPr>
          <w:rFonts w:ascii="72 Brand" w:eastAsia="Times New Roman" w:hAnsi="72 Brand" w:cs="Segoe UI"/>
          <w:color w:val="000000" w:themeColor="text1"/>
        </w:rPr>
        <w:t xml:space="preserve">Right click activated class and </w:t>
      </w:r>
      <w:r w:rsidRPr="00C92349">
        <w:rPr>
          <w:rFonts w:ascii="72 Brand" w:eastAsia="Times New Roman" w:hAnsi="72 Brand" w:cs="Segoe UI"/>
          <w:i/>
          <w:iCs/>
          <w:color w:val="000000" w:themeColor="text1"/>
        </w:rPr>
        <w:t>Run As -&gt; ABAP Application (Console</w:t>
      </w:r>
      <w:r w:rsidRPr="00C92349">
        <w:rPr>
          <w:rFonts w:ascii="72 Brand" w:eastAsia="Times New Roman" w:hAnsi="72 Brand" w:cs="Segoe UI"/>
          <w:i/>
          <w:iCs/>
        </w:rPr>
        <w:t>).</w:t>
      </w:r>
    </w:p>
    <w:p w14:paraId="30B86240" w14:textId="2C44B964" w:rsidR="00C23D0F" w:rsidRPr="00E77BD9" w:rsidRDefault="00E77BD9" w:rsidP="00C23D0F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  <w:i/>
          <w:iCs/>
        </w:rPr>
      </w:pPr>
      <w:r>
        <w:rPr>
          <w:rFonts w:ascii="72 Brand" w:eastAsia="Times New Roman" w:hAnsi="72 Brand" w:cs="Segoe UI"/>
          <w:color w:val="000000" w:themeColor="text1"/>
        </w:rPr>
        <w:t>Check t</w:t>
      </w:r>
      <w:r w:rsidR="00C23D0F">
        <w:rPr>
          <w:rFonts w:ascii="72 Brand" w:eastAsia="Times New Roman" w:hAnsi="72 Brand" w:cs="Segoe UI"/>
          <w:color w:val="000000" w:themeColor="text1"/>
        </w:rPr>
        <w:t xml:space="preserve">est data in your </w:t>
      </w:r>
      <w:r w:rsidR="00654612">
        <w:rPr>
          <w:rFonts w:ascii="72 Brand" w:eastAsia="Times New Roman" w:hAnsi="72 Brand" w:cs="Segoe UI"/>
          <w:color w:val="000000" w:themeColor="text1"/>
        </w:rPr>
        <w:t>travel and booking table</w:t>
      </w:r>
      <w:r>
        <w:rPr>
          <w:rFonts w:ascii="72 Brand" w:eastAsia="Times New Roman" w:hAnsi="72 Brand" w:cs="Segoe UI"/>
          <w:color w:val="000000" w:themeColor="text1"/>
        </w:rPr>
        <w:t>s</w:t>
      </w:r>
      <w:r w:rsidR="00654612">
        <w:rPr>
          <w:rFonts w:ascii="72 Brand" w:eastAsia="Times New Roman" w:hAnsi="72 Brand" w:cs="Segoe UI"/>
          <w:color w:val="000000" w:themeColor="text1"/>
        </w:rPr>
        <w:t xml:space="preserve"> by right clicking and choosing </w:t>
      </w:r>
      <w:r w:rsidR="00BC1904" w:rsidRPr="00E77BD9">
        <w:rPr>
          <w:rFonts w:ascii="72 Brand" w:eastAsia="Times New Roman" w:hAnsi="72 Brand" w:cs="Segoe UI"/>
          <w:i/>
          <w:iCs/>
          <w:color w:val="000000" w:themeColor="text1"/>
        </w:rPr>
        <w:t>Open</w:t>
      </w:r>
      <w:r w:rsidRPr="00E77BD9">
        <w:rPr>
          <w:rFonts w:ascii="72 Brand" w:eastAsia="Times New Roman" w:hAnsi="72 Brand" w:cs="Segoe UI"/>
          <w:i/>
          <w:iCs/>
          <w:color w:val="000000" w:themeColor="text1"/>
        </w:rPr>
        <w:t xml:space="preserve"> With</w:t>
      </w:r>
      <w:r w:rsidR="00BC1904" w:rsidRPr="00E77BD9">
        <w:rPr>
          <w:rFonts w:ascii="72 Brand" w:eastAsia="Times New Roman" w:hAnsi="72 Brand" w:cs="Segoe UI"/>
          <w:i/>
          <w:iCs/>
          <w:color w:val="000000" w:themeColor="text1"/>
        </w:rPr>
        <w:t xml:space="preserve"> </w:t>
      </w:r>
      <w:r w:rsidR="00BC1904" w:rsidRPr="00E77BD9">
        <w:rPr>
          <w:rFonts w:ascii="Wingdings" w:eastAsia="Wingdings" w:hAnsi="Wingdings" w:cs="Wingdings"/>
          <w:i/>
          <w:iCs/>
          <w:color w:val="000000" w:themeColor="text1"/>
        </w:rPr>
        <w:t>à</w:t>
      </w:r>
      <w:r w:rsidR="00BC1904" w:rsidRPr="00E77BD9">
        <w:rPr>
          <w:rFonts w:ascii="72 Brand" w:eastAsia="Times New Roman" w:hAnsi="72 Brand" w:cs="Segoe UI"/>
          <w:i/>
          <w:iCs/>
          <w:color w:val="000000" w:themeColor="text1"/>
        </w:rPr>
        <w:t xml:space="preserve"> </w:t>
      </w:r>
      <w:r w:rsidRPr="00E77BD9">
        <w:rPr>
          <w:rFonts w:ascii="72 Brand" w:eastAsia="Times New Roman" w:hAnsi="72 Brand" w:cs="Segoe UI"/>
          <w:i/>
          <w:iCs/>
          <w:color w:val="000000" w:themeColor="text1"/>
        </w:rPr>
        <w:t>Data Preview.</w:t>
      </w:r>
    </w:p>
    <w:p w14:paraId="6B32D434" w14:textId="36386A35" w:rsidR="004D232D" w:rsidRPr="00C92349" w:rsidRDefault="004503FF" w:rsidP="001D4DB0">
      <w:pPr>
        <w:pStyle w:val="Heading1"/>
        <w:numPr>
          <w:ilvl w:val="0"/>
          <w:numId w:val="9"/>
        </w:numPr>
        <w:rPr>
          <w:rFonts w:ascii="72 Brand" w:hAnsi="72 Brand"/>
          <w:b w:val="0"/>
        </w:rPr>
      </w:pPr>
      <w:bookmarkStart w:id="3" w:name="_Toc163812153"/>
      <w:r w:rsidRPr="00C92349">
        <w:rPr>
          <w:rFonts w:ascii="72 Brand" w:hAnsi="72 Brand"/>
          <w:b w:val="0"/>
        </w:rPr>
        <w:t xml:space="preserve">Create </w:t>
      </w:r>
      <w:r w:rsidR="00CC164B" w:rsidRPr="00C92349">
        <w:rPr>
          <w:rFonts w:ascii="72 Brand" w:hAnsi="72 Brand"/>
          <w:b w:val="0"/>
        </w:rPr>
        <w:t xml:space="preserve">CDS </w:t>
      </w:r>
      <w:r w:rsidR="77129699" w:rsidRPr="00C92349">
        <w:rPr>
          <w:rFonts w:ascii="72 Brand" w:hAnsi="72 Brand"/>
          <w:b w:val="0"/>
        </w:rPr>
        <w:t>E</w:t>
      </w:r>
      <w:r w:rsidR="00CC164B" w:rsidRPr="00C92349">
        <w:rPr>
          <w:rFonts w:ascii="72 Brand" w:hAnsi="72 Brand"/>
          <w:b w:val="0"/>
        </w:rPr>
        <w:t>ntities</w:t>
      </w:r>
      <w:bookmarkEnd w:id="3"/>
      <w:r w:rsidR="00CC164B" w:rsidRPr="00C92349">
        <w:rPr>
          <w:rFonts w:ascii="72 Brand" w:hAnsi="72 Brand"/>
          <w:b w:val="0"/>
        </w:rPr>
        <w:t xml:space="preserve"> </w:t>
      </w:r>
    </w:p>
    <w:p w14:paraId="128EF508" w14:textId="09C7D832" w:rsidR="005D3A57" w:rsidRPr="00C92349" w:rsidRDefault="005D3A57" w:rsidP="00CB70D9">
      <w:pPr>
        <w:pStyle w:val="ListParagraph"/>
        <w:numPr>
          <w:ilvl w:val="0"/>
          <w:numId w:val="22"/>
        </w:numPr>
        <w:rPr>
          <w:rFonts w:ascii="72 Brand" w:eastAsia="Times New Roman" w:hAnsi="72 Brand" w:cs="Segoe UI"/>
          <w:color w:val="000000" w:themeColor="text1"/>
        </w:rPr>
      </w:pPr>
      <w:r w:rsidRPr="00C92349">
        <w:rPr>
          <w:rFonts w:ascii="72 Brand" w:eastAsia="Times New Roman" w:hAnsi="72 Brand" w:cs="Segoe UI"/>
        </w:rPr>
        <w:t xml:space="preserve">Create two </w:t>
      </w:r>
      <w:r w:rsidR="005A234D" w:rsidRPr="00C92349">
        <w:rPr>
          <w:rFonts w:ascii="72 Brand" w:eastAsia="Times New Roman" w:hAnsi="72 Brand" w:cs="Segoe UI"/>
        </w:rPr>
        <w:t xml:space="preserve">base </w:t>
      </w:r>
      <w:r w:rsidRPr="00C92349">
        <w:rPr>
          <w:rFonts w:ascii="72 Brand" w:eastAsia="Times New Roman" w:hAnsi="72 Brand" w:cs="Segoe UI"/>
        </w:rPr>
        <w:t xml:space="preserve">CDS entities to model the travel </w:t>
      </w:r>
      <w:r w:rsidR="004C6132" w:rsidRPr="00C92349">
        <w:rPr>
          <w:rFonts w:ascii="72 Brand" w:eastAsia="Times New Roman" w:hAnsi="72 Brand" w:cs="Segoe UI"/>
        </w:rPr>
        <w:t xml:space="preserve">table </w:t>
      </w:r>
      <w:r w:rsidR="009B0319" w:rsidRPr="00C92349">
        <w:rPr>
          <w:rFonts w:ascii="72 Brand" w:eastAsia="Times New Roman" w:hAnsi="72 Brand" w:cs="Segoe UI"/>
          <w:color w:val="000000" w:themeColor="text1"/>
        </w:rPr>
        <w:t>as</w:t>
      </w:r>
      <w:r w:rsidRPr="00C92349">
        <w:rPr>
          <w:rFonts w:ascii="72 Brand" w:eastAsia="Times New Roman" w:hAnsi="72 Brand" w:cs="Segoe UI"/>
          <w:color w:val="000000" w:themeColor="text1"/>
        </w:rPr>
        <w:t xml:space="preserve"> header</w:t>
      </w:r>
      <w:r w:rsidR="004C6132" w:rsidRPr="00C92349">
        <w:rPr>
          <w:rFonts w:ascii="72 Brand" w:eastAsia="Times New Roman" w:hAnsi="72 Brand" w:cs="Segoe UI"/>
          <w:color w:val="000000" w:themeColor="text1"/>
        </w:rPr>
        <w:t xml:space="preserve"> (root entity)</w:t>
      </w:r>
      <w:r w:rsidRPr="00C92349">
        <w:rPr>
          <w:rFonts w:ascii="72 Brand" w:eastAsia="Times New Roman" w:hAnsi="72 Brand" w:cs="Segoe UI"/>
          <w:color w:val="000000" w:themeColor="text1"/>
        </w:rPr>
        <w:t xml:space="preserve"> and booking</w:t>
      </w:r>
      <w:r w:rsidR="004C6132" w:rsidRPr="00C92349">
        <w:rPr>
          <w:rFonts w:ascii="72 Brand" w:eastAsia="Times New Roman" w:hAnsi="72 Brand" w:cs="Segoe UI"/>
          <w:color w:val="000000" w:themeColor="text1"/>
        </w:rPr>
        <w:t xml:space="preserve"> table </w:t>
      </w:r>
      <w:r w:rsidR="009B0319" w:rsidRPr="00C92349">
        <w:rPr>
          <w:rFonts w:ascii="72 Brand" w:eastAsia="Times New Roman" w:hAnsi="72 Brand" w:cs="Segoe UI"/>
          <w:color w:val="000000" w:themeColor="text1"/>
        </w:rPr>
        <w:t>as</w:t>
      </w:r>
      <w:r w:rsidRPr="00C92349">
        <w:rPr>
          <w:rFonts w:ascii="72 Brand" w:eastAsia="Times New Roman" w:hAnsi="72 Brand" w:cs="Segoe UI"/>
          <w:color w:val="000000" w:themeColor="text1"/>
        </w:rPr>
        <w:t xml:space="preserve"> </w:t>
      </w:r>
      <w:r w:rsidR="004C6132" w:rsidRPr="00C92349">
        <w:rPr>
          <w:rFonts w:ascii="72 Brand" w:eastAsia="Times New Roman" w:hAnsi="72 Brand" w:cs="Segoe UI"/>
          <w:color w:val="000000" w:themeColor="text1"/>
        </w:rPr>
        <w:t xml:space="preserve">item (composition entity). </w:t>
      </w:r>
      <w:r w:rsidRPr="00C92349">
        <w:rPr>
          <w:rFonts w:ascii="72 Brand" w:eastAsia="Times New Roman" w:hAnsi="72 Brand" w:cs="Segoe UI"/>
          <w:color w:val="000000" w:themeColor="text1"/>
        </w:rPr>
        <w:t xml:space="preserve"> </w:t>
      </w:r>
    </w:p>
    <w:p w14:paraId="22AD7B53" w14:textId="18C3A198" w:rsidR="00CF25C4" w:rsidRPr="00C92349" w:rsidRDefault="00CF25C4" w:rsidP="00CB70D9">
      <w:pPr>
        <w:pStyle w:val="ListParagraph"/>
        <w:numPr>
          <w:ilvl w:val="0"/>
          <w:numId w:val="22"/>
        </w:numPr>
        <w:rPr>
          <w:rFonts w:ascii="72 Brand" w:eastAsia="Times New Roman" w:hAnsi="72 Brand" w:cs="Segoe UI"/>
        </w:rPr>
      </w:pPr>
      <w:r w:rsidRPr="00C92349">
        <w:rPr>
          <w:rFonts w:ascii="72 Brand" w:eastAsia="Times New Roman" w:hAnsi="72 Brand" w:cs="Segoe UI"/>
        </w:rPr>
        <w:t xml:space="preserve">The CDS entities will reuse CDS views from </w:t>
      </w:r>
      <w:r w:rsidR="00E77BD9">
        <w:rPr>
          <w:rFonts w:ascii="72 Brand" w:eastAsia="Times New Roman" w:hAnsi="72 Brand" w:cs="Segoe UI"/>
        </w:rPr>
        <w:t xml:space="preserve">the </w:t>
      </w:r>
      <w:r w:rsidRPr="00C92349">
        <w:rPr>
          <w:rFonts w:ascii="72 Brand" w:eastAsia="Times New Roman" w:hAnsi="72 Brand" w:cs="Segoe UI"/>
        </w:rPr>
        <w:t>installed /</w:t>
      </w:r>
      <w:proofErr w:type="spellStart"/>
      <w:r w:rsidRPr="00C92349">
        <w:rPr>
          <w:rFonts w:ascii="72 Brand" w:eastAsia="Times New Roman" w:hAnsi="72 Brand" w:cs="Segoe UI"/>
        </w:rPr>
        <w:t>dmo</w:t>
      </w:r>
      <w:proofErr w:type="spellEnd"/>
      <w:r w:rsidRPr="00C92349">
        <w:rPr>
          <w:rFonts w:ascii="72 Brand" w:eastAsia="Times New Roman" w:hAnsi="72 Brand" w:cs="Segoe UI"/>
        </w:rPr>
        <w:t xml:space="preserve"> content </w:t>
      </w:r>
      <w:r w:rsidR="00E77BD9">
        <w:rPr>
          <w:rFonts w:ascii="72 Brand" w:eastAsia="Times New Roman" w:hAnsi="72 Brand" w:cs="Segoe UI"/>
        </w:rPr>
        <w:t xml:space="preserve">package </w:t>
      </w:r>
      <w:r w:rsidRPr="00C92349">
        <w:rPr>
          <w:rFonts w:ascii="72 Brand" w:eastAsia="Times New Roman" w:hAnsi="72 Brand" w:cs="Segoe UI"/>
        </w:rPr>
        <w:t>to provide additional data for customers, agencies, currencies</w:t>
      </w:r>
      <w:r w:rsidR="00663A20" w:rsidRPr="00C92349">
        <w:rPr>
          <w:rFonts w:ascii="72 Brand" w:eastAsia="Times New Roman" w:hAnsi="72 Brand" w:cs="Segoe UI"/>
        </w:rPr>
        <w:t xml:space="preserve">, carriers, </w:t>
      </w:r>
      <w:r w:rsidR="00474361" w:rsidRPr="00C92349">
        <w:rPr>
          <w:rFonts w:ascii="72 Brand" w:eastAsia="Times New Roman" w:hAnsi="72 Brand" w:cs="Segoe UI"/>
        </w:rPr>
        <w:t>connections,</w:t>
      </w:r>
      <w:r w:rsidR="00663A20" w:rsidRPr="00C92349">
        <w:rPr>
          <w:rFonts w:ascii="72 Brand" w:eastAsia="Times New Roman" w:hAnsi="72 Brand" w:cs="Segoe UI"/>
        </w:rPr>
        <w:t xml:space="preserve"> and flights.</w:t>
      </w:r>
    </w:p>
    <w:p w14:paraId="7203B04A" w14:textId="77777777" w:rsidR="005D3A57" w:rsidRPr="00C92349" w:rsidRDefault="005D3A57" w:rsidP="005D3A57">
      <w:pPr>
        <w:rPr>
          <w:rFonts w:ascii="72 Brand" w:hAnsi="72 Brand"/>
        </w:rPr>
      </w:pPr>
    </w:p>
    <w:p w14:paraId="276DCBEF" w14:textId="602E315E" w:rsidR="00353585" w:rsidRPr="00353585" w:rsidRDefault="003964F7" w:rsidP="007038C6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 w:rsidRPr="006B7084">
        <w:rPr>
          <w:rFonts w:ascii="72 Brand" w:eastAsia="Times New Roman" w:hAnsi="72 Brand" w:cs="Segoe UI"/>
        </w:rPr>
        <w:t xml:space="preserve">Right click on the </w:t>
      </w:r>
      <w:r w:rsidR="00390847" w:rsidRPr="006B7084">
        <w:rPr>
          <w:rFonts w:ascii="72 Brand" w:eastAsia="Times New Roman" w:hAnsi="72 Brand" w:cs="Segoe UI"/>
        </w:rPr>
        <w:t>travel table created</w:t>
      </w:r>
      <w:r w:rsidRPr="006B7084">
        <w:rPr>
          <w:rFonts w:ascii="72 Brand" w:eastAsia="Times New Roman" w:hAnsi="72 Brand" w:cs="Segoe UI"/>
        </w:rPr>
        <w:t xml:space="preserve"> and choose </w:t>
      </w:r>
      <w:r w:rsidRPr="006B7084">
        <w:rPr>
          <w:rFonts w:ascii="72 Brand" w:eastAsia="Times New Roman" w:hAnsi="72 Brand" w:cs="Segoe UI"/>
          <w:i/>
          <w:iCs/>
        </w:rPr>
        <w:t>New Data Definition</w:t>
      </w:r>
      <w:r w:rsidR="00350D7C">
        <w:rPr>
          <w:rFonts w:ascii="72 Brand" w:eastAsia="Times New Roman" w:hAnsi="72 Brand" w:cs="Segoe UI"/>
        </w:rPr>
        <w:t xml:space="preserve">, </w:t>
      </w:r>
      <w:r w:rsidR="00350D7C" w:rsidRPr="00C92349">
        <w:rPr>
          <w:rFonts w:ascii="72 Brand" w:eastAsia="Times New Roman" w:hAnsi="72 Brand" w:cs="Segoe UI"/>
          <w:color w:val="000000" w:themeColor="text1"/>
        </w:rPr>
        <w:t>us</w:t>
      </w:r>
      <w:r w:rsidR="00350D7C">
        <w:rPr>
          <w:rFonts w:ascii="72 Brand" w:eastAsia="Times New Roman" w:hAnsi="72 Brand" w:cs="Segoe UI"/>
          <w:color w:val="000000" w:themeColor="text1"/>
        </w:rPr>
        <w:t>e</w:t>
      </w:r>
      <w:r w:rsidR="00350D7C" w:rsidRPr="00C92349">
        <w:rPr>
          <w:rFonts w:ascii="72 Brand" w:eastAsia="Times New Roman" w:hAnsi="72 Brand" w:cs="Segoe UI"/>
          <w:color w:val="000000" w:themeColor="text1"/>
        </w:rPr>
        <w:t xml:space="preserve"> source code </w:t>
      </w:r>
      <w:r w:rsidR="000B6DEF">
        <w:rPr>
          <w:rFonts w:ascii="72 Brand" w:eastAsia="Times New Roman" w:hAnsi="72 Brand" w:cs="Segoe UI"/>
          <w:color w:val="000000" w:themeColor="text1"/>
        </w:rPr>
        <w:t xml:space="preserve">and naming convention </w:t>
      </w:r>
      <w:r w:rsidR="00350D7C" w:rsidRPr="00C92349">
        <w:rPr>
          <w:rFonts w:ascii="72 Brand" w:eastAsia="Times New Roman" w:hAnsi="72 Brand" w:cs="Segoe UI"/>
          <w:color w:val="000000" w:themeColor="text1"/>
        </w:rPr>
        <w:t>provided</w:t>
      </w:r>
      <w:r w:rsidR="00350D7C">
        <w:rPr>
          <w:rFonts w:ascii="72 Brand" w:eastAsia="Times New Roman" w:hAnsi="72 Brand" w:cs="Segoe UI"/>
          <w:color w:val="000000" w:themeColor="text1"/>
        </w:rPr>
        <w:t>.</w:t>
      </w:r>
    </w:p>
    <w:p w14:paraId="220C3A65" w14:textId="413A5A28" w:rsidR="00353585" w:rsidRPr="00353585" w:rsidRDefault="00353585" w:rsidP="007038C6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>
        <w:rPr>
          <w:rFonts w:ascii="72 Brand" w:eastAsia="Times New Roman" w:hAnsi="72 Brand" w:cs="Segoe UI"/>
          <w:color w:val="000000" w:themeColor="text1"/>
        </w:rPr>
        <w:t>Tip: T</w:t>
      </w:r>
      <w:r w:rsidR="000C3C5D">
        <w:rPr>
          <w:rFonts w:ascii="72 Brand" w:eastAsia="Times New Roman" w:hAnsi="72 Brand" w:cs="Segoe UI"/>
          <w:color w:val="000000" w:themeColor="text1"/>
        </w:rPr>
        <w:t>emplate “Define root view entity” helps you to format your CDS definition.</w:t>
      </w:r>
    </w:p>
    <w:p w14:paraId="3B42F2B8" w14:textId="3A3554D5" w:rsidR="006B7084" w:rsidRPr="006B7084" w:rsidRDefault="00350D7C" w:rsidP="007038C6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 w:rsidRPr="00E77BD9">
        <w:rPr>
          <w:rFonts w:ascii="72 Brand" w:eastAsia="Times New Roman" w:hAnsi="72 Brand" w:cs="Segoe UI"/>
          <w:b/>
          <w:bCs/>
          <w:color w:val="000000" w:themeColor="text1"/>
        </w:rPr>
        <w:t>Do not activate yet.</w:t>
      </w:r>
    </w:p>
    <w:p w14:paraId="3D85BFBC" w14:textId="77777777" w:rsidR="00CB70D9" w:rsidRPr="00C92349" w:rsidRDefault="00CB70D9" w:rsidP="00CB70D9">
      <w:pPr>
        <w:pStyle w:val="ListParagraph"/>
        <w:ind w:left="1069"/>
        <w:rPr>
          <w:rFonts w:ascii="72 Brand" w:eastAsia="Times New Roman" w:hAnsi="72 Brand" w:cs="Segoe UI"/>
        </w:rPr>
      </w:pPr>
    </w:p>
    <w:p w14:paraId="5469EA0D" w14:textId="4B2F0479" w:rsidR="005A22BB" w:rsidRPr="00C92349" w:rsidRDefault="005A22BB" w:rsidP="005A22BB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@EndUserText.label: 'Travel base</w:t>
      </w:r>
      <w:r w:rsidR="00A808F7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CDS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'</w:t>
      </w:r>
    </w:p>
    <w:p w14:paraId="05BEBC59" w14:textId="1311A1E7" w:rsidR="00377A91" w:rsidRPr="00C92349" w:rsidRDefault="00AA746F" w:rsidP="00377A91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@AccessControl.authorizationCheck:</w:t>
      </w:r>
      <w:r w:rsidR="00377A91" w:rsidRPr="00C92349">
        <w:rPr>
          <w:rFonts w:ascii="72 Brand" w:hAnsi="72 Brand" w:cs="Times New Roman"/>
          <w:color w:val="335CA2"/>
          <w:sz w:val="24"/>
          <w:szCs w:val="24"/>
          <w:lang w:val="en-IE" w:eastAsia="en-IE"/>
        </w:rPr>
        <w:t xml:space="preserve"> </w:t>
      </w:r>
      <w:r w:rsidR="00377A91" w:rsidRPr="00C92349">
        <w:rPr>
          <w:rFonts w:ascii="72 Brand" w:hAnsi="72 Brand"/>
          <w:noProof/>
          <w:color w:val="0070C0"/>
          <w:sz w:val="18"/>
          <w:szCs w:val="18"/>
        </w:rPr>
        <w:t>#NOT_REQUIRED</w:t>
      </w:r>
    </w:p>
    <w:p w14:paraId="0458ADE5" w14:textId="0EEADA95" w:rsidR="00AA746F" w:rsidRPr="00C92349" w:rsidRDefault="00651B87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@Metadata.allowExtensions: true</w:t>
      </w:r>
    </w:p>
    <w:p w14:paraId="4512F864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1C8DFF97" w14:textId="2AB687E2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define root view entity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</w:t>
      </w:r>
      <w:r w:rsidR="00C3433F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r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_travel</w:t>
      </w:r>
      <w:r w:rsidR="00726DE4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###</w:t>
      </w:r>
      <w:r w:rsidR="00474EE8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select from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ztravel</w:t>
      </w:r>
      <w:r w:rsidR="00BF4E66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_</w:t>
      </w:r>
      <w:r w:rsidR="004F2C5F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</w:t>
      </w:r>
      <w:r w:rsidR="00BF4E66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###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Travel </w:t>
      </w:r>
    </w:p>
    <w:p w14:paraId="0E92FE01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38271E0B" w14:textId="3A9FE870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composition [0..*] of </w:t>
      </w:r>
      <w:r w:rsidR="00BF4E66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</w:t>
      </w:r>
      <w:r w:rsidR="00C3433F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r</w:t>
      </w:r>
      <w:r w:rsidR="00BF4E66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_booking###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_Booking</w:t>
      </w:r>
    </w:p>
    <w:p w14:paraId="47F58B4E" w14:textId="77777777" w:rsidR="005225D0" w:rsidRPr="00C92349" w:rsidRDefault="005225D0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4FB84FE1" w14:textId="269E229D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sociation [0..1] to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/DMO/I_Agency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_Agency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on $projection.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AgencyID = _Agency.AgencyID</w:t>
      </w:r>
    </w:p>
    <w:p w14:paraId="02DE4DF0" w14:textId="14A0EC64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sociation [0..1] to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/DMO/I_Customer</w:t>
      </w:r>
      <w:r w:rsidR="00FF3049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_Customer </w:t>
      </w:r>
      <w:r w:rsidR="00027A3D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on $projection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.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CustomerID = _Customer.CustomerID</w:t>
      </w:r>
    </w:p>
    <w:p w14:paraId="25609D5F" w14:textId="404A172D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sociation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[0..1] to I_Currency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_Currency </w:t>
      </w:r>
      <w:r w:rsidR="00027A3D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on $projection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.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CurrencyCode = _Currency.Currency  </w:t>
      </w:r>
    </w:p>
    <w:p w14:paraId="06820D4D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{</w:t>
      </w:r>
    </w:p>
    <w:p w14:paraId="4644E78A" w14:textId="314DBA13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key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travel_uuid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TravelUUID,</w:t>
      </w:r>
    </w:p>
    <w:p w14:paraId="5C73652F" w14:textId="20BF146D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travel_id  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TravelID,</w:t>
      </w:r>
    </w:p>
    <w:p w14:paraId="51FDA3ED" w14:textId="77F0613E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agency_id  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AgencyID,</w:t>
      </w:r>
    </w:p>
    <w:p w14:paraId="0A868B80" w14:textId="43E738B2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customer_id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CustomerID,</w:t>
      </w:r>
    </w:p>
    <w:p w14:paraId="66A25D27" w14:textId="243161CE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begin_date 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BeginDate,</w:t>
      </w:r>
    </w:p>
    <w:p w14:paraId="7DDC8F16" w14:textId="30655CF3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end_date   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EndDate,</w:t>
      </w:r>
    </w:p>
    <w:p w14:paraId="116A2ABE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8FD3" w:themeColor="accent3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 xml:space="preserve">      @Semantics.amount.currencyCode: 'CurrencyCode'</w:t>
      </w:r>
    </w:p>
    <w:p w14:paraId="30F6764B" w14:textId="44A45FAA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booking_fee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BookingFee,</w:t>
      </w:r>
    </w:p>
    <w:p w14:paraId="7A24E8B8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</w:t>
      </w: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@Semantics.amount.currencyCode: 'CurrencyCode'</w:t>
      </w:r>
    </w:p>
    <w:p w14:paraId="7500D400" w14:textId="49EF4D9B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total_price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TotalPrice,</w:t>
      </w:r>
    </w:p>
    <w:p w14:paraId="3BD1F943" w14:textId="7DD6BCFE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currency_code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CurrencyCode,</w:t>
      </w:r>
    </w:p>
    <w:p w14:paraId="01546386" w14:textId="281EAC59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description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Description,</w:t>
      </w:r>
    </w:p>
    <w:p w14:paraId="1D7AB98A" w14:textId="4F9707DB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overall_status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TravelStatus,</w:t>
      </w:r>
    </w:p>
    <w:p w14:paraId="082C9CE8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lastRenderedPageBreak/>
        <w:t xml:space="preserve">      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@Semantics.user.createdBy: true</w:t>
      </w:r>
    </w:p>
    <w:p w14:paraId="328C30FC" w14:textId="77C3A502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created_by 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CreatedBy,</w:t>
      </w:r>
    </w:p>
    <w:p w14:paraId="473FF453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@Semantics.systemDateTime.createdAt: true</w:t>
      </w:r>
    </w:p>
    <w:p w14:paraId="7B8CDBE5" w14:textId="7DDA1846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created_at 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CreatedAt,</w:t>
      </w:r>
    </w:p>
    <w:p w14:paraId="65DCCA23" w14:textId="27E61F91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8FD3" w:themeColor="accent3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 xml:space="preserve">      @Semantics.user.l</w:t>
      </w:r>
      <w:r w:rsidR="009B0319"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tChangedBy: true</w:t>
      </w:r>
    </w:p>
    <w:p w14:paraId="62439AEC" w14:textId="25442789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</w:t>
      </w:r>
      <w:r w:rsidRPr="00C92349">
        <w:rPr>
          <w:rFonts w:ascii="72 Brand" w:hAnsi="72 Brand"/>
          <w:noProof/>
          <w:sz w:val="18"/>
          <w:szCs w:val="18"/>
          <w:lang w:val="en-IE"/>
        </w:rPr>
        <w:t>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t_changed_by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>tChangedBy,</w:t>
      </w:r>
    </w:p>
    <w:p w14:paraId="569B3363" w14:textId="16097915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</w:t>
      </w: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@Semantics.systemDateTime.l</w:t>
      </w:r>
      <w:r w:rsidR="009B0319"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tChangedAt: true</w:t>
      </w:r>
    </w:p>
    <w:p w14:paraId="1B0F4D23" w14:textId="547BC996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    l</w:t>
      </w:r>
      <w:r w:rsidR="009B0319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t_changed_at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L</w:t>
      </w:r>
      <w:r w:rsidR="009B0319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tChangedAt,</w:t>
      </w:r>
    </w:p>
    <w:p w14:paraId="350EE7F8" w14:textId="63C95163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008FD3" w:themeColor="accent3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 xml:space="preserve">      @Semantics.systemDateTime.localInstanceL</w:t>
      </w:r>
      <w:r w:rsidR="009B0319"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tChangedAt: true</w:t>
      </w:r>
    </w:p>
    <w:p w14:paraId="17E5EE09" w14:textId="5740759B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local_l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t_changed_at 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LocalL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>tChangedAt,</w:t>
      </w:r>
    </w:p>
    <w:p w14:paraId="6AE99A0C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 xml:space="preserve">      </w:t>
      </w:r>
    </w:p>
    <w:p w14:paraId="1EC7A2D7" w14:textId="3689F450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 xml:space="preserve">      /* </w:t>
      </w:r>
      <w:r w:rsidR="009B0319"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>sociations */</w:t>
      </w:r>
    </w:p>
    <w:p w14:paraId="6BBEDBE8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_Booking,</w:t>
      </w:r>
    </w:p>
    <w:p w14:paraId="14075044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_Agency,</w:t>
      </w:r>
    </w:p>
    <w:p w14:paraId="779EF347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_Customer,</w:t>
      </w:r>
    </w:p>
    <w:p w14:paraId="27E7DBF0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_Currency      </w:t>
      </w:r>
    </w:p>
    <w:p w14:paraId="04ED4475" w14:textId="77777777" w:rsidR="00AA746F" w:rsidRPr="00C92349" w:rsidRDefault="00AA746F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}</w:t>
      </w:r>
    </w:p>
    <w:p w14:paraId="21F286DC" w14:textId="77777777" w:rsidR="00FE7890" w:rsidRPr="00C92349" w:rsidRDefault="00FE7890" w:rsidP="00AA746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992"/>
        <w:rPr>
          <w:rFonts w:ascii="72 Brand" w:hAnsi="72 Brand"/>
          <w:color w:val="0070C0"/>
          <w:lang w:val="en-IE"/>
        </w:rPr>
      </w:pPr>
    </w:p>
    <w:p w14:paraId="742BC835" w14:textId="77777777" w:rsidR="002F02A2" w:rsidRPr="00C92349" w:rsidRDefault="002F02A2" w:rsidP="00BF3ADA">
      <w:pPr>
        <w:rPr>
          <w:rFonts w:ascii="72 Brand" w:hAnsi="72 Brand"/>
        </w:rPr>
      </w:pPr>
    </w:p>
    <w:p w14:paraId="07F0BFFC" w14:textId="1EE4B4D5" w:rsidR="005225D0" w:rsidRPr="00C40234" w:rsidRDefault="005225D0" w:rsidP="001D4DB0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 w:rsidRPr="00C92349">
        <w:rPr>
          <w:rFonts w:ascii="72 Brand" w:eastAsia="Times New Roman" w:hAnsi="72 Brand" w:cs="Segoe UI"/>
        </w:rPr>
        <w:t xml:space="preserve">Right click on the booking table created and choose </w:t>
      </w:r>
      <w:r w:rsidRPr="00C92349">
        <w:rPr>
          <w:rFonts w:ascii="72 Brand" w:eastAsia="Times New Roman" w:hAnsi="72 Brand" w:cs="Segoe UI"/>
          <w:i/>
          <w:iCs/>
        </w:rPr>
        <w:t>New Data Definition</w:t>
      </w:r>
      <w:r w:rsidR="00350D7C">
        <w:rPr>
          <w:rFonts w:ascii="72 Brand" w:eastAsia="Times New Roman" w:hAnsi="72 Brand" w:cs="Segoe UI"/>
        </w:rPr>
        <w:t xml:space="preserve">, </w:t>
      </w:r>
      <w:r w:rsidR="00350D7C" w:rsidRPr="00C92349">
        <w:rPr>
          <w:rFonts w:ascii="72 Brand" w:eastAsia="Times New Roman" w:hAnsi="72 Brand" w:cs="Segoe UI"/>
          <w:color w:val="000000" w:themeColor="text1"/>
        </w:rPr>
        <w:t>us</w:t>
      </w:r>
      <w:r w:rsidR="00350D7C">
        <w:rPr>
          <w:rFonts w:ascii="72 Brand" w:eastAsia="Times New Roman" w:hAnsi="72 Brand" w:cs="Segoe UI"/>
          <w:color w:val="000000" w:themeColor="text1"/>
        </w:rPr>
        <w:t>e</w:t>
      </w:r>
      <w:r w:rsidR="00350D7C" w:rsidRPr="00C92349">
        <w:rPr>
          <w:rFonts w:ascii="72 Brand" w:eastAsia="Times New Roman" w:hAnsi="72 Brand" w:cs="Segoe UI"/>
          <w:color w:val="000000" w:themeColor="text1"/>
        </w:rPr>
        <w:t xml:space="preserve"> source code </w:t>
      </w:r>
      <w:r w:rsidR="000B6DEF">
        <w:rPr>
          <w:rFonts w:ascii="72 Brand" w:eastAsia="Times New Roman" w:hAnsi="72 Brand" w:cs="Segoe UI"/>
          <w:color w:val="000000" w:themeColor="text1"/>
        </w:rPr>
        <w:t xml:space="preserve">and naming convention </w:t>
      </w:r>
      <w:r w:rsidR="00350D7C" w:rsidRPr="00C92349">
        <w:rPr>
          <w:rFonts w:ascii="72 Brand" w:eastAsia="Times New Roman" w:hAnsi="72 Brand" w:cs="Segoe UI"/>
          <w:color w:val="000000" w:themeColor="text1"/>
        </w:rPr>
        <w:t>provided</w:t>
      </w:r>
      <w:r w:rsidR="00350D7C">
        <w:rPr>
          <w:rFonts w:ascii="72 Brand" w:eastAsia="Times New Roman" w:hAnsi="72 Brand" w:cs="Segoe UI"/>
          <w:color w:val="000000" w:themeColor="text1"/>
        </w:rPr>
        <w:t xml:space="preserve">. </w:t>
      </w:r>
    </w:p>
    <w:p w14:paraId="57559A63" w14:textId="47D2B99F" w:rsidR="00C40234" w:rsidRPr="00353585" w:rsidRDefault="00C40234" w:rsidP="00C40234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>
        <w:rPr>
          <w:rFonts w:ascii="72 Brand" w:eastAsia="Times New Roman" w:hAnsi="72 Brand" w:cs="Segoe UI"/>
          <w:color w:val="000000" w:themeColor="text1"/>
        </w:rPr>
        <w:t>Tip: Template “</w:t>
      </w:r>
      <w:r w:rsidR="003C1E72">
        <w:rPr>
          <w:rFonts w:ascii="72 Brand" w:eastAsia="Times New Roman" w:hAnsi="72 Brand" w:cs="Segoe UI"/>
          <w:color w:val="000000" w:themeColor="text1"/>
        </w:rPr>
        <w:t xml:space="preserve">Define View Entity </w:t>
      </w:r>
      <w:r w:rsidR="00E550C6">
        <w:rPr>
          <w:rFonts w:ascii="72 Brand" w:eastAsia="Times New Roman" w:hAnsi="72 Brand" w:cs="Segoe UI"/>
          <w:color w:val="000000" w:themeColor="text1"/>
        </w:rPr>
        <w:t>W</w:t>
      </w:r>
      <w:r w:rsidR="003C1E72">
        <w:rPr>
          <w:rFonts w:ascii="72 Brand" w:eastAsia="Times New Roman" w:hAnsi="72 Brand" w:cs="Segoe UI"/>
          <w:color w:val="000000" w:themeColor="text1"/>
        </w:rPr>
        <w:t xml:space="preserve">ith to-parent </w:t>
      </w:r>
      <w:r w:rsidR="00E550C6">
        <w:rPr>
          <w:rFonts w:ascii="72 Brand" w:eastAsia="Times New Roman" w:hAnsi="72 Brand" w:cs="Segoe UI"/>
          <w:color w:val="000000" w:themeColor="text1"/>
        </w:rPr>
        <w:t>Association</w:t>
      </w:r>
      <w:r>
        <w:rPr>
          <w:rFonts w:ascii="72 Brand" w:eastAsia="Times New Roman" w:hAnsi="72 Brand" w:cs="Segoe UI"/>
          <w:color w:val="000000" w:themeColor="text1"/>
        </w:rPr>
        <w:t>” helps you to format your CDS definition.</w:t>
      </w:r>
    </w:p>
    <w:p w14:paraId="0A10AFAC" w14:textId="77777777" w:rsidR="00C40234" w:rsidRPr="006B7084" w:rsidRDefault="00C40234" w:rsidP="00C40234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 w:rsidRPr="00E77BD9">
        <w:rPr>
          <w:rFonts w:ascii="72 Brand" w:eastAsia="Times New Roman" w:hAnsi="72 Brand" w:cs="Segoe UI"/>
          <w:b/>
          <w:bCs/>
          <w:color w:val="000000" w:themeColor="text1"/>
        </w:rPr>
        <w:t>Do not activate yet.</w:t>
      </w:r>
    </w:p>
    <w:p w14:paraId="010FD471" w14:textId="77777777" w:rsidR="00C40234" w:rsidRDefault="00C40234" w:rsidP="00C40234">
      <w:pPr>
        <w:pStyle w:val="ListParagraph"/>
        <w:ind w:left="1069"/>
        <w:rPr>
          <w:rFonts w:ascii="72 Brand" w:eastAsia="Times New Roman" w:hAnsi="72 Brand" w:cs="Segoe UI"/>
        </w:rPr>
      </w:pPr>
    </w:p>
    <w:p w14:paraId="0697C4BF" w14:textId="77777777" w:rsidR="00350D7C" w:rsidRPr="00C92349" w:rsidRDefault="00350D7C" w:rsidP="00350D7C">
      <w:pPr>
        <w:pStyle w:val="ListParagraph"/>
        <w:ind w:left="1069"/>
        <w:rPr>
          <w:rFonts w:ascii="72 Brand" w:eastAsia="Times New Roman" w:hAnsi="72 Brand" w:cs="Segoe UI"/>
        </w:rPr>
      </w:pPr>
    </w:p>
    <w:p w14:paraId="6443A4D3" w14:textId="06166BBF" w:rsidR="005A22BB" w:rsidRPr="00C92349" w:rsidRDefault="005A22BB" w:rsidP="005A22BB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@EndUserText.label: '</w:t>
      </w:r>
      <w:r w:rsidR="00A808F7"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Booking base CDS</w:t>
      </w: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'</w:t>
      </w:r>
    </w:p>
    <w:p w14:paraId="1C2500DC" w14:textId="4DA0661D" w:rsidR="005A22BB" w:rsidRPr="00C92349" w:rsidRDefault="00377A91" w:rsidP="00091E0A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@AccessControl.authorizationCheck: #NOT_REQUIRED</w:t>
      </w:r>
    </w:p>
    <w:p w14:paraId="4D99D531" w14:textId="1A8BB3D8" w:rsidR="00651B87" w:rsidRPr="00C92349" w:rsidRDefault="00651B87" w:rsidP="00091E0A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@Metadata.allowExtensions: true</w:t>
      </w:r>
    </w:p>
    <w:p w14:paraId="797CAC95" w14:textId="77777777" w:rsidR="00377A91" w:rsidRPr="00C92349" w:rsidRDefault="00377A91" w:rsidP="00091E0A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59966AEC" w14:textId="35184CE8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define view entity </w:t>
      </w:r>
      <w:r w:rsidRPr="00C92349">
        <w:rPr>
          <w:rFonts w:ascii="72 Brand" w:hAnsi="72 Brand"/>
          <w:noProof/>
          <w:sz w:val="18"/>
          <w:szCs w:val="18"/>
          <w:lang w:val="en-IE"/>
        </w:rPr>
        <w:t>z</w:t>
      </w:r>
      <w:r w:rsidR="000A2531" w:rsidRPr="00C92349">
        <w:rPr>
          <w:rFonts w:ascii="72 Brand" w:hAnsi="72 Brand"/>
          <w:noProof/>
          <w:sz w:val="18"/>
          <w:szCs w:val="18"/>
          <w:lang w:val="en-IE"/>
        </w:rPr>
        <w:t>r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_booking###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select from </w:t>
      </w:r>
      <w:r w:rsidRPr="00C92349">
        <w:rPr>
          <w:rFonts w:ascii="72 Brand" w:hAnsi="72 Brand"/>
          <w:noProof/>
          <w:sz w:val="18"/>
          <w:szCs w:val="18"/>
          <w:lang w:val="en-IE"/>
        </w:rPr>
        <w:t>zbooking_</w:t>
      </w:r>
      <w:r w:rsidR="000A2531" w:rsidRPr="00C92349">
        <w:rPr>
          <w:rFonts w:ascii="72 Brand" w:hAnsi="72 Brand"/>
          <w:noProof/>
          <w:sz w:val="18"/>
          <w:szCs w:val="18"/>
          <w:lang w:val="en-IE"/>
        </w:rPr>
        <w:t>a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###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Booking </w:t>
      </w:r>
    </w:p>
    <w:p w14:paraId="215F1DB5" w14:textId="7777777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</w:p>
    <w:p w14:paraId="59037B66" w14:textId="6C2A924B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sociation to parent </w:t>
      </w:r>
      <w:r w:rsidR="000A2531" w:rsidRPr="00C92349">
        <w:rPr>
          <w:rFonts w:ascii="72 Brand" w:hAnsi="72 Brand"/>
          <w:noProof/>
          <w:sz w:val="18"/>
          <w:szCs w:val="18"/>
          <w:lang w:val="en-IE"/>
        </w:rPr>
        <w:t>zr_travel###</w:t>
      </w:r>
      <w:r w:rsidR="00027A3D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_Travel</w:t>
      </w:r>
      <w:r w:rsidR="00027A3D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="00027A3D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on $projection</w:t>
      </w:r>
      <w:r w:rsidR="00027A3D" w:rsidRPr="00C92349">
        <w:rPr>
          <w:rFonts w:ascii="72 Brand" w:hAnsi="72 Brand"/>
          <w:noProof/>
          <w:sz w:val="18"/>
          <w:szCs w:val="18"/>
          <w:lang w:val="en-IE"/>
        </w:rPr>
        <w:t>.</w:t>
      </w:r>
      <w:r w:rsidRPr="00C92349">
        <w:rPr>
          <w:rFonts w:ascii="72 Brand" w:hAnsi="72 Brand"/>
          <w:noProof/>
          <w:sz w:val="18"/>
          <w:szCs w:val="18"/>
          <w:lang w:val="en-IE"/>
        </w:rPr>
        <w:t>TravelUUID = _Travel.TravelUUID</w:t>
      </w:r>
    </w:p>
    <w:p w14:paraId="75A1DF4E" w14:textId="7777777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</w:t>
      </w:r>
    </w:p>
    <w:p w14:paraId="186F313E" w14:textId="50BAC384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sociation [1..1] to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/DMO/I_Customer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_Customer</w:t>
      </w:r>
      <w:r w:rsidR="00027A3D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on  $projection.</w:t>
      </w:r>
      <w:r w:rsidRPr="00C92349">
        <w:rPr>
          <w:rFonts w:ascii="72 Brand" w:hAnsi="72 Brand"/>
          <w:noProof/>
          <w:sz w:val="18"/>
          <w:szCs w:val="18"/>
          <w:lang w:val="en-IE"/>
        </w:rPr>
        <w:t>CustomerID</w:t>
      </w:r>
      <w:r w:rsidR="00957550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= _Customer.CustomerID</w:t>
      </w:r>
    </w:p>
    <w:p w14:paraId="7CC0CE98" w14:textId="2D435F6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sociation [1..1] to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/DMO/I_Carrier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_Carrier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on  $projection.</w:t>
      </w:r>
      <w:r w:rsidRPr="00C92349">
        <w:rPr>
          <w:rFonts w:ascii="72 Brand" w:hAnsi="72 Brand"/>
          <w:noProof/>
          <w:sz w:val="18"/>
          <w:szCs w:val="18"/>
          <w:lang w:val="en-IE"/>
        </w:rPr>
        <w:t>CarrierID</w:t>
      </w:r>
      <w:r w:rsidR="00957550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= _Carrier.AirlineID</w:t>
      </w:r>
    </w:p>
    <w:p w14:paraId="0BC28A78" w14:textId="3BA4C7FC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sociation [1..1] to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/DMO/I_Connection</w:t>
      </w:r>
      <w:r w:rsidR="004B18FC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_Connection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on 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$projection.</w:t>
      </w:r>
      <w:r w:rsidRPr="00C92349">
        <w:rPr>
          <w:rFonts w:ascii="72 Brand" w:hAnsi="72 Brand"/>
          <w:noProof/>
          <w:sz w:val="18"/>
          <w:szCs w:val="18"/>
          <w:lang w:val="en-IE"/>
        </w:rPr>
        <w:t>CarrierID</w:t>
      </w:r>
      <w:r w:rsidR="00957550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= _Connection.AirlineID</w:t>
      </w:r>
    </w:p>
    <w:p w14:paraId="4146CAC7" w14:textId="589338C1" w:rsidR="007B3BD8" w:rsidRPr="00C92349" w:rsidRDefault="00957550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="007B3BD8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and $projection.</w:t>
      </w:r>
      <w:r w:rsidR="007B3BD8" w:rsidRPr="00C92349">
        <w:rPr>
          <w:rFonts w:ascii="72 Brand" w:hAnsi="72 Brand"/>
          <w:noProof/>
          <w:sz w:val="18"/>
          <w:szCs w:val="18"/>
          <w:lang w:val="en-IE"/>
        </w:rPr>
        <w:t>ConnectionID = _Connection.ConnectionID</w:t>
      </w:r>
    </w:p>
    <w:p w14:paraId="53DDFC13" w14:textId="59F5C8A6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sociation [1..1] to </w:t>
      </w:r>
      <w:r w:rsidRPr="00C92349">
        <w:rPr>
          <w:rFonts w:ascii="72 Brand" w:hAnsi="72 Brand"/>
          <w:noProof/>
          <w:sz w:val="18"/>
          <w:szCs w:val="18"/>
          <w:lang w:val="en-IE"/>
        </w:rPr>
        <w:t>/DMO/I_Flight</w:t>
      </w:r>
      <w:r w:rsidR="00DA203C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_Flight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on  $projection.</w:t>
      </w:r>
      <w:r w:rsidRPr="00C92349">
        <w:rPr>
          <w:rFonts w:ascii="72 Brand" w:hAnsi="72 Brand"/>
          <w:noProof/>
          <w:sz w:val="18"/>
          <w:szCs w:val="18"/>
          <w:lang w:val="en-IE"/>
        </w:rPr>
        <w:t>CarrierID</w:t>
      </w:r>
      <w:r w:rsidR="00DA203C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= _Flight.AirlineID</w:t>
      </w:r>
    </w:p>
    <w:p w14:paraId="061C3F32" w14:textId="6DAD6E01" w:rsidR="007B3BD8" w:rsidRPr="00C92349" w:rsidRDefault="00DA203C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 </w:t>
      </w:r>
      <w:r w:rsidR="007B3BD8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and $projection.</w:t>
      </w:r>
      <w:r w:rsidR="007B3BD8" w:rsidRPr="00C92349">
        <w:rPr>
          <w:rFonts w:ascii="72 Brand" w:hAnsi="72 Brand"/>
          <w:noProof/>
          <w:sz w:val="18"/>
          <w:szCs w:val="18"/>
          <w:lang w:val="en-IE"/>
        </w:rPr>
        <w:t>ConnectionID = _Flight.ConnectionID</w:t>
      </w:r>
    </w:p>
    <w:p w14:paraId="04B10FEC" w14:textId="4AE6B496" w:rsidR="007B3BD8" w:rsidRPr="00C92349" w:rsidRDefault="00DA203C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</w:t>
      </w:r>
      <w:r w:rsidR="007B3BD8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and $projection.</w:t>
      </w:r>
      <w:r w:rsidR="007B3BD8" w:rsidRPr="00C92349">
        <w:rPr>
          <w:rFonts w:ascii="72 Brand" w:hAnsi="72 Brand"/>
          <w:noProof/>
          <w:sz w:val="18"/>
          <w:szCs w:val="18"/>
          <w:lang w:val="en-IE"/>
        </w:rPr>
        <w:t>FlightDate   = _Flight.FlightDate</w:t>
      </w:r>
    </w:p>
    <w:p w14:paraId="17BC9166" w14:textId="0618500B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sociation [0..1] to </w:t>
      </w:r>
      <w:r w:rsidRPr="00C92349">
        <w:rPr>
          <w:rFonts w:ascii="72 Brand" w:hAnsi="72 Brand"/>
          <w:noProof/>
          <w:sz w:val="18"/>
          <w:szCs w:val="18"/>
          <w:lang w:val="en-IE"/>
        </w:rPr>
        <w:t>I_Currency</w:t>
      </w:r>
      <w:r w:rsidR="006C5550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sz w:val="18"/>
          <w:szCs w:val="18"/>
          <w:lang w:val="en-IE"/>
        </w:rPr>
        <w:t>_Currency</w:t>
      </w:r>
      <w:r w:rsidR="006C5550"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on $projection.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CurrencyCode    = _Currency.Currency    </w:t>
      </w:r>
    </w:p>
    <w:p w14:paraId="3822C687" w14:textId="7777777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{</w:t>
      </w:r>
    </w:p>
    <w:p w14:paraId="29270608" w14:textId="0586CE71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key 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booking_uuid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BookingUUID,</w:t>
      </w:r>
    </w:p>
    <w:p w14:paraId="591F2457" w14:textId="6993E813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travel_uuid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TravelUUID,</w:t>
      </w:r>
    </w:p>
    <w:p w14:paraId="1AC209BB" w14:textId="782FE8F6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booking_id 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BookingID,</w:t>
      </w:r>
    </w:p>
    <w:p w14:paraId="20FC0288" w14:textId="370FE27E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booking_date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BookingDate,</w:t>
      </w:r>
    </w:p>
    <w:p w14:paraId="7EF9ECB3" w14:textId="3F4C935F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customer_id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CustomerID,</w:t>
      </w:r>
    </w:p>
    <w:p w14:paraId="54FA924D" w14:textId="60494979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carrier_id 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CarrierID,</w:t>
      </w:r>
    </w:p>
    <w:p w14:paraId="2BCB76CE" w14:textId="3A4BE1B6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connection_id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ConnectionID,</w:t>
      </w:r>
    </w:p>
    <w:p w14:paraId="379986B7" w14:textId="18A1E293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flight_date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FlightDate,</w:t>
      </w:r>
    </w:p>
    <w:p w14:paraId="17D1F812" w14:textId="7777777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color w:val="008FD3" w:themeColor="accent3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 xml:space="preserve">      @Semantics.amount.currencyCode: 'CurrencyCode'</w:t>
      </w:r>
    </w:p>
    <w:p w14:paraId="6D2678FE" w14:textId="1711D0C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flight_price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FlightPrice,</w:t>
      </w:r>
    </w:p>
    <w:p w14:paraId="77FC99C9" w14:textId="3BA506B9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currency_code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CurrencyCode,</w:t>
      </w:r>
    </w:p>
    <w:p w14:paraId="30A4BB6B" w14:textId="7777777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color w:val="008FD3" w:themeColor="accent3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 xml:space="preserve">      @Semantics.user.createdBy: true</w:t>
      </w:r>
    </w:p>
    <w:p w14:paraId="3AB6B40A" w14:textId="22BA79BD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lastRenderedPageBreak/>
        <w:t xml:space="preserve">      created_by     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CreatedBy,</w:t>
      </w:r>
    </w:p>
    <w:p w14:paraId="0E25B801" w14:textId="4BDC82DD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color w:val="008FD3" w:themeColor="accent3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 xml:space="preserve">      @Semantics.user.l</w:t>
      </w:r>
      <w:r w:rsidR="009B0319"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tChangedBy: true</w:t>
      </w:r>
    </w:p>
    <w:p w14:paraId="5810C612" w14:textId="60B8B44A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t_changed_by       </w:t>
      </w:r>
      <w:r w:rsidR="009B0319"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L</w:t>
      </w:r>
      <w:r w:rsidR="009B0319" w:rsidRPr="00C92349">
        <w:rPr>
          <w:rFonts w:ascii="72 Brand" w:hAnsi="72 Brand"/>
          <w:noProof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sz w:val="18"/>
          <w:szCs w:val="18"/>
          <w:lang w:val="en-IE"/>
        </w:rPr>
        <w:t>tChangedBy,</w:t>
      </w:r>
    </w:p>
    <w:p w14:paraId="3C22438C" w14:textId="0A2FC51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 xml:space="preserve"> </w:t>
      </w:r>
    </w:p>
    <w:p w14:paraId="09862602" w14:textId="04B088BB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 xml:space="preserve">      /* </w:t>
      </w:r>
      <w:r w:rsidR="009B0319"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99999" w:themeColor="background2"/>
          <w:sz w:val="18"/>
          <w:szCs w:val="18"/>
          <w:lang w:val="en-IE"/>
        </w:rPr>
        <w:t>sociations */</w:t>
      </w:r>
    </w:p>
    <w:p w14:paraId="7A6CCD86" w14:textId="7777777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_Travel,</w:t>
      </w:r>
    </w:p>
    <w:p w14:paraId="3B1593BA" w14:textId="7777777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_Customer,</w:t>
      </w:r>
    </w:p>
    <w:p w14:paraId="45D11EC3" w14:textId="7777777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_Carrier,</w:t>
      </w:r>
    </w:p>
    <w:p w14:paraId="0295F0AA" w14:textId="7777777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_Connection,</w:t>
      </w:r>
    </w:p>
    <w:p w14:paraId="4D3E6AB8" w14:textId="77777777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_Flight,</w:t>
      </w:r>
    </w:p>
    <w:p w14:paraId="6E910131" w14:textId="45C5F150" w:rsidR="007B3BD8" w:rsidRPr="00C92349" w:rsidRDefault="007B3BD8" w:rsidP="007B3BD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     _Currency</w:t>
      </w:r>
    </w:p>
    <w:p w14:paraId="43D6C35D" w14:textId="75F2EEC4" w:rsidR="00D406C9" w:rsidRPr="00C92349" w:rsidRDefault="007B3BD8" w:rsidP="00D406C9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72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}</w:t>
      </w:r>
    </w:p>
    <w:p w14:paraId="2F9D72EF" w14:textId="77777777" w:rsidR="00D406C9" w:rsidRPr="00C92349" w:rsidRDefault="00D406C9" w:rsidP="00D406C9">
      <w:pPr>
        <w:rPr>
          <w:rFonts w:ascii="72 Brand" w:eastAsia="Times New Roman" w:hAnsi="72 Brand" w:cs="Segoe UI"/>
        </w:rPr>
      </w:pPr>
    </w:p>
    <w:p w14:paraId="2181479A" w14:textId="191DF37E" w:rsidR="00AD47FB" w:rsidRDefault="00AD47FB" w:rsidP="001D4DB0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</w:rPr>
      </w:pPr>
      <w:r w:rsidRPr="00350D7C">
        <w:rPr>
          <w:rFonts w:ascii="72 Brand" w:eastAsia="Times New Roman" w:hAnsi="72 Brand" w:cs="Segoe UI"/>
        </w:rPr>
        <w:t>Activate both CDS entities together.</w:t>
      </w:r>
    </w:p>
    <w:p w14:paraId="65B55DB8" w14:textId="47824523" w:rsidR="00AE33D5" w:rsidRPr="00E77BD9" w:rsidRDefault="00AE33D5" w:rsidP="00AE33D5">
      <w:pPr>
        <w:pStyle w:val="ListParagraph"/>
        <w:numPr>
          <w:ilvl w:val="1"/>
          <w:numId w:val="9"/>
        </w:numPr>
        <w:rPr>
          <w:rFonts w:ascii="72 Brand" w:eastAsia="Times New Roman" w:hAnsi="72 Brand" w:cs="Segoe UI"/>
          <w:i/>
          <w:iCs/>
        </w:rPr>
      </w:pPr>
      <w:r>
        <w:rPr>
          <w:rFonts w:ascii="72 Brand" w:eastAsia="Times New Roman" w:hAnsi="72 Brand" w:cs="Segoe UI"/>
          <w:color w:val="000000" w:themeColor="text1"/>
        </w:rPr>
        <w:t xml:space="preserve">Check data from your travel and booking CDS entities by right clicking and choosing </w:t>
      </w:r>
      <w:r w:rsidRPr="00E77BD9">
        <w:rPr>
          <w:rFonts w:ascii="72 Brand" w:eastAsia="Times New Roman" w:hAnsi="72 Brand" w:cs="Segoe UI"/>
          <w:i/>
          <w:iCs/>
          <w:color w:val="000000" w:themeColor="text1"/>
        </w:rPr>
        <w:t xml:space="preserve">Open With </w:t>
      </w:r>
      <w:r w:rsidRPr="00E77BD9">
        <w:rPr>
          <w:rFonts w:ascii="Wingdings" w:eastAsia="Wingdings" w:hAnsi="Wingdings" w:cs="Wingdings"/>
          <w:i/>
          <w:iCs/>
          <w:color w:val="000000" w:themeColor="text1"/>
        </w:rPr>
        <w:t>à</w:t>
      </w:r>
      <w:r w:rsidRPr="00E77BD9">
        <w:rPr>
          <w:rFonts w:ascii="72 Brand" w:eastAsia="Times New Roman" w:hAnsi="72 Brand" w:cs="Segoe UI"/>
          <w:i/>
          <w:iCs/>
          <w:color w:val="000000" w:themeColor="text1"/>
        </w:rPr>
        <w:t xml:space="preserve"> Data Preview.</w:t>
      </w:r>
    </w:p>
    <w:p w14:paraId="23E6BB8A" w14:textId="77777777" w:rsidR="00AE33D5" w:rsidRPr="00350D7C" w:rsidRDefault="00AE33D5" w:rsidP="00AE33D5">
      <w:pPr>
        <w:pStyle w:val="ListParagraph"/>
        <w:ind w:left="1069"/>
        <w:rPr>
          <w:rFonts w:ascii="72 Brand" w:eastAsia="Times New Roman" w:hAnsi="72 Brand" w:cs="Segoe UI"/>
        </w:rPr>
      </w:pPr>
    </w:p>
    <w:p w14:paraId="0D9DEE38" w14:textId="4DCE3D3A" w:rsidR="00BF3ADA" w:rsidRPr="00C92349" w:rsidRDefault="00BF3ADA" w:rsidP="001D4DB0">
      <w:pPr>
        <w:pStyle w:val="Heading1"/>
        <w:numPr>
          <w:ilvl w:val="0"/>
          <w:numId w:val="9"/>
        </w:numPr>
        <w:rPr>
          <w:rFonts w:ascii="72 Brand" w:hAnsi="72 Brand"/>
          <w:b w:val="0"/>
        </w:rPr>
      </w:pPr>
      <w:bookmarkStart w:id="4" w:name="_Toc163812154"/>
      <w:r w:rsidRPr="00C92349">
        <w:rPr>
          <w:rFonts w:ascii="72 Brand" w:hAnsi="72 Brand"/>
          <w:b w:val="0"/>
        </w:rPr>
        <w:t xml:space="preserve">Enrich </w:t>
      </w:r>
      <w:r w:rsidR="00CC164B" w:rsidRPr="00C92349">
        <w:rPr>
          <w:rFonts w:ascii="72 Brand" w:hAnsi="72 Brand"/>
          <w:b w:val="0"/>
        </w:rPr>
        <w:t>CDS entities</w:t>
      </w:r>
      <w:r w:rsidR="001E1411" w:rsidRPr="00C92349">
        <w:rPr>
          <w:rFonts w:ascii="72 Brand" w:hAnsi="72 Brand"/>
          <w:b w:val="0"/>
        </w:rPr>
        <w:t xml:space="preserve"> with UI</w:t>
      </w:r>
      <w:r w:rsidRPr="00C92349">
        <w:rPr>
          <w:rFonts w:ascii="72 Brand" w:hAnsi="72 Brand"/>
          <w:b w:val="0"/>
        </w:rPr>
        <w:t xml:space="preserve"> Annotations</w:t>
      </w:r>
      <w:bookmarkEnd w:id="4"/>
    </w:p>
    <w:p w14:paraId="33659812" w14:textId="77777777" w:rsidR="00B94B49" w:rsidRPr="00C92349" w:rsidRDefault="00B94B49" w:rsidP="007E602D">
      <w:pPr>
        <w:ind w:left="360"/>
        <w:rPr>
          <w:rFonts w:ascii="72 Brand" w:hAnsi="72 Brand"/>
          <w:lang w:val="en-IE"/>
        </w:rPr>
      </w:pPr>
    </w:p>
    <w:p w14:paraId="479097D1" w14:textId="135D463A" w:rsidR="007E602D" w:rsidRPr="00C92349" w:rsidRDefault="00C6413F" w:rsidP="007E602D">
      <w:pPr>
        <w:ind w:left="360"/>
        <w:rPr>
          <w:rFonts w:ascii="72 Brand" w:hAnsi="72 Brand" w:cs="Segoe UI"/>
          <w:lang w:val="en-IE"/>
        </w:rPr>
      </w:pPr>
      <w:r w:rsidRPr="00C92349">
        <w:rPr>
          <w:rFonts w:ascii="72 Brand" w:hAnsi="72 Brand" w:cs="Segoe UI"/>
          <w:lang w:val="en-IE"/>
        </w:rPr>
        <w:t xml:space="preserve">Create a metadata extension </w:t>
      </w:r>
      <w:r w:rsidR="00B607AA" w:rsidRPr="00C92349">
        <w:rPr>
          <w:rFonts w:ascii="72 Brand" w:hAnsi="72 Brand" w:cs="Segoe UI"/>
          <w:lang w:val="en-IE"/>
        </w:rPr>
        <w:t xml:space="preserve">and annotate the CDS </w:t>
      </w:r>
      <w:r w:rsidR="007E602D" w:rsidRPr="00C92349">
        <w:rPr>
          <w:rFonts w:ascii="72 Brand" w:hAnsi="72 Brand" w:cs="Segoe UI"/>
          <w:lang w:val="en-IE"/>
        </w:rPr>
        <w:t xml:space="preserve">root and child </w:t>
      </w:r>
      <w:r w:rsidR="00B607AA" w:rsidRPr="00C92349">
        <w:rPr>
          <w:rFonts w:ascii="72 Brand" w:hAnsi="72 Brand" w:cs="Segoe UI"/>
          <w:lang w:val="en-IE"/>
        </w:rPr>
        <w:t>enti</w:t>
      </w:r>
      <w:r w:rsidR="00CF40BB">
        <w:rPr>
          <w:rFonts w:ascii="72 Brand" w:hAnsi="72 Brand" w:cs="Segoe UI"/>
          <w:lang w:val="en-IE"/>
        </w:rPr>
        <w:t>ty</w:t>
      </w:r>
      <w:r w:rsidR="00B607AA" w:rsidRPr="00C92349">
        <w:rPr>
          <w:rFonts w:ascii="72 Brand" w:hAnsi="72 Brand" w:cs="Segoe UI"/>
          <w:lang w:val="en-IE"/>
        </w:rPr>
        <w:t xml:space="preserve"> with UI specific </w:t>
      </w:r>
      <w:r w:rsidRPr="00C92349">
        <w:rPr>
          <w:rFonts w:ascii="72 Brand" w:hAnsi="72 Brand" w:cs="Segoe UI"/>
          <w:lang w:val="en-IE"/>
        </w:rPr>
        <w:t>annotations</w:t>
      </w:r>
      <w:r w:rsidR="00B607AA" w:rsidRPr="00C92349">
        <w:rPr>
          <w:rFonts w:ascii="72 Brand" w:hAnsi="72 Brand" w:cs="Segoe UI"/>
          <w:lang w:val="en-IE"/>
        </w:rPr>
        <w:t>.</w:t>
      </w:r>
    </w:p>
    <w:p w14:paraId="3A7FC275" w14:textId="77777777" w:rsidR="00317EDC" w:rsidRPr="00C92349" w:rsidRDefault="00317EDC" w:rsidP="007E602D">
      <w:pPr>
        <w:ind w:left="360"/>
        <w:rPr>
          <w:rFonts w:ascii="72 Brand" w:hAnsi="72 Brand" w:cs="Segoe UI"/>
          <w:lang w:val="en-I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72"/>
        <w:gridCol w:w="5988"/>
      </w:tblGrid>
      <w:tr w:rsidR="00D548C7" w:rsidRPr="00C92349" w14:paraId="4BB70D9E" w14:textId="77777777" w:rsidTr="00317EDC">
        <w:tc>
          <w:tcPr>
            <w:tcW w:w="3272" w:type="dxa"/>
          </w:tcPr>
          <w:p w14:paraId="76B4E525" w14:textId="5ABF3EC5" w:rsidR="00D548C7" w:rsidRPr="00C92349" w:rsidRDefault="00D548C7" w:rsidP="007E602D">
            <w:pPr>
              <w:rPr>
                <w:rFonts w:ascii="72 Brand" w:hAnsi="72 Brand" w:cs="Segoe UI"/>
                <w:lang w:val="en-IE"/>
              </w:rPr>
            </w:pPr>
            <w:proofErr w:type="spellStart"/>
            <w:r w:rsidRPr="00C92349">
              <w:rPr>
                <w:rFonts w:ascii="72 Brand" w:hAnsi="72 Brand" w:cs="Segoe UI"/>
                <w:lang w:val="en-IE"/>
              </w:rPr>
              <w:t>UI.headerInfo</w:t>
            </w:r>
            <w:proofErr w:type="spellEnd"/>
          </w:p>
        </w:tc>
        <w:tc>
          <w:tcPr>
            <w:tcW w:w="5988" w:type="dxa"/>
          </w:tcPr>
          <w:p w14:paraId="14C7AFFC" w14:textId="5F631613" w:rsidR="00D548C7" w:rsidRPr="00C92349" w:rsidRDefault="00D548C7" w:rsidP="007E602D">
            <w:pPr>
              <w:rPr>
                <w:rFonts w:ascii="72 Brand" w:hAnsi="72 Brand" w:cs="Segoe UI"/>
                <w:lang w:val="en-IE"/>
              </w:rPr>
            </w:pPr>
            <w:r w:rsidRPr="00C92349">
              <w:rPr>
                <w:rFonts w:ascii="72 Brand" w:hAnsi="72 Brand" w:cs="Segoe UI"/>
                <w:lang w:val="en-IE"/>
              </w:rPr>
              <w:t>Headline of list report</w:t>
            </w:r>
          </w:p>
        </w:tc>
      </w:tr>
      <w:tr w:rsidR="00D548C7" w:rsidRPr="00C92349" w14:paraId="67628B18" w14:textId="77777777" w:rsidTr="00317EDC">
        <w:tc>
          <w:tcPr>
            <w:tcW w:w="3272" w:type="dxa"/>
          </w:tcPr>
          <w:p w14:paraId="7F52A914" w14:textId="3EFDEDA6" w:rsidR="00D548C7" w:rsidRPr="00C92349" w:rsidRDefault="00D548C7" w:rsidP="007E602D">
            <w:pPr>
              <w:rPr>
                <w:rFonts w:ascii="72 Brand" w:hAnsi="72 Brand" w:cs="Segoe UI"/>
                <w:lang w:val="en-IE"/>
              </w:rPr>
            </w:pPr>
            <w:proofErr w:type="spellStart"/>
            <w:r w:rsidRPr="00C92349">
              <w:rPr>
                <w:rFonts w:ascii="72 Brand" w:hAnsi="72 Brand" w:cs="Segoe UI"/>
                <w:lang w:val="en-IE"/>
              </w:rPr>
              <w:t>UI.</w:t>
            </w:r>
            <w:r w:rsidR="00652E64" w:rsidRPr="00C92349">
              <w:rPr>
                <w:rFonts w:ascii="72 Brand" w:hAnsi="72 Brand" w:cs="Segoe UI"/>
                <w:lang w:val="en-IE"/>
              </w:rPr>
              <w:t>presentationVariant</w:t>
            </w:r>
            <w:proofErr w:type="spellEnd"/>
          </w:p>
        </w:tc>
        <w:tc>
          <w:tcPr>
            <w:tcW w:w="5988" w:type="dxa"/>
          </w:tcPr>
          <w:p w14:paraId="212D715C" w14:textId="0D6F04A3" w:rsidR="00D548C7" w:rsidRPr="00C92349" w:rsidRDefault="00652E64" w:rsidP="007E602D">
            <w:pPr>
              <w:rPr>
                <w:rFonts w:ascii="72 Brand" w:hAnsi="72 Brand" w:cs="Segoe UI"/>
                <w:lang w:val="en-IE"/>
              </w:rPr>
            </w:pPr>
            <w:r w:rsidRPr="00C92349">
              <w:rPr>
                <w:rFonts w:ascii="72 Brand" w:hAnsi="72 Brand" w:cs="Segoe UI"/>
                <w:lang w:val="en-IE"/>
              </w:rPr>
              <w:t>Sort order of list report</w:t>
            </w:r>
          </w:p>
        </w:tc>
      </w:tr>
      <w:tr w:rsidR="00317EDC" w:rsidRPr="00C92349" w14:paraId="5004C6EE" w14:textId="77777777" w:rsidTr="00317EDC">
        <w:tc>
          <w:tcPr>
            <w:tcW w:w="3272" w:type="dxa"/>
          </w:tcPr>
          <w:p w14:paraId="41035F03" w14:textId="26F49A38" w:rsidR="00317EDC" w:rsidRPr="00C92349" w:rsidRDefault="00317EDC" w:rsidP="00317EDC">
            <w:pPr>
              <w:rPr>
                <w:rFonts w:ascii="72 Brand" w:hAnsi="72 Brand" w:cs="Segoe UI"/>
                <w:lang w:val="en-IE"/>
              </w:rPr>
            </w:pPr>
            <w:proofErr w:type="spellStart"/>
            <w:r w:rsidRPr="00C92349">
              <w:rPr>
                <w:rFonts w:ascii="72 Brand" w:hAnsi="72 Brand" w:cs="Segoe UI"/>
                <w:lang w:val="en-IE"/>
              </w:rPr>
              <w:t>UI.lineItem</w:t>
            </w:r>
            <w:proofErr w:type="spellEnd"/>
          </w:p>
        </w:tc>
        <w:tc>
          <w:tcPr>
            <w:tcW w:w="5988" w:type="dxa"/>
          </w:tcPr>
          <w:p w14:paraId="3960C225" w14:textId="10CD23D3" w:rsidR="00317EDC" w:rsidRPr="00C92349" w:rsidRDefault="00317EDC" w:rsidP="00317EDC">
            <w:pPr>
              <w:rPr>
                <w:rFonts w:ascii="72 Brand" w:hAnsi="72 Brand" w:cs="Segoe UI"/>
                <w:lang w:val="en-IE"/>
              </w:rPr>
            </w:pPr>
            <w:r w:rsidRPr="00C92349">
              <w:rPr>
                <w:rFonts w:ascii="72 Brand" w:hAnsi="72 Brand" w:cs="Segoe UI"/>
                <w:lang w:val="en-IE"/>
              </w:rPr>
              <w:t>Columns displayed in initial list report</w:t>
            </w:r>
          </w:p>
        </w:tc>
      </w:tr>
      <w:tr w:rsidR="00317EDC" w:rsidRPr="00C92349" w14:paraId="31328AEB" w14:textId="77777777" w:rsidTr="00317EDC">
        <w:tc>
          <w:tcPr>
            <w:tcW w:w="3272" w:type="dxa"/>
          </w:tcPr>
          <w:p w14:paraId="29D99535" w14:textId="754649EE" w:rsidR="00317EDC" w:rsidRPr="00C92349" w:rsidRDefault="00317EDC" w:rsidP="00317EDC">
            <w:pPr>
              <w:rPr>
                <w:rFonts w:ascii="72 Brand" w:hAnsi="72 Brand" w:cs="Segoe UI"/>
                <w:lang w:val="en-IE"/>
              </w:rPr>
            </w:pPr>
            <w:proofErr w:type="spellStart"/>
            <w:r w:rsidRPr="00C92349">
              <w:rPr>
                <w:rFonts w:ascii="72 Brand" w:hAnsi="72 Brand" w:cs="Segoe UI"/>
                <w:lang w:val="en-IE"/>
              </w:rPr>
              <w:t>UI.facet</w:t>
            </w:r>
            <w:proofErr w:type="spellEnd"/>
          </w:p>
        </w:tc>
        <w:tc>
          <w:tcPr>
            <w:tcW w:w="5988" w:type="dxa"/>
          </w:tcPr>
          <w:p w14:paraId="1B3DE979" w14:textId="51B6CFB6" w:rsidR="00317EDC" w:rsidRPr="00C92349" w:rsidRDefault="00317EDC" w:rsidP="00317EDC">
            <w:pPr>
              <w:rPr>
                <w:rFonts w:ascii="72 Brand" w:hAnsi="72 Brand" w:cs="Segoe UI"/>
                <w:lang w:val="en-IE"/>
              </w:rPr>
            </w:pPr>
            <w:r w:rsidRPr="00C92349">
              <w:rPr>
                <w:rFonts w:ascii="72 Brand" w:hAnsi="72 Brand" w:cs="Segoe UI"/>
                <w:lang w:val="en-IE"/>
              </w:rPr>
              <w:t>Object page UI sections</w:t>
            </w:r>
          </w:p>
        </w:tc>
      </w:tr>
      <w:tr w:rsidR="00317EDC" w:rsidRPr="00C92349" w14:paraId="2EE24474" w14:textId="77777777" w:rsidTr="00317EDC">
        <w:tc>
          <w:tcPr>
            <w:tcW w:w="3272" w:type="dxa"/>
          </w:tcPr>
          <w:p w14:paraId="7B08298B" w14:textId="09183A22" w:rsidR="00317EDC" w:rsidRPr="00C92349" w:rsidRDefault="00317EDC" w:rsidP="00317EDC">
            <w:pPr>
              <w:rPr>
                <w:rFonts w:ascii="72 Brand" w:hAnsi="72 Brand" w:cs="Segoe UI"/>
                <w:lang w:val="en-IE"/>
              </w:rPr>
            </w:pPr>
            <w:proofErr w:type="spellStart"/>
            <w:r w:rsidRPr="00C92349">
              <w:rPr>
                <w:rFonts w:ascii="72 Brand" w:hAnsi="72 Brand" w:cs="Segoe UI"/>
                <w:lang w:val="en-IE"/>
              </w:rPr>
              <w:t>UI.facet.type</w:t>
            </w:r>
            <w:proofErr w:type="spellEnd"/>
            <w:r w:rsidRPr="00C92349">
              <w:rPr>
                <w:rFonts w:ascii="72 Brand" w:hAnsi="72 Brand" w:cs="Segoe UI"/>
                <w:lang w:val="en-IE"/>
              </w:rPr>
              <w:t xml:space="preserve"> #IDENTIFICATION_REFERENCE</w:t>
            </w:r>
          </w:p>
        </w:tc>
        <w:tc>
          <w:tcPr>
            <w:tcW w:w="5988" w:type="dxa"/>
          </w:tcPr>
          <w:p w14:paraId="032EA0FA" w14:textId="685305EB" w:rsidR="00317EDC" w:rsidRPr="00C92349" w:rsidRDefault="00CF40BB" w:rsidP="00317EDC">
            <w:pPr>
              <w:rPr>
                <w:rFonts w:ascii="72 Brand" w:hAnsi="72 Brand" w:cs="Segoe UI"/>
                <w:lang w:val="en-IE"/>
              </w:rPr>
            </w:pPr>
            <w:r>
              <w:rPr>
                <w:rFonts w:ascii="72 Brand" w:hAnsi="72 Brand" w:cs="Segoe UI"/>
                <w:lang w:val="en-IE"/>
              </w:rPr>
              <w:t>F</w:t>
            </w:r>
            <w:r w:rsidR="00317EDC" w:rsidRPr="00C92349">
              <w:rPr>
                <w:rFonts w:ascii="72 Brand" w:hAnsi="72 Brand" w:cs="Segoe UI"/>
                <w:lang w:val="en-IE"/>
              </w:rPr>
              <w:t xml:space="preserve">ields annotated with </w:t>
            </w:r>
            <w:proofErr w:type="spellStart"/>
            <w:r w:rsidR="00317EDC" w:rsidRPr="00C92349">
              <w:rPr>
                <w:rFonts w:ascii="72 Brand" w:hAnsi="72 Brand" w:cs="Segoe UI"/>
                <w:lang w:val="en-IE"/>
              </w:rPr>
              <w:t>UI.Identification</w:t>
            </w:r>
            <w:proofErr w:type="spellEnd"/>
            <w:r w:rsidR="00317EDC" w:rsidRPr="00C92349">
              <w:rPr>
                <w:rFonts w:ascii="72 Brand" w:hAnsi="72 Brand" w:cs="Segoe UI"/>
                <w:lang w:val="en-IE"/>
              </w:rPr>
              <w:t xml:space="preserve"> are listed in the facet </w:t>
            </w:r>
          </w:p>
        </w:tc>
      </w:tr>
      <w:tr w:rsidR="00317EDC" w:rsidRPr="00C92349" w14:paraId="597A1791" w14:textId="77777777" w:rsidTr="00317EDC">
        <w:tc>
          <w:tcPr>
            <w:tcW w:w="3272" w:type="dxa"/>
          </w:tcPr>
          <w:p w14:paraId="3968E15F" w14:textId="6BB16A81" w:rsidR="00317EDC" w:rsidRPr="00C92349" w:rsidRDefault="00317EDC" w:rsidP="00317EDC">
            <w:pPr>
              <w:rPr>
                <w:rFonts w:ascii="72 Brand" w:hAnsi="72 Brand" w:cs="Segoe UI"/>
                <w:lang w:val="en-IE"/>
              </w:rPr>
            </w:pPr>
            <w:proofErr w:type="spellStart"/>
            <w:r w:rsidRPr="00C92349">
              <w:rPr>
                <w:rFonts w:ascii="72 Brand" w:hAnsi="72 Brand" w:cs="Segoe UI"/>
                <w:lang w:val="en-IE"/>
              </w:rPr>
              <w:t>UI.facet.type</w:t>
            </w:r>
            <w:proofErr w:type="spellEnd"/>
            <w:r w:rsidRPr="00C92349">
              <w:rPr>
                <w:rFonts w:ascii="72 Brand" w:hAnsi="72 Brand" w:cs="Segoe UI"/>
                <w:lang w:val="en-IE"/>
              </w:rPr>
              <w:t xml:space="preserve"> #LINEITEM_REFERENCE</w:t>
            </w:r>
          </w:p>
        </w:tc>
        <w:tc>
          <w:tcPr>
            <w:tcW w:w="5988" w:type="dxa"/>
          </w:tcPr>
          <w:p w14:paraId="079AD215" w14:textId="11635014" w:rsidR="00317EDC" w:rsidRPr="00C92349" w:rsidRDefault="00CF40BB" w:rsidP="00317EDC">
            <w:pPr>
              <w:rPr>
                <w:rFonts w:ascii="72 Brand" w:hAnsi="72 Brand" w:cs="Segoe UI"/>
                <w:lang w:val="en-IE"/>
              </w:rPr>
            </w:pPr>
            <w:r>
              <w:rPr>
                <w:rFonts w:ascii="72 Brand" w:hAnsi="72 Brand" w:cs="Segoe UI"/>
                <w:lang w:val="en-IE"/>
              </w:rPr>
              <w:t>F</w:t>
            </w:r>
            <w:r w:rsidR="00317EDC" w:rsidRPr="00C92349">
              <w:rPr>
                <w:rFonts w:ascii="72 Brand" w:hAnsi="72 Brand" w:cs="Segoe UI"/>
                <w:lang w:val="en-IE"/>
              </w:rPr>
              <w:t xml:space="preserve">ields annotated with </w:t>
            </w:r>
            <w:proofErr w:type="spellStart"/>
            <w:r w:rsidR="00317EDC" w:rsidRPr="00C92349">
              <w:rPr>
                <w:rFonts w:ascii="72 Brand" w:hAnsi="72 Brand" w:cs="Segoe UI"/>
                <w:lang w:val="en-IE"/>
              </w:rPr>
              <w:t>UI.lineItem</w:t>
            </w:r>
            <w:proofErr w:type="spellEnd"/>
            <w:r w:rsidR="00317EDC" w:rsidRPr="00C92349">
              <w:rPr>
                <w:rFonts w:ascii="72 Brand" w:hAnsi="72 Brand" w:cs="Segoe UI"/>
                <w:lang w:val="en-IE"/>
              </w:rPr>
              <w:t xml:space="preserve"> are listed in the facet as a table</w:t>
            </w:r>
          </w:p>
        </w:tc>
      </w:tr>
      <w:tr w:rsidR="00317EDC" w:rsidRPr="00C92349" w14:paraId="753018FF" w14:textId="77777777" w:rsidTr="00317EDC">
        <w:tc>
          <w:tcPr>
            <w:tcW w:w="3272" w:type="dxa"/>
          </w:tcPr>
          <w:p w14:paraId="10EB2506" w14:textId="3672AB11" w:rsidR="00317EDC" w:rsidRPr="00C92349" w:rsidRDefault="00317EDC" w:rsidP="00317EDC">
            <w:pPr>
              <w:rPr>
                <w:rFonts w:ascii="72 Brand" w:hAnsi="72 Brand" w:cs="Segoe UI"/>
                <w:lang w:val="en-IE"/>
              </w:rPr>
            </w:pPr>
            <w:proofErr w:type="spellStart"/>
            <w:r w:rsidRPr="00C92349">
              <w:rPr>
                <w:rFonts w:ascii="72 Brand" w:hAnsi="72 Brand" w:cs="Segoe UI"/>
                <w:lang w:val="en-IE"/>
              </w:rPr>
              <w:t>UI.facet_targetElement</w:t>
            </w:r>
            <w:proofErr w:type="spellEnd"/>
          </w:p>
        </w:tc>
        <w:tc>
          <w:tcPr>
            <w:tcW w:w="5988" w:type="dxa"/>
          </w:tcPr>
          <w:p w14:paraId="27F821A9" w14:textId="558DA7FE" w:rsidR="00317EDC" w:rsidRPr="00C92349" w:rsidRDefault="000244C0" w:rsidP="00317EDC">
            <w:pPr>
              <w:rPr>
                <w:rFonts w:ascii="72 Brand" w:hAnsi="72 Brand" w:cs="Segoe UI"/>
                <w:lang w:val="en-IE"/>
              </w:rPr>
            </w:pPr>
            <w:r>
              <w:rPr>
                <w:rFonts w:ascii="72 Brand" w:hAnsi="72 Brand" w:cs="Segoe UI"/>
                <w:lang w:val="en-IE"/>
              </w:rPr>
              <w:t>F</w:t>
            </w:r>
            <w:r w:rsidR="00317EDC" w:rsidRPr="00C92349">
              <w:rPr>
                <w:rFonts w:ascii="72 Brand" w:hAnsi="72 Brand" w:cs="Segoe UI"/>
                <w:lang w:val="en-IE"/>
              </w:rPr>
              <w:t>ields in facet are served from target association</w:t>
            </w:r>
          </w:p>
        </w:tc>
      </w:tr>
      <w:tr w:rsidR="00F30413" w:rsidRPr="00C92349" w14:paraId="5ACF1113" w14:textId="77777777" w:rsidTr="00317EDC">
        <w:tc>
          <w:tcPr>
            <w:tcW w:w="3272" w:type="dxa"/>
          </w:tcPr>
          <w:p w14:paraId="79D92E77" w14:textId="5C34ACD5" w:rsidR="00F30413" w:rsidRPr="00C92349" w:rsidRDefault="00F30413" w:rsidP="00317EDC">
            <w:pPr>
              <w:rPr>
                <w:rFonts w:ascii="72 Brand" w:hAnsi="72 Brand" w:cs="Segoe UI"/>
                <w:lang w:val="en-IE"/>
              </w:rPr>
            </w:pPr>
            <w:proofErr w:type="spellStart"/>
            <w:r w:rsidRPr="00C92349">
              <w:rPr>
                <w:rFonts w:ascii="72 Brand" w:hAnsi="72 Brand" w:cs="Segoe UI"/>
                <w:lang w:val="en-IE"/>
              </w:rPr>
              <w:t>UI.selectionField</w:t>
            </w:r>
            <w:proofErr w:type="spellEnd"/>
          </w:p>
        </w:tc>
        <w:tc>
          <w:tcPr>
            <w:tcW w:w="5988" w:type="dxa"/>
          </w:tcPr>
          <w:p w14:paraId="1BD87A0D" w14:textId="361C3B9C" w:rsidR="00F30413" w:rsidRPr="00C92349" w:rsidRDefault="000244C0" w:rsidP="00317EDC">
            <w:pPr>
              <w:rPr>
                <w:rFonts w:ascii="72 Brand" w:hAnsi="72 Brand" w:cs="Segoe UI"/>
                <w:lang w:val="en-IE"/>
              </w:rPr>
            </w:pPr>
            <w:r>
              <w:rPr>
                <w:rFonts w:ascii="72 Brand" w:hAnsi="72 Brand" w:cs="Segoe UI"/>
                <w:lang w:val="en-IE"/>
              </w:rPr>
              <w:t>F</w:t>
            </w:r>
            <w:r w:rsidR="009F7C5D" w:rsidRPr="00C92349">
              <w:rPr>
                <w:rFonts w:ascii="72 Brand" w:hAnsi="72 Brand" w:cs="Segoe UI"/>
                <w:lang w:val="en-IE"/>
              </w:rPr>
              <w:t xml:space="preserve">ields annotated with </w:t>
            </w:r>
            <w:proofErr w:type="spellStart"/>
            <w:r w:rsidR="009F7C5D" w:rsidRPr="00C92349">
              <w:rPr>
                <w:rFonts w:ascii="72 Brand" w:hAnsi="72 Brand" w:cs="Segoe UI"/>
                <w:lang w:val="en-IE"/>
              </w:rPr>
              <w:t>UI.selectionField</w:t>
            </w:r>
            <w:proofErr w:type="spellEnd"/>
            <w:r w:rsidR="009F7C5D" w:rsidRPr="00C92349">
              <w:rPr>
                <w:rFonts w:ascii="72 Brand" w:hAnsi="72 Brand" w:cs="Segoe UI"/>
                <w:lang w:val="en-IE"/>
              </w:rPr>
              <w:t xml:space="preserve"> are </w:t>
            </w:r>
            <w:r w:rsidR="002A5EA8" w:rsidRPr="00C92349">
              <w:rPr>
                <w:rFonts w:ascii="72 Brand" w:hAnsi="72 Brand" w:cs="Segoe UI"/>
                <w:lang w:val="en-IE"/>
              </w:rPr>
              <w:t>added to the filter bar on initial list report</w:t>
            </w:r>
          </w:p>
        </w:tc>
      </w:tr>
    </w:tbl>
    <w:p w14:paraId="223777C4" w14:textId="77777777" w:rsidR="007E602D" w:rsidRPr="00C92349" w:rsidRDefault="007E602D" w:rsidP="007E602D">
      <w:pPr>
        <w:ind w:left="360"/>
        <w:rPr>
          <w:rFonts w:ascii="72 Brand" w:hAnsi="72 Brand" w:cs="Segoe UI"/>
          <w:lang w:val="en-IE"/>
        </w:rPr>
      </w:pPr>
    </w:p>
    <w:p w14:paraId="2430E17A" w14:textId="77777777" w:rsidR="001158D4" w:rsidRPr="001158D4" w:rsidRDefault="0007280D" w:rsidP="00F468D4">
      <w:pPr>
        <w:pStyle w:val="ListParagraph"/>
        <w:numPr>
          <w:ilvl w:val="1"/>
          <w:numId w:val="9"/>
        </w:numPr>
        <w:rPr>
          <w:rFonts w:ascii="72 Brand" w:hAnsi="72 Brand" w:cs="Segoe UI"/>
          <w:szCs w:val="20"/>
          <w:lang w:val="en-IE"/>
        </w:rPr>
      </w:pPr>
      <w:r w:rsidRPr="003C3757">
        <w:rPr>
          <w:rFonts w:ascii="72 Brand" w:hAnsi="72 Brand" w:cs="Segoe UI"/>
          <w:szCs w:val="20"/>
          <w:lang w:val="en-IE"/>
        </w:rPr>
        <w:t xml:space="preserve">Right click on CDS root entity </w:t>
      </w:r>
      <w:proofErr w:type="spellStart"/>
      <w:r w:rsidRPr="003C3757">
        <w:rPr>
          <w:rFonts w:ascii="72 Brand" w:hAnsi="72 Brand" w:cs="Segoe UI"/>
          <w:szCs w:val="20"/>
          <w:lang w:val="en-IE"/>
        </w:rPr>
        <w:t>z</w:t>
      </w:r>
      <w:r w:rsidR="00E562F8" w:rsidRPr="003C3757">
        <w:rPr>
          <w:rFonts w:ascii="72 Brand" w:hAnsi="72 Brand" w:cs="Segoe UI"/>
          <w:szCs w:val="20"/>
          <w:lang w:val="en-IE"/>
        </w:rPr>
        <w:t>r</w:t>
      </w:r>
      <w:r w:rsidRPr="003C3757">
        <w:rPr>
          <w:rFonts w:ascii="72 Brand" w:hAnsi="72 Brand" w:cs="Segoe UI"/>
          <w:szCs w:val="20"/>
          <w:lang w:val="en-IE"/>
        </w:rPr>
        <w:t>_travel</w:t>
      </w:r>
      <w:proofErr w:type="spellEnd"/>
      <w:r w:rsidRPr="003C3757">
        <w:rPr>
          <w:rFonts w:ascii="72 Brand" w:hAnsi="72 Brand" w:cs="Segoe UI"/>
          <w:szCs w:val="20"/>
          <w:lang w:val="en-IE"/>
        </w:rPr>
        <w:t xml:space="preserve">### and choose </w:t>
      </w:r>
      <w:r w:rsidRPr="003C3757">
        <w:rPr>
          <w:rFonts w:ascii="72 Brand" w:hAnsi="72 Brand" w:cs="Segoe UI"/>
          <w:i/>
          <w:iCs/>
          <w:szCs w:val="20"/>
          <w:lang w:val="en-IE"/>
        </w:rPr>
        <w:t>New Metadata Extension</w:t>
      </w:r>
      <w:r w:rsidR="001158D4">
        <w:rPr>
          <w:rFonts w:ascii="72 Brand" w:hAnsi="72 Brand" w:cs="Segoe UI"/>
          <w:i/>
          <w:iCs/>
          <w:szCs w:val="20"/>
          <w:lang w:val="en-IE"/>
        </w:rPr>
        <w:t>.</w:t>
      </w:r>
    </w:p>
    <w:p w14:paraId="4FCFE09E" w14:textId="78F02E37" w:rsidR="00F468D4" w:rsidRPr="003C3757" w:rsidRDefault="001158D4" w:rsidP="00F468D4">
      <w:pPr>
        <w:pStyle w:val="ListParagraph"/>
        <w:numPr>
          <w:ilvl w:val="1"/>
          <w:numId w:val="9"/>
        </w:numPr>
        <w:rPr>
          <w:rFonts w:ascii="72 Brand" w:hAnsi="72 Brand" w:cs="Segoe UI"/>
          <w:szCs w:val="20"/>
          <w:lang w:val="en-IE"/>
        </w:rPr>
      </w:pPr>
      <w:r w:rsidRPr="00582E20">
        <w:rPr>
          <w:rFonts w:ascii="72 Brand" w:hAnsi="72 Brand" w:cs="Segoe UI"/>
          <w:szCs w:val="20"/>
          <w:lang w:val="en-IE"/>
        </w:rPr>
        <w:t>Use naming convention</w:t>
      </w:r>
      <w:r>
        <w:rPr>
          <w:rFonts w:ascii="72 Brand" w:hAnsi="72 Brand" w:cs="Segoe UI"/>
          <w:i/>
          <w:iCs/>
          <w:szCs w:val="20"/>
          <w:lang w:val="en-IE"/>
        </w:rPr>
        <w:t xml:space="preserve"> </w:t>
      </w:r>
      <w:proofErr w:type="spellStart"/>
      <w:r w:rsidRPr="0050650E">
        <w:rPr>
          <w:rStyle w:val="normaltextrun"/>
          <w:rFonts w:ascii="72 Brand" w:hAnsi="72 Brand" w:cs="Segoe UI"/>
          <w:color w:val="000000"/>
          <w:szCs w:val="20"/>
          <w:shd w:val="clear" w:color="auto" w:fill="FFFFFF"/>
        </w:rPr>
        <w:t>zc_travel</w:t>
      </w:r>
      <w:proofErr w:type="spellEnd"/>
      <w:r>
        <w:rPr>
          <w:rStyle w:val="normaltextrun"/>
          <w:rFonts w:ascii="72 Brand" w:hAnsi="72 Brand" w:cs="Segoe UI"/>
          <w:color w:val="000000"/>
          <w:szCs w:val="20"/>
          <w:shd w:val="clear" w:color="auto" w:fill="FFFFFF"/>
        </w:rPr>
        <w:t>###</w:t>
      </w:r>
      <w:r w:rsidR="00582E20">
        <w:rPr>
          <w:rFonts w:ascii="72 Brand" w:hAnsi="72 Brand" w:cs="Segoe UI"/>
          <w:szCs w:val="20"/>
          <w:lang w:val="en-IE"/>
        </w:rPr>
        <w:t xml:space="preserve"> and </w:t>
      </w:r>
      <w:r w:rsidR="00930CC8" w:rsidRPr="003C3757">
        <w:rPr>
          <w:rFonts w:ascii="72 Brand" w:hAnsi="72 Brand" w:cs="Segoe UI"/>
          <w:szCs w:val="20"/>
          <w:lang w:val="en-IE"/>
        </w:rPr>
        <w:t xml:space="preserve">the </w:t>
      </w:r>
      <w:r w:rsidR="00350D7C" w:rsidRPr="003C3757">
        <w:rPr>
          <w:rFonts w:ascii="72 Brand" w:hAnsi="72 Brand" w:cs="Segoe UI"/>
          <w:szCs w:val="20"/>
          <w:lang w:val="en-IE"/>
        </w:rPr>
        <w:t>source code provided</w:t>
      </w:r>
      <w:r w:rsidR="000B6DEF" w:rsidRPr="003C3757">
        <w:rPr>
          <w:rFonts w:ascii="72 Brand" w:hAnsi="72 Brand" w:cs="Segoe UI"/>
          <w:szCs w:val="20"/>
          <w:lang w:val="en-IE"/>
        </w:rPr>
        <w:t xml:space="preserve">, then </w:t>
      </w:r>
      <w:r w:rsidR="00350D7C" w:rsidRPr="003C3757">
        <w:rPr>
          <w:rFonts w:ascii="72 Brand" w:hAnsi="72 Brand" w:cs="Segoe UI"/>
          <w:szCs w:val="20"/>
          <w:lang w:val="en-IE"/>
        </w:rPr>
        <w:t>activate.</w:t>
      </w:r>
    </w:p>
    <w:p w14:paraId="2E7C0473" w14:textId="77777777" w:rsidR="00350D7C" w:rsidRPr="00350D7C" w:rsidRDefault="00350D7C" w:rsidP="00350D7C">
      <w:pPr>
        <w:pStyle w:val="ListParagraph"/>
        <w:ind w:left="1069"/>
        <w:rPr>
          <w:rFonts w:ascii="72 Brand" w:hAnsi="72 Brand" w:cs="Segoe UI"/>
          <w:lang w:val="en-IE"/>
        </w:rPr>
      </w:pPr>
    </w:p>
    <w:p w14:paraId="101350EA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@Metadata.layer: #CORE</w:t>
      </w:r>
    </w:p>
    <w:p w14:paraId="5013CF63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@UI: {</w:t>
      </w:r>
    </w:p>
    <w:p w14:paraId="2307F384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767FF43B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headerInfo: { typeName: 'Travel',</w:t>
      </w:r>
    </w:p>
    <w:p w14:paraId="25C976D8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typeNamePlural: 'Travels',</w:t>
      </w:r>
    </w:p>
    <w:p w14:paraId="3CE10D2B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title: { type: #STANDARD, label: 'Travel', value: 'TravelID' } },</w:t>
      </w:r>
    </w:p>
    <w:p w14:paraId="20C2F627" w14:textId="506428F9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presentationVariant: [{ sortOrder: [{ by: 'TravelID', direction:  #DESC }] }] }  </w:t>
      </w:r>
    </w:p>
    <w:p w14:paraId="7269ED3D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</w:p>
    <w:p w14:paraId="64BF2A67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4EF73510" w14:textId="4D47C1BA" w:rsidR="00227697" w:rsidRPr="003C3757" w:rsidRDefault="003717CF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7F7F7F" w:themeColor="text1" w:themeTint="80"/>
          <w:sz w:val="18"/>
          <w:szCs w:val="18"/>
          <w:lang w:val="en-IE"/>
        </w:rPr>
      </w:pPr>
      <w:r w:rsidRPr="003C3757">
        <w:rPr>
          <w:rFonts w:ascii="72 Brand" w:hAnsi="72 Brand"/>
          <w:noProof/>
          <w:color w:val="7F7F7F" w:themeColor="text1" w:themeTint="80"/>
          <w:sz w:val="18"/>
          <w:szCs w:val="18"/>
          <w:lang w:val="en-IE"/>
        </w:rPr>
        <w:lastRenderedPageBreak/>
        <w:t>//</w:t>
      </w:r>
      <w:r w:rsidR="0050084F" w:rsidRPr="003C3757">
        <w:rPr>
          <w:rFonts w:ascii="72 Brand" w:hAnsi="72 Brand"/>
          <w:noProof/>
          <w:color w:val="7F7F7F" w:themeColor="text1" w:themeTint="80"/>
          <w:sz w:val="18"/>
          <w:szCs w:val="18"/>
          <w:lang w:val="en-IE"/>
        </w:rPr>
        <w:t xml:space="preserve"> </w:t>
      </w:r>
      <w:r w:rsidRPr="003C3757">
        <w:rPr>
          <w:rFonts w:ascii="72 Brand" w:hAnsi="72 Brand"/>
          <w:noProof/>
          <w:color w:val="7F7F7F" w:themeColor="text1" w:themeTint="80"/>
          <w:sz w:val="18"/>
          <w:szCs w:val="18"/>
          <w:lang w:val="en-IE"/>
        </w:rPr>
        <w:t xml:space="preserve">annotate the </w:t>
      </w:r>
      <w:r w:rsidR="0050084F" w:rsidRPr="003C3757">
        <w:rPr>
          <w:rFonts w:ascii="72 Brand" w:hAnsi="72 Brand"/>
          <w:noProof/>
          <w:color w:val="7F7F7F" w:themeColor="text1" w:themeTint="80"/>
          <w:sz w:val="18"/>
          <w:szCs w:val="18"/>
          <w:lang w:val="en-IE"/>
        </w:rPr>
        <w:t>data to be displayed in the facets</w:t>
      </w:r>
    </w:p>
    <w:p w14:paraId="7CBB83CC" w14:textId="71A3F720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D63C9D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annotate entity </w:t>
      </w:r>
      <w:r w:rsidR="00133370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</w:t>
      </w:r>
      <w:r w:rsidR="000A2531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r</w:t>
      </w:r>
      <w:r w:rsidR="00133370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_travel###</w:t>
      </w:r>
    </w:p>
    <w:p w14:paraId="40BC12E9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</w:t>
      </w:r>
      <w:r w:rsidRPr="00D63C9D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with </w:t>
      </w:r>
    </w:p>
    <w:p w14:paraId="0A2E3A68" w14:textId="77777777" w:rsidR="00227697" w:rsidRPr="00B30E8F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B30E8F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{</w:t>
      </w:r>
    </w:p>
    <w:p w14:paraId="2A835F61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0CEEDD8A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@UI.facet: [ {  id:              'Travel',</w:t>
      </w:r>
    </w:p>
    <w:p w14:paraId="42B5ADAE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purpose:         #STANDARD,</w:t>
      </w:r>
    </w:p>
    <w:p w14:paraId="4ED4CF0A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type:            #IDENTIFICATION_REFERENCE,</w:t>
      </w:r>
    </w:p>
    <w:p w14:paraId="5517A2E0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label:           'Travel',</w:t>
      </w:r>
    </w:p>
    <w:p w14:paraId="06D048F7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position:        10 },</w:t>
      </w:r>
    </w:p>
    <w:p w14:paraId="7F8BDA2F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{ id:              'TravelBookings',</w:t>
      </w:r>
    </w:p>
    <w:p w14:paraId="333E2E97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purpose:         #STANDARD,</w:t>
      </w:r>
    </w:p>
    <w:p w14:paraId="738E37E3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type:            #LINEITEM_REFERENCE,</w:t>
      </w:r>
    </w:p>
    <w:p w14:paraId="3202E1EC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label:           'Travel Bookings',</w:t>
      </w:r>
    </w:p>
    <w:p w14:paraId="33A1E849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position:        20,</w:t>
      </w:r>
    </w:p>
    <w:p w14:paraId="65591248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targetElement:   '_Booking'} ]</w:t>
      </w:r>
    </w:p>
    <w:p w14:paraId="251F453A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</w:t>
      </w:r>
    </w:p>
    <w:p w14:paraId="3BAF7938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@UI:{ identification: [{ position: 1, label: 'Travel UUID' }] }</w:t>
      </w:r>
    </w:p>
    <w:p w14:paraId="55CA2731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TravelUUID;</w:t>
      </w:r>
    </w:p>
    <w:p w14:paraId="474E7870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</w:p>
    <w:p w14:paraId="286F4146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@UI: {  lineItem: [ { position: 20 } ],</w:t>
      </w:r>
    </w:p>
    <w:p w14:paraId="4F27D313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20 } ],</w:t>
      </w:r>
    </w:p>
    <w:p w14:paraId="45D96608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selectionField: [ { position: 10 } ] } </w:t>
      </w:r>
    </w:p>
    <w:p w14:paraId="402C0A7C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TravelID;</w:t>
      </w:r>
    </w:p>
    <w:p w14:paraId="749B1F1F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</w:p>
    <w:p w14:paraId="7E05CD90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@UI: {  lineItem: [ { position: 30 } ],</w:t>
      </w:r>
    </w:p>
    <w:p w14:paraId="3FABFD55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20 } ],</w:t>
      </w:r>
    </w:p>
    <w:p w14:paraId="44226EA2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selectionField: [ { position: 20 } ] }  </w:t>
      </w:r>
    </w:p>
    <w:p w14:paraId="77FB2500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AgencyID;</w:t>
      </w:r>
    </w:p>
    <w:p w14:paraId="78C75D45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</w:p>
    <w:p w14:paraId="13520C0B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@UI: {  lineItem: [ { position: 40 } ],</w:t>
      </w:r>
    </w:p>
    <w:p w14:paraId="4DA4ABBB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30 } ],</w:t>
      </w:r>
    </w:p>
    <w:p w14:paraId="415D0571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selectionField: [ { position: 30 } ] }  </w:t>
      </w:r>
    </w:p>
    <w:p w14:paraId="28A69818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CustomerID;</w:t>
      </w:r>
    </w:p>
    <w:p w14:paraId="1A25949B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</w:p>
    <w:p w14:paraId="2EC2C784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@UI: {  identification: [ { position: 40 } ] }  </w:t>
      </w:r>
    </w:p>
    <w:p w14:paraId="016CD831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BeginDate;</w:t>
      </w:r>
    </w:p>
    <w:p w14:paraId="47AE7CFB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0BFD9755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@UI: {  identification: [ { position: 50 } ] }   </w:t>
      </w:r>
    </w:p>
    <w:p w14:paraId="1AA35745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EndDate;</w:t>
      </w:r>
    </w:p>
    <w:p w14:paraId="0757BF2C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</w:p>
    <w:p w14:paraId="4C4DAAF0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@UI: { lineItem: [ { position: 50 } ],</w:t>
      </w:r>
    </w:p>
    <w:p w14:paraId="5AA39C9E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identification: [ { position: 60 } ] }   </w:t>
      </w:r>
    </w:p>
    <w:p w14:paraId="51BC34A9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BookingFee;</w:t>
      </w:r>
    </w:p>
    <w:p w14:paraId="3C3D1A60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</w:p>
    <w:p w14:paraId="0F29ACB2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@UI: {  lineItem: [ { position: 60 } ],</w:t>
      </w:r>
    </w:p>
    <w:p w14:paraId="4CD2D7A5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70 } ] }   </w:t>
      </w:r>
    </w:p>
    <w:p w14:paraId="4FA7AA82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TotalPrice;</w:t>
      </w:r>
    </w:p>
    <w:p w14:paraId="6E4527B2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</w:p>
    <w:p w14:paraId="6E10DC23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@UI: {  identification: [ { position: 80 } ] }   </w:t>
      </w:r>
    </w:p>
    <w:p w14:paraId="17DA09F4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Description;</w:t>
      </w:r>
    </w:p>
    <w:p w14:paraId="22BC8406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</w:p>
    <w:p w14:paraId="35219E5E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@UI: {  lineItem: [ { position: 70 } ],</w:t>
      </w:r>
    </w:p>
    <w:p w14:paraId="65C53ADD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90 } ] }  </w:t>
      </w:r>
    </w:p>
    <w:p w14:paraId="5A700B66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TravelStatus;</w:t>
      </w:r>
    </w:p>
    <w:p w14:paraId="17721D1A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0FD32825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@UI.hidden: true</w:t>
      </w:r>
    </w:p>
    <w:p w14:paraId="32B7C1AC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lastRenderedPageBreak/>
        <w:t xml:space="preserve"> LastChangedAt;</w:t>
      </w:r>
    </w:p>
    <w:p w14:paraId="4E8DC018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2F0F460A" w14:textId="77777777" w:rsidR="00227697" w:rsidRPr="00C92349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@UI.hidden: true</w:t>
      </w:r>
    </w:p>
    <w:p w14:paraId="77FEC7FE" w14:textId="77777777" w:rsidR="00227697" w:rsidRPr="00C92349" w:rsidRDefault="00227697" w:rsidP="40AB773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sz w:val="18"/>
          <w:szCs w:val="18"/>
          <w:lang w:val="en-IE"/>
        </w:rPr>
      </w:pPr>
      <w:r w:rsidRPr="00C92349">
        <w:rPr>
          <w:rFonts w:ascii="72 Brand" w:hAnsi="72 Brand"/>
          <w:noProof/>
          <w:sz w:val="18"/>
          <w:szCs w:val="18"/>
          <w:lang w:val="en-IE"/>
        </w:rPr>
        <w:t xml:space="preserve"> LocalLastChangedAt;</w:t>
      </w:r>
    </w:p>
    <w:p w14:paraId="5A576530" w14:textId="12BA88A1" w:rsidR="00227697" w:rsidRPr="00B30E8F" w:rsidRDefault="00227697" w:rsidP="00227697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B30E8F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}</w:t>
      </w:r>
    </w:p>
    <w:p w14:paraId="5682A483" w14:textId="77777777" w:rsidR="006B6410" w:rsidRPr="00C92349" w:rsidRDefault="006B6410" w:rsidP="006B6410">
      <w:pPr>
        <w:rPr>
          <w:rFonts w:ascii="72 Brand" w:hAnsi="72 Brand"/>
        </w:rPr>
      </w:pPr>
    </w:p>
    <w:p w14:paraId="689DC61E" w14:textId="0B65975C" w:rsidR="004D2956" w:rsidRPr="001158D4" w:rsidRDefault="004D2956" w:rsidP="004D2956">
      <w:pPr>
        <w:pStyle w:val="ListParagraph"/>
        <w:numPr>
          <w:ilvl w:val="1"/>
          <w:numId w:val="9"/>
        </w:numPr>
        <w:rPr>
          <w:rFonts w:ascii="72 Brand" w:hAnsi="72 Brand" w:cs="Segoe UI"/>
          <w:szCs w:val="20"/>
          <w:lang w:val="en-IE"/>
        </w:rPr>
      </w:pPr>
      <w:r w:rsidRPr="003C3757">
        <w:rPr>
          <w:rFonts w:ascii="72 Brand" w:hAnsi="72 Brand" w:cs="Segoe UI"/>
          <w:szCs w:val="20"/>
          <w:lang w:val="en-IE"/>
        </w:rPr>
        <w:t xml:space="preserve">Right click on CDS root entity </w:t>
      </w:r>
      <w:proofErr w:type="spellStart"/>
      <w:r w:rsidRPr="003C3757">
        <w:rPr>
          <w:rFonts w:ascii="72 Brand" w:hAnsi="72 Brand" w:cs="Segoe UI"/>
          <w:szCs w:val="20"/>
          <w:lang w:val="en-IE"/>
        </w:rPr>
        <w:t>zr_</w:t>
      </w:r>
      <w:r>
        <w:rPr>
          <w:rFonts w:ascii="72 Brand" w:hAnsi="72 Brand" w:cs="Segoe UI"/>
          <w:szCs w:val="20"/>
          <w:lang w:val="en-IE"/>
        </w:rPr>
        <w:t>booking</w:t>
      </w:r>
      <w:proofErr w:type="spellEnd"/>
      <w:r w:rsidRPr="003C3757">
        <w:rPr>
          <w:rFonts w:ascii="72 Brand" w:hAnsi="72 Brand" w:cs="Segoe UI"/>
          <w:szCs w:val="20"/>
          <w:lang w:val="en-IE"/>
        </w:rPr>
        <w:t xml:space="preserve">### and choose </w:t>
      </w:r>
      <w:r w:rsidRPr="003C3757">
        <w:rPr>
          <w:rFonts w:ascii="72 Brand" w:hAnsi="72 Brand" w:cs="Segoe UI"/>
          <w:i/>
          <w:iCs/>
          <w:szCs w:val="20"/>
          <w:lang w:val="en-IE"/>
        </w:rPr>
        <w:t>New Metadata Extension</w:t>
      </w:r>
      <w:r>
        <w:rPr>
          <w:rFonts w:ascii="72 Brand" w:hAnsi="72 Brand" w:cs="Segoe UI"/>
          <w:i/>
          <w:iCs/>
          <w:szCs w:val="20"/>
          <w:lang w:val="en-IE"/>
        </w:rPr>
        <w:t>.</w:t>
      </w:r>
    </w:p>
    <w:p w14:paraId="07C64F22" w14:textId="7C3DBEC9" w:rsidR="004D2956" w:rsidRPr="003C3757" w:rsidRDefault="004D2956" w:rsidP="004D2956">
      <w:pPr>
        <w:pStyle w:val="ListParagraph"/>
        <w:numPr>
          <w:ilvl w:val="1"/>
          <w:numId w:val="9"/>
        </w:numPr>
        <w:rPr>
          <w:rFonts w:ascii="72 Brand" w:hAnsi="72 Brand" w:cs="Segoe UI"/>
          <w:szCs w:val="20"/>
          <w:lang w:val="en-IE"/>
        </w:rPr>
      </w:pPr>
      <w:r w:rsidRPr="00582E20">
        <w:rPr>
          <w:rFonts w:ascii="72 Brand" w:hAnsi="72 Brand" w:cs="Segoe UI"/>
          <w:szCs w:val="20"/>
          <w:lang w:val="en-IE"/>
        </w:rPr>
        <w:t>Use naming convention</w:t>
      </w:r>
      <w:r>
        <w:rPr>
          <w:rFonts w:ascii="72 Brand" w:hAnsi="72 Brand" w:cs="Segoe UI"/>
          <w:i/>
          <w:iCs/>
          <w:szCs w:val="20"/>
          <w:lang w:val="en-IE"/>
        </w:rPr>
        <w:t xml:space="preserve"> </w:t>
      </w:r>
      <w:proofErr w:type="spellStart"/>
      <w:r w:rsidRPr="0050650E">
        <w:rPr>
          <w:rStyle w:val="normaltextrun"/>
          <w:rFonts w:ascii="72 Brand" w:hAnsi="72 Brand" w:cs="Segoe UI"/>
          <w:color w:val="000000"/>
          <w:szCs w:val="20"/>
          <w:shd w:val="clear" w:color="auto" w:fill="FFFFFF"/>
        </w:rPr>
        <w:t>zc_</w:t>
      </w:r>
      <w:r w:rsidR="00353089">
        <w:rPr>
          <w:rStyle w:val="normaltextrun"/>
          <w:rFonts w:ascii="72 Brand" w:hAnsi="72 Brand" w:cs="Segoe UI"/>
          <w:color w:val="000000"/>
          <w:szCs w:val="20"/>
          <w:shd w:val="clear" w:color="auto" w:fill="FFFFFF"/>
        </w:rPr>
        <w:t>booking</w:t>
      </w:r>
      <w:proofErr w:type="spellEnd"/>
      <w:r>
        <w:rPr>
          <w:rStyle w:val="normaltextrun"/>
          <w:rFonts w:ascii="72 Brand" w:hAnsi="72 Brand" w:cs="Segoe UI"/>
          <w:color w:val="000000"/>
          <w:szCs w:val="20"/>
          <w:shd w:val="clear" w:color="auto" w:fill="FFFFFF"/>
        </w:rPr>
        <w:t>###</w:t>
      </w:r>
      <w:r>
        <w:rPr>
          <w:rFonts w:ascii="72 Brand" w:hAnsi="72 Brand" w:cs="Segoe UI"/>
          <w:szCs w:val="20"/>
          <w:lang w:val="en-IE"/>
        </w:rPr>
        <w:t xml:space="preserve"> and </w:t>
      </w:r>
      <w:r w:rsidRPr="003C3757">
        <w:rPr>
          <w:rFonts w:ascii="72 Brand" w:hAnsi="72 Brand" w:cs="Segoe UI"/>
          <w:szCs w:val="20"/>
          <w:lang w:val="en-IE"/>
        </w:rPr>
        <w:t>the source code provided, then activate.</w:t>
      </w:r>
    </w:p>
    <w:p w14:paraId="5DDF7E75" w14:textId="77777777" w:rsidR="00F468D4" w:rsidRPr="00C92349" w:rsidRDefault="00F468D4" w:rsidP="00F468D4">
      <w:pPr>
        <w:pStyle w:val="ListParagraph"/>
        <w:ind w:left="1080"/>
        <w:rPr>
          <w:rFonts w:ascii="72 Brand" w:hAnsi="72 Brand" w:cs="Segoe UI"/>
          <w:lang w:val="en-IE"/>
        </w:rPr>
      </w:pPr>
    </w:p>
    <w:p w14:paraId="6C5234BF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@Metadata.layer: #CORE</w:t>
      </w:r>
    </w:p>
    <w:p w14:paraId="28BE69F7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>@UI: {</w:t>
      </w:r>
    </w:p>
    <w:p w14:paraId="2BF3F5D5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headerInfo: { typeName: 'Booking',</w:t>
      </w:r>
    </w:p>
    <w:p w14:paraId="492AC2B2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typeNamePlural: 'Bookings',</w:t>
      </w:r>
    </w:p>
    <w:p w14:paraId="087C0A19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title: { type: #STANDARD, value: 'BookingID' } } }</w:t>
      </w:r>
    </w:p>
    <w:p w14:paraId="199C15FC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</w:t>
      </w:r>
    </w:p>
    <w:p w14:paraId="1404212B" w14:textId="137F9796" w:rsidR="003717CF" w:rsidRPr="00C92349" w:rsidRDefault="003717CF" w:rsidP="0069087C">
      <w:pPr>
        <w:pStyle w:val="CONS"/>
        <w:rPr>
          <w:color w:val="0070C0"/>
        </w:rPr>
      </w:pPr>
      <w:r w:rsidRPr="008770D2">
        <w:t xml:space="preserve">annotate entity </w:t>
      </w:r>
      <w:r w:rsidR="00317EDC" w:rsidRPr="00C92349">
        <w:rPr>
          <w:color w:val="000000" w:themeColor="text1"/>
        </w:rPr>
        <w:t>z</w:t>
      </w:r>
      <w:r w:rsidR="000A2531" w:rsidRPr="00C92349">
        <w:rPr>
          <w:color w:val="000000" w:themeColor="text1"/>
        </w:rPr>
        <w:t>r</w:t>
      </w:r>
      <w:r w:rsidR="00317EDC" w:rsidRPr="00C92349">
        <w:rPr>
          <w:color w:val="000000" w:themeColor="text1"/>
        </w:rPr>
        <w:t>_booking###</w:t>
      </w:r>
    </w:p>
    <w:p w14:paraId="7D792012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 </w:t>
      </w:r>
      <w:r w:rsidRPr="00582E20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AE3642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with </w:t>
      </w:r>
    </w:p>
    <w:p w14:paraId="2AD04E3F" w14:textId="77777777" w:rsidR="003717CF" w:rsidRPr="005619FF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5619FF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{</w:t>
      </w:r>
    </w:p>
    <w:p w14:paraId="14569C88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@UI.facet: [ { id:            'Booking',</w:t>
      </w:r>
    </w:p>
    <w:p w14:paraId="59BFD87C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purpose:       #STANDARD,</w:t>
      </w:r>
    </w:p>
    <w:p w14:paraId="2FE0E709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type:          #IDENTIFICATION_REFERENCE,</w:t>
      </w:r>
    </w:p>
    <w:p w14:paraId="620C23E0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label:         'Booking',</w:t>
      </w:r>
    </w:p>
    <w:p w14:paraId="06C93FE4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        position:      10 } ]</w:t>
      </w:r>
    </w:p>
    <w:p w14:paraId="71A4B670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</w:p>
    <w:p w14:paraId="56F7D1C2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@UI: { identification: [ { position: 10, label: 'Booking UUID'  } ] }</w:t>
      </w:r>
    </w:p>
    <w:p w14:paraId="7C36EF0B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BookingUUID;</w:t>
      </w:r>
    </w:p>
    <w:p w14:paraId="627D6497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7F88EEC3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@UI.hidden: true</w:t>
      </w:r>
    </w:p>
    <w:p w14:paraId="433C9CFC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TravelUUID;</w:t>
      </w:r>
    </w:p>
    <w:p w14:paraId="075F49FD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6DA62B9A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@UI: { lineItem:       [ { position: 20 } ],</w:t>
      </w:r>
    </w:p>
    <w:p w14:paraId="1AE391BB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20 } ] }</w:t>
      </w:r>
    </w:p>
    <w:p w14:paraId="275A843C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BookingID;</w:t>
      </w:r>
    </w:p>
    <w:p w14:paraId="568FA858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603A1ACC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@UI: { lineItem:       [ { position: 30 } ],</w:t>
      </w:r>
    </w:p>
    <w:p w14:paraId="3022F45A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30 } ] }</w:t>
      </w:r>
    </w:p>
    <w:p w14:paraId="4804FE48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BookingDate;</w:t>
      </w:r>
    </w:p>
    <w:p w14:paraId="029BE4FB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31AC15F9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@UI: { lineItem:       [ { position: 40 } ],</w:t>
      </w:r>
    </w:p>
    <w:p w14:paraId="31D3D26B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40 } ] }</w:t>
      </w:r>
    </w:p>
    <w:p w14:paraId="263C1F00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CustomerID;</w:t>
      </w:r>
    </w:p>
    <w:p w14:paraId="6B7E0B74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5D8A53C8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@UI: { lineItem:       [ { position: 50 } ],</w:t>
      </w:r>
    </w:p>
    <w:p w14:paraId="1EBCF633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50 } ] }</w:t>
      </w:r>
    </w:p>
    <w:p w14:paraId="523DD480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 CarrierID;</w:t>
      </w:r>
    </w:p>
    <w:p w14:paraId="290E0167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19588A29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@UI: { lineItem:       [ { position: 60 } ],</w:t>
      </w:r>
    </w:p>
    <w:p w14:paraId="74B91425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60 } ] }</w:t>
      </w:r>
    </w:p>
    <w:p w14:paraId="7B46B3B1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ConnectionID;</w:t>
      </w:r>
    </w:p>
    <w:p w14:paraId="62688F00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6042DD06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@UI: { lineItem:       [ { position: 70 } ],</w:t>
      </w:r>
    </w:p>
    <w:p w14:paraId="002609D9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       identification: [ { position: 70 } ] }</w:t>
      </w:r>
    </w:p>
    <w:p w14:paraId="4E547511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FlightDate;</w:t>
      </w:r>
    </w:p>
    <w:p w14:paraId="191BDF9A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</w:p>
    <w:p w14:paraId="5D5DD150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@UI: { lineItem:       [ { position: 80 } ],</w:t>
      </w:r>
    </w:p>
    <w:p w14:paraId="7333D701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70C0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lastRenderedPageBreak/>
        <w:t xml:space="preserve">         identification: [ { position: 80 } ] }</w:t>
      </w:r>
    </w:p>
    <w:p w14:paraId="26CC459D" w14:textId="77777777" w:rsidR="003717CF" w:rsidRPr="00C92349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0000" w:themeColor="text1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FlightPrice;</w:t>
      </w:r>
    </w:p>
    <w:p w14:paraId="7750EB34" w14:textId="77777777" w:rsidR="003717CF" w:rsidRPr="005619FF" w:rsidRDefault="003717CF" w:rsidP="003717CF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5619FF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}</w:t>
      </w:r>
    </w:p>
    <w:p w14:paraId="053450BB" w14:textId="1AC7DDE6" w:rsidR="006B6410" w:rsidRPr="00C92349" w:rsidRDefault="006B6410" w:rsidP="001D4DB0">
      <w:pPr>
        <w:pStyle w:val="Heading1"/>
        <w:numPr>
          <w:ilvl w:val="0"/>
          <w:numId w:val="9"/>
        </w:numPr>
        <w:rPr>
          <w:rFonts w:ascii="72 Brand" w:hAnsi="72 Brand"/>
          <w:b w:val="0"/>
        </w:rPr>
      </w:pPr>
      <w:bookmarkStart w:id="5" w:name="_Toc163812155"/>
      <w:r w:rsidRPr="00C92349">
        <w:rPr>
          <w:rFonts w:ascii="72 Brand" w:hAnsi="72 Brand"/>
          <w:b w:val="0"/>
        </w:rPr>
        <w:t>Create a RAP Business Service</w:t>
      </w:r>
      <w:bookmarkEnd w:id="5"/>
      <w:r w:rsidRPr="00C92349">
        <w:rPr>
          <w:rFonts w:ascii="72 Brand" w:hAnsi="72 Brand"/>
          <w:b w:val="0"/>
        </w:rPr>
        <w:t xml:space="preserve"> </w:t>
      </w:r>
    </w:p>
    <w:p w14:paraId="0AF9B242" w14:textId="77777777" w:rsidR="00416254" w:rsidRPr="00C92349" w:rsidRDefault="00416254" w:rsidP="00416254">
      <w:pPr>
        <w:pStyle w:val="ListParagraph"/>
        <w:ind w:left="1069"/>
        <w:rPr>
          <w:rFonts w:ascii="72 Brand" w:hAnsi="72 Brand"/>
          <w:i/>
          <w:iCs/>
        </w:rPr>
      </w:pPr>
    </w:p>
    <w:p w14:paraId="3181B25B" w14:textId="534AEBE1" w:rsidR="00C264CB" w:rsidRPr="00C92349" w:rsidRDefault="009C2546" w:rsidP="000C09A6">
      <w:pPr>
        <w:pStyle w:val="ListParagraph"/>
        <w:numPr>
          <w:ilvl w:val="1"/>
          <w:numId w:val="9"/>
        </w:numPr>
        <w:rPr>
          <w:rFonts w:ascii="72 Brand" w:hAnsi="72 Brand" w:cs="Segoe UI"/>
          <w:i/>
          <w:iCs/>
        </w:rPr>
      </w:pPr>
      <w:r w:rsidRPr="00C92349">
        <w:rPr>
          <w:rFonts w:ascii="72 Brand" w:hAnsi="72 Brand" w:cs="Segoe UI"/>
        </w:rPr>
        <w:t xml:space="preserve">Right click the </w:t>
      </w:r>
      <w:r w:rsidR="005A234D" w:rsidRPr="00C92349">
        <w:rPr>
          <w:rFonts w:ascii="72 Brand" w:hAnsi="72 Brand" w:cs="Segoe UI"/>
        </w:rPr>
        <w:t xml:space="preserve">base </w:t>
      </w:r>
      <w:r w:rsidRPr="00C92349">
        <w:rPr>
          <w:rFonts w:ascii="72 Brand" w:hAnsi="72 Brand" w:cs="Segoe UI"/>
        </w:rPr>
        <w:t xml:space="preserve">root entity </w:t>
      </w:r>
      <w:proofErr w:type="spellStart"/>
      <w:r w:rsidRPr="00C92349">
        <w:rPr>
          <w:rFonts w:ascii="72 Brand" w:hAnsi="72 Brand" w:cs="Segoe UI"/>
        </w:rPr>
        <w:t>z</w:t>
      </w:r>
      <w:r w:rsidR="000C09A6" w:rsidRPr="00C92349">
        <w:rPr>
          <w:rFonts w:ascii="72 Brand" w:hAnsi="72 Brand" w:cs="Segoe UI"/>
        </w:rPr>
        <w:t>r</w:t>
      </w:r>
      <w:r w:rsidRPr="00C92349">
        <w:rPr>
          <w:rFonts w:ascii="72 Brand" w:hAnsi="72 Brand" w:cs="Segoe UI"/>
        </w:rPr>
        <w:t>_travel</w:t>
      </w:r>
      <w:proofErr w:type="spellEnd"/>
      <w:r w:rsidRPr="00C92349">
        <w:rPr>
          <w:rFonts w:ascii="72 Brand" w:hAnsi="72 Brand" w:cs="Segoe UI"/>
        </w:rPr>
        <w:t>###</w:t>
      </w:r>
      <w:r w:rsidR="00F50A9E">
        <w:rPr>
          <w:rFonts w:ascii="72 Brand" w:hAnsi="72 Brand" w:cs="Segoe UI"/>
        </w:rPr>
        <w:t xml:space="preserve"> and choose </w:t>
      </w:r>
      <w:r w:rsidRPr="00C92349">
        <w:rPr>
          <w:rFonts w:ascii="72 Brand" w:hAnsi="72 Brand" w:cs="Segoe UI"/>
          <w:i/>
          <w:iCs/>
        </w:rPr>
        <w:t>New Service Definition</w:t>
      </w:r>
      <w:r w:rsidR="00F50A9E">
        <w:rPr>
          <w:rFonts w:ascii="72 Brand" w:hAnsi="72 Brand" w:cs="Segoe UI"/>
          <w:szCs w:val="20"/>
        </w:rPr>
        <w:t>.</w:t>
      </w:r>
    </w:p>
    <w:p w14:paraId="373F5BA8" w14:textId="77777777" w:rsidR="00423A16" w:rsidRPr="00C92349" w:rsidRDefault="00423A16" w:rsidP="00423A16">
      <w:pPr>
        <w:pStyle w:val="ListParagraph"/>
        <w:ind w:left="1069"/>
        <w:rPr>
          <w:rFonts w:ascii="72 Brand" w:hAnsi="72 Brand" w:cs="Segoe UI"/>
          <w:i/>
          <w:iCs/>
        </w:rPr>
      </w:pPr>
    </w:p>
    <w:p w14:paraId="71B4A5A8" w14:textId="4A9E0AE0" w:rsidR="00994292" w:rsidRPr="00F50A9E" w:rsidRDefault="00423A16" w:rsidP="000C09A6">
      <w:pPr>
        <w:pStyle w:val="ListParagraph"/>
        <w:numPr>
          <w:ilvl w:val="1"/>
          <w:numId w:val="9"/>
        </w:numPr>
        <w:rPr>
          <w:rFonts w:ascii="72 Brand" w:hAnsi="72 Brand" w:cs="Segoe UI"/>
          <w:i/>
          <w:iCs/>
        </w:rPr>
      </w:pPr>
      <w:r w:rsidRPr="00C92349">
        <w:rPr>
          <w:rFonts w:ascii="72 Brand" w:hAnsi="72 Brand" w:cs="Segoe UI"/>
          <w:szCs w:val="20"/>
        </w:rPr>
        <w:t>L</w:t>
      </w:r>
      <w:r w:rsidR="00E41E46" w:rsidRPr="00C92349">
        <w:rPr>
          <w:rFonts w:ascii="72 Brand" w:hAnsi="72 Brand" w:cs="Segoe UI"/>
          <w:szCs w:val="20"/>
        </w:rPr>
        <w:t xml:space="preserve">ist the entities that will be </w:t>
      </w:r>
      <w:r w:rsidRPr="00C92349">
        <w:rPr>
          <w:rFonts w:ascii="72 Brand" w:hAnsi="72 Brand" w:cs="Segoe UI"/>
          <w:szCs w:val="20"/>
        </w:rPr>
        <w:t xml:space="preserve">in </w:t>
      </w:r>
      <w:r w:rsidR="00E41E46" w:rsidRPr="00C92349">
        <w:rPr>
          <w:rFonts w:ascii="72 Brand" w:hAnsi="72 Brand" w:cs="Segoe UI"/>
          <w:szCs w:val="20"/>
        </w:rPr>
        <w:t>scope for the new business</w:t>
      </w:r>
      <w:r w:rsidRPr="00C92349">
        <w:rPr>
          <w:rFonts w:ascii="72 Brand" w:hAnsi="72 Brand" w:cs="Segoe UI"/>
          <w:szCs w:val="20"/>
        </w:rPr>
        <w:t xml:space="preserve"> </w:t>
      </w:r>
      <w:r w:rsidR="00E41E46" w:rsidRPr="00C92349">
        <w:rPr>
          <w:rFonts w:ascii="72 Brand" w:hAnsi="72 Brand" w:cs="Segoe UI"/>
          <w:szCs w:val="20"/>
        </w:rPr>
        <w:t>servic</w:t>
      </w:r>
      <w:r w:rsidRPr="00C92349">
        <w:rPr>
          <w:rFonts w:ascii="72 Brand" w:hAnsi="72 Brand" w:cs="Segoe UI"/>
          <w:szCs w:val="20"/>
        </w:rPr>
        <w:t xml:space="preserve">e </w:t>
      </w:r>
      <w:r w:rsidR="000B6DEF">
        <w:rPr>
          <w:rFonts w:ascii="72 Brand" w:hAnsi="72 Brand" w:cs="Segoe UI"/>
          <w:szCs w:val="20"/>
        </w:rPr>
        <w:t xml:space="preserve">using </w:t>
      </w:r>
      <w:r w:rsidR="00AC65C1">
        <w:rPr>
          <w:rFonts w:ascii="72 Brand" w:hAnsi="72 Brand" w:cs="Segoe UI"/>
          <w:szCs w:val="20"/>
        </w:rPr>
        <w:t xml:space="preserve">the </w:t>
      </w:r>
      <w:r w:rsidR="000B6DEF">
        <w:rPr>
          <w:rFonts w:ascii="72 Brand" w:hAnsi="72 Brand" w:cs="Segoe UI"/>
          <w:szCs w:val="20"/>
        </w:rPr>
        <w:t>source code and naming convention</w:t>
      </w:r>
      <w:r w:rsidR="00AC65C1">
        <w:rPr>
          <w:rFonts w:ascii="72 Brand" w:hAnsi="72 Brand" w:cs="Segoe UI"/>
          <w:szCs w:val="20"/>
        </w:rPr>
        <w:t xml:space="preserve"> provided</w:t>
      </w:r>
      <w:r w:rsidR="000B6DEF">
        <w:rPr>
          <w:rFonts w:ascii="72 Brand" w:hAnsi="72 Brand" w:cs="Segoe UI"/>
          <w:szCs w:val="20"/>
        </w:rPr>
        <w:t>, then activate</w:t>
      </w:r>
      <w:r w:rsidR="00416254" w:rsidRPr="00C92349">
        <w:rPr>
          <w:rFonts w:ascii="72 Brand" w:hAnsi="72 Brand" w:cs="Segoe UI"/>
          <w:szCs w:val="20"/>
        </w:rPr>
        <w:t>.</w:t>
      </w:r>
    </w:p>
    <w:p w14:paraId="23DDCC6E" w14:textId="77777777" w:rsidR="00F50A9E" w:rsidRPr="00F50A9E" w:rsidRDefault="00F50A9E" w:rsidP="00F50A9E">
      <w:pPr>
        <w:pStyle w:val="ListParagraph"/>
        <w:rPr>
          <w:rFonts w:ascii="72 Brand" w:hAnsi="72 Brand" w:cs="Segoe UI"/>
          <w:i/>
          <w:iCs/>
        </w:rPr>
      </w:pPr>
    </w:p>
    <w:p w14:paraId="21989D49" w14:textId="77777777" w:rsidR="00765DA8" w:rsidRPr="00C92349" w:rsidRDefault="00765DA8" w:rsidP="00765DA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008FD3" w:themeColor="accent3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008FD3" w:themeColor="accent3"/>
          <w:sz w:val="18"/>
          <w:szCs w:val="18"/>
          <w:lang w:val="en-IE"/>
        </w:rPr>
        <w:t>@EndUserText.label: 'Travel Service Definition'</w:t>
      </w:r>
    </w:p>
    <w:p w14:paraId="76D6B83B" w14:textId="7142F194" w:rsidR="00765DA8" w:rsidRPr="00C92349" w:rsidRDefault="00765DA8" w:rsidP="00765DA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AA41C1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define service </w:t>
      </w:r>
      <w:r w:rsidR="00C264CB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z_ui_travel</w:t>
      </w:r>
      <w:r w:rsidR="00B94A49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_m</w:t>
      </w:r>
      <w:r w:rsidR="00460B3C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_</w:t>
      </w:r>
      <w:r w:rsidR="00351DD5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###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{</w:t>
      </w:r>
    </w:p>
    <w:p w14:paraId="2666B0E9" w14:textId="53866C7D" w:rsidR="00765DA8" w:rsidRPr="00C92349" w:rsidRDefault="00765DA8" w:rsidP="00765DA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 </w:t>
      </w:r>
      <w:r w:rsidRPr="00AA41C1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expose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</w:t>
      </w:r>
      <w:r w:rsidR="00C264CB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zr_travel###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Pr="00AA41C1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582E20">
        <w:rPr>
          <w:rFonts w:ascii="72 Brand" w:hAnsi="72 Brand"/>
          <w:noProof/>
          <w:color w:val="0070C0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Travel;</w:t>
      </w:r>
    </w:p>
    <w:p w14:paraId="4C9DAFB0" w14:textId="66FCD811" w:rsidR="00765DA8" w:rsidRPr="00C92349" w:rsidRDefault="00765DA8" w:rsidP="00765DA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 </w:t>
      </w:r>
      <w:r w:rsidRPr="00AA41C1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expose </w:t>
      </w:r>
      <w:r w:rsidR="00C264CB"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zr_booking###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 xml:space="preserve"> </w:t>
      </w:r>
      <w:r w:rsidRPr="00AA41C1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as</w:t>
      </w:r>
      <w:r w:rsidRPr="00C92349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 xml:space="preserve"> </w:t>
      </w:r>
      <w:r w:rsidRPr="00C92349">
        <w:rPr>
          <w:rFonts w:ascii="72 Brand" w:hAnsi="72 Brand"/>
          <w:noProof/>
          <w:color w:val="000000" w:themeColor="text1"/>
          <w:sz w:val="18"/>
          <w:szCs w:val="18"/>
          <w:lang w:val="en-IE"/>
        </w:rPr>
        <w:t>Booking;</w:t>
      </w:r>
    </w:p>
    <w:p w14:paraId="59647359" w14:textId="77777777" w:rsidR="00765DA8" w:rsidRPr="00AE3642" w:rsidRDefault="00765DA8" w:rsidP="00765DA8">
      <w:pPr>
        <w:pStyle w:val="HTMLPreformatted"/>
        <w:pBdr>
          <w:left w:val="single" w:sz="24" w:space="9" w:color="auto"/>
        </w:pBdr>
        <w:shd w:val="clear" w:color="auto" w:fill="EEEEEE"/>
        <w:spacing w:line="240" w:lineRule="atLeast"/>
        <w:ind w:left="1080"/>
        <w:rPr>
          <w:rFonts w:ascii="72 Brand" w:hAnsi="72 Brand"/>
          <w:noProof/>
          <w:color w:val="970A82" w:themeColor="accent6"/>
          <w:sz w:val="18"/>
          <w:szCs w:val="18"/>
          <w:lang w:val="en-IE"/>
        </w:rPr>
      </w:pPr>
      <w:r w:rsidRPr="00AE3642">
        <w:rPr>
          <w:rFonts w:ascii="72 Brand" w:hAnsi="72 Brand"/>
          <w:noProof/>
          <w:color w:val="970A82" w:themeColor="accent6"/>
          <w:sz w:val="18"/>
          <w:szCs w:val="18"/>
          <w:lang w:val="en-IE"/>
        </w:rPr>
        <w:t>}</w:t>
      </w:r>
    </w:p>
    <w:p w14:paraId="34B17A80" w14:textId="77777777" w:rsidR="000C09A6" w:rsidRPr="00C92349" w:rsidRDefault="000C09A6" w:rsidP="000C09A6">
      <w:pPr>
        <w:pStyle w:val="ListParagraph"/>
        <w:ind w:left="1069"/>
        <w:rPr>
          <w:rFonts w:ascii="72 Brand" w:hAnsi="72 Brand"/>
        </w:rPr>
      </w:pPr>
    </w:p>
    <w:p w14:paraId="0CAE61CD" w14:textId="77777777" w:rsidR="004D6948" w:rsidRPr="004D6948" w:rsidRDefault="00423A16" w:rsidP="00423A16">
      <w:pPr>
        <w:pStyle w:val="ListParagraph"/>
        <w:numPr>
          <w:ilvl w:val="1"/>
          <w:numId w:val="9"/>
        </w:numPr>
        <w:rPr>
          <w:rFonts w:ascii="72 Brand" w:hAnsi="72 Brand" w:cs="Segoe UI"/>
          <w:i/>
          <w:iCs/>
          <w:szCs w:val="20"/>
        </w:rPr>
      </w:pPr>
      <w:r w:rsidRPr="00C92349">
        <w:rPr>
          <w:rFonts w:ascii="72 Brand" w:hAnsi="72 Brand" w:cs="Segoe UI"/>
          <w:szCs w:val="20"/>
        </w:rPr>
        <w:t>Right clic</w:t>
      </w:r>
      <w:r w:rsidR="00351DD5" w:rsidRPr="00C92349">
        <w:rPr>
          <w:rFonts w:ascii="72 Brand" w:hAnsi="72 Brand" w:cs="Segoe UI"/>
          <w:szCs w:val="20"/>
        </w:rPr>
        <w:t>k</w:t>
      </w:r>
      <w:r w:rsidRPr="00C92349">
        <w:rPr>
          <w:rFonts w:ascii="72 Brand" w:hAnsi="72 Brand" w:cs="Segoe UI"/>
          <w:szCs w:val="20"/>
        </w:rPr>
        <w:t xml:space="preserve"> on </w:t>
      </w:r>
      <w:r w:rsidR="005A51CB">
        <w:rPr>
          <w:rFonts w:ascii="72 Brand" w:hAnsi="72 Brand" w:cs="Segoe UI"/>
          <w:szCs w:val="20"/>
        </w:rPr>
        <w:t xml:space="preserve">the </w:t>
      </w:r>
      <w:r w:rsidRPr="00C92349">
        <w:rPr>
          <w:rFonts w:ascii="72 Brand" w:hAnsi="72 Brand" w:cs="Segoe UI"/>
          <w:szCs w:val="20"/>
        </w:rPr>
        <w:t xml:space="preserve">service definition </w:t>
      </w:r>
      <w:r w:rsidR="00BD1151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created </w:t>
      </w:r>
      <w:r w:rsidR="005A51CB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and choose </w:t>
      </w:r>
      <w:r w:rsidR="00351DD5" w:rsidRPr="00C92349">
        <w:rPr>
          <w:rFonts w:ascii="72 Brand" w:hAnsi="72 Brand" w:cs="Segoe UI"/>
          <w:i/>
          <w:iCs/>
          <w:noProof/>
          <w:color w:val="000000" w:themeColor="text1"/>
          <w:szCs w:val="20"/>
          <w:lang w:val="en-IE"/>
        </w:rPr>
        <w:t>New Service Binding</w:t>
      </w:r>
      <w:r w:rsidR="004D6948">
        <w:rPr>
          <w:rFonts w:ascii="72 Brand" w:hAnsi="72 Brand" w:cs="Segoe UI"/>
          <w:i/>
          <w:iCs/>
          <w:noProof/>
          <w:color w:val="000000" w:themeColor="text1"/>
          <w:szCs w:val="20"/>
          <w:lang w:val="en-IE"/>
        </w:rPr>
        <w:t>.</w:t>
      </w:r>
    </w:p>
    <w:p w14:paraId="516D0662" w14:textId="77777777" w:rsidR="004D6948" w:rsidRPr="004D6948" w:rsidRDefault="004D6948" w:rsidP="0026462A">
      <w:pPr>
        <w:pStyle w:val="ListParagraph"/>
        <w:numPr>
          <w:ilvl w:val="2"/>
          <w:numId w:val="28"/>
        </w:numPr>
        <w:rPr>
          <w:rFonts w:ascii="72 Brand" w:hAnsi="72 Brand" w:cs="Segoe UI"/>
          <w:i/>
          <w:iCs/>
          <w:szCs w:val="20"/>
        </w:rPr>
      </w:pPr>
      <w:r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Name: </w:t>
      </w:r>
      <w:r w:rsidR="006320C1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>z_ui_travel_m</w:t>
      </w:r>
      <w:r w:rsidR="00386531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>_###_02</w:t>
      </w:r>
    </w:p>
    <w:p w14:paraId="51EA349E" w14:textId="499F7FD7" w:rsidR="00423A16" w:rsidRPr="00C92349" w:rsidRDefault="004D6948" w:rsidP="0026462A">
      <w:pPr>
        <w:pStyle w:val="ListParagraph"/>
        <w:numPr>
          <w:ilvl w:val="2"/>
          <w:numId w:val="28"/>
        </w:numPr>
        <w:rPr>
          <w:rFonts w:ascii="72 Brand" w:hAnsi="72 Brand" w:cs="Segoe UI"/>
          <w:i/>
          <w:iCs/>
          <w:szCs w:val="20"/>
        </w:rPr>
      </w:pPr>
      <w:r>
        <w:rPr>
          <w:rFonts w:ascii="72 Brand" w:hAnsi="72 Brand" w:cs="Segoe UI"/>
          <w:noProof/>
          <w:color w:val="000000" w:themeColor="text1"/>
          <w:szCs w:val="20"/>
          <w:lang w:val="en-IE"/>
        </w:rPr>
        <w:t>B</w:t>
      </w:r>
      <w:r w:rsidR="008516FA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>inding type</w:t>
      </w:r>
      <w:r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: </w:t>
      </w:r>
      <w:r w:rsidR="008516FA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>‘ODATA V</w:t>
      </w:r>
      <w:r w:rsidR="00386531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>2</w:t>
      </w:r>
      <w:r w:rsidR="008516FA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 – UI’</w:t>
      </w:r>
      <w:r w:rsidR="00386531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 </w:t>
      </w:r>
    </w:p>
    <w:p w14:paraId="400A8B9C" w14:textId="77777777" w:rsidR="00FB3A33" w:rsidRPr="00C92349" w:rsidRDefault="00FB3A33" w:rsidP="00FB3A33">
      <w:pPr>
        <w:pStyle w:val="ListParagraph"/>
        <w:ind w:left="1069"/>
        <w:rPr>
          <w:rFonts w:ascii="72 Brand" w:hAnsi="72 Brand" w:cs="Segoe UI"/>
          <w:i/>
          <w:iCs/>
          <w:szCs w:val="20"/>
        </w:rPr>
      </w:pPr>
    </w:p>
    <w:p w14:paraId="794E6F2D" w14:textId="5E1A0AA5" w:rsidR="005A3C8E" w:rsidRPr="00C92349" w:rsidRDefault="005A3C8E" w:rsidP="00423A16">
      <w:pPr>
        <w:pStyle w:val="ListParagraph"/>
        <w:numPr>
          <w:ilvl w:val="1"/>
          <w:numId w:val="9"/>
        </w:numPr>
        <w:rPr>
          <w:rFonts w:ascii="72 Brand" w:hAnsi="72 Brand" w:cs="Segoe UI"/>
          <w:i/>
          <w:iCs/>
          <w:szCs w:val="20"/>
        </w:rPr>
      </w:pPr>
      <w:r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>Activate the new service binding</w:t>
      </w:r>
      <w:r w:rsidR="005D3D69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>.</w:t>
      </w:r>
    </w:p>
    <w:p w14:paraId="389763A3" w14:textId="77777777" w:rsidR="00FB3A33" w:rsidRPr="00C92349" w:rsidRDefault="00FB3A33" w:rsidP="00FB3A33">
      <w:pPr>
        <w:pStyle w:val="ListParagraph"/>
        <w:rPr>
          <w:rFonts w:ascii="72 Brand" w:hAnsi="72 Brand" w:cs="Segoe UI"/>
          <w:i/>
          <w:iCs/>
          <w:szCs w:val="20"/>
        </w:rPr>
      </w:pPr>
    </w:p>
    <w:p w14:paraId="2207C600" w14:textId="28174811" w:rsidR="005A3C8E" w:rsidRPr="00C92349" w:rsidRDefault="00A741A3" w:rsidP="00423A16">
      <w:pPr>
        <w:pStyle w:val="ListParagraph"/>
        <w:numPr>
          <w:ilvl w:val="1"/>
          <w:numId w:val="9"/>
        </w:numPr>
        <w:rPr>
          <w:rFonts w:ascii="72 Brand" w:hAnsi="72 Brand" w:cs="Segoe UI"/>
          <w:i/>
          <w:iCs/>
          <w:szCs w:val="20"/>
        </w:rPr>
      </w:pPr>
      <w:r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Choose </w:t>
      </w:r>
      <w:r w:rsidR="005A3C8E" w:rsidRPr="0026462A">
        <w:rPr>
          <w:rFonts w:ascii="72 Brand" w:hAnsi="72 Brand" w:cs="Segoe UI"/>
          <w:i/>
          <w:iCs/>
          <w:noProof/>
          <w:color w:val="000000" w:themeColor="text1"/>
          <w:szCs w:val="20"/>
          <w:lang w:val="en-IE"/>
        </w:rPr>
        <w:t>Publish</w:t>
      </w:r>
      <w:r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 xml:space="preserve"> to publish the local service endpoint</w:t>
      </w:r>
      <w:r w:rsidR="005D3D69" w:rsidRPr="00C92349">
        <w:rPr>
          <w:rFonts w:ascii="72 Brand" w:hAnsi="72 Brand" w:cs="Segoe UI"/>
          <w:noProof/>
          <w:color w:val="000000" w:themeColor="text1"/>
          <w:szCs w:val="20"/>
          <w:lang w:val="en-IE"/>
        </w:rPr>
        <w:t>.</w:t>
      </w:r>
    </w:p>
    <w:p w14:paraId="70824DA9" w14:textId="77777777" w:rsidR="00423A16" w:rsidRPr="00C92349" w:rsidRDefault="00423A16" w:rsidP="000C09A6">
      <w:pPr>
        <w:pStyle w:val="ListParagraph"/>
        <w:ind w:left="1069"/>
        <w:rPr>
          <w:rFonts w:ascii="72 Brand" w:hAnsi="72 Brand"/>
        </w:rPr>
      </w:pPr>
    </w:p>
    <w:p w14:paraId="1FA0C42C" w14:textId="4048E0C7" w:rsidR="008A6253" w:rsidRPr="00C92349" w:rsidRDefault="001E1411" w:rsidP="006E7BAD">
      <w:pPr>
        <w:pStyle w:val="Heading1"/>
        <w:numPr>
          <w:ilvl w:val="0"/>
          <w:numId w:val="9"/>
        </w:numPr>
        <w:rPr>
          <w:rFonts w:ascii="72 Brand" w:hAnsi="72 Brand"/>
          <w:b w:val="0"/>
        </w:rPr>
      </w:pPr>
      <w:bookmarkStart w:id="6" w:name="_Toc163812156"/>
      <w:r w:rsidRPr="00C92349">
        <w:rPr>
          <w:rFonts w:ascii="72 Brand" w:hAnsi="72 Brand"/>
          <w:b w:val="0"/>
        </w:rPr>
        <w:t>Preview your read only application</w:t>
      </w:r>
      <w:bookmarkEnd w:id="6"/>
    </w:p>
    <w:p w14:paraId="175BDAD9" w14:textId="01116AA3" w:rsidR="008A6253" w:rsidRPr="00C92349" w:rsidRDefault="008A6253" w:rsidP="00B239F5">
      <w:pPr>
        <w:ind w:left="720"/>
        <w:rPr>
          <w:rFonts w:ascii="72 Brand" w:hAnsi="72 Brand" w:cs="Segoe UI"/>
        </w:rPr>
      </w:pPr>
      <w:r w:rsidRPr="00C92349">
        <w:rPr>
          <w:rFonts w:ascii="72 Brand" w:hAnsi="72 Brand" w:cs="Segoe UI"/>
        </w:rPr>
        <w:t>5.1 Open the newly published service binding</w:t>
      </w:r>
      <w:r w:rsidR="00B239F5" w:rsidRPr="00C92349">
        <w:rPr>
          <w:rFonts w:ascii="72 Brand" w:hAnsi="72 Brand" w:cs="Segoe UI"/>
        </w:rPr>
        <w:t xml:space="preserve">, right click on root entity </w:t>
      </w:r>
      <w:r w:rsidR="00F50A9E" w:rsidRPr="00C92349">
        <w:rPr>
          <w:rFonts w:ascii="72 Brand" w:hAnsi="72 Brand" w:cs="Segoe UI"/>
        </w:rPr>
        <w:t>Travel,</w:t>
      </w:r>
      <w:r w:rsidR="00B239F5" w:rsidRPr="00C92349">
        <w:rPr>
          <w:rFonts w:ascii="72 Brand" w:hAnsi="72 Brand" w:cs="Segoe UI"/>
        </w:rPr>
        <w:t xml:space="preserve"> and choose ‘Open Fiori Elements Preview application’.</w:t>
      </w:r>
    </w:p>
    <w:p w14:paraId="2BF323CD" w14:textId="1803B9E4" w:rsidR="006E7BAD" w:rsidRPr="00C92349" w:rsidRDefault="004503FF" w:rsidP="006E7BAD">
      <w:pPr>
        <w:rPr>
          <w:rFonts w:ascii="72 Brand" w:hAnsi="72 Brand"/>
        </w:rPr>
      </w:pPr>
      <w:r w:rsidRPr="00C92349">
        <w:rPr>
          <w:rFonts w:ascii="72 Brand" w:hAnsi="72 Brand"/>
        </w:rPr>
        <w:t xml:space="preserve">  </w:t>
      </w:r>
    </w:p>
    <w:sectPr w:rsidR="006E7BAD" w:rsidRPr="00C92349" w:rsidSect="00376094">
      <w:footerReference w:type="even" r:id="rId18"/>
      <w:footerReference w:type="default" r:id="rId19"/>
      <w:footerReference w:type="first" r:id="rId20"/>
      <w:pgSz w:w="11906" w:h="16838" w:code="9"/>
      <w:pgMar w:top="1138" w:right="1138" w:bottom="1987" w:left="1138" w:header="850" w:footer="9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29C9B" w14:textId="77777777" w:rsidR="00A73EF8" w:rsidRDefault="00A73EF8" w:rsidP="007A1409">
      <w:r>
        <w:separator/>
      </w:r>
    </w:p>
  </w:endnote>
  <w:endnote w:type="continuationSeparator" w:id="0">
    <w:p w14:paraId="034F6DE6" w14:textId="77777777" w:rsidR="00A73EF8" w:rsidRDefault="00A73EF8" w:rsidP="007A1409">
      <w:r>
        <w:continuationSeparator/>
      </w:r>
    </w:p>
  </w:endnote>
  <w:endnote w:type="continuationNotice" w:id="1">
    <w:p w14:paraId="0CAFE9D7" w14:textId="77777777" w:rsidR="00A73EF8" w:rsidRDefault="00A73EF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72 Brand">
    <w:panose1 w:val="020B0504030603020204"/>
    <w:charset w:val="00"/>
    <w:family w:val="swiss"/>
    <w:notTrueType/>
    <w:pitch w:val="variable"/>
    <w:sig w:usb0="A00002FF" w:usb1="5000A05B" w:usb2="0000000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6079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D6DF" w14:textId="322A6F26" w:rsidR="00C94998" w:rsidRDefault="00C949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33782D" w14:textId="1AAF3F22" w:rsidR="00233B47" w:rsidRPr="00233B47" w:rsidRDefault="00233B47" w:rsidP="00B04ED5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D5818" w14:textId="1D375D06" w:rsidR="00B62007" w:rsidRDefault="00B62007">
    <w:pPr>
      <w:pStyle w:val="Footer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6DA18417" wp14:editId="68555758">
          <wp:simplePos x="0" y="0"/>
          <wp:positionH relativeFrom="margin">
            <wp:align>right</wp:align>
          </wp:positionH>
          <wp:positionV relativeFrom="page">
            <wp:posOffset>9652635</wp:posOffset>
          </wp:positionV>
          <wp:extent cx="2048400" cy="374400"/>
          <wp:effectExtent l="0" t="0" r="0" b="698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P_Best_C_grad_bl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37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F2F98" w14:textId="2532468B" w:rsidR="007C5E09" w:rsidRDefault="007C5E0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2930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A0399" w14:textId="1AD372A8" w:rsidR="00C94998" w:rsidRDefault="00C949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A45A5B" w14:textId="79ACB8BE" w:rsidR="00233B47" w:rsidRDefault="00233B47" w:rsidP="00233B47">
    <w:pPr>
      <w:pStyle w:val="Footer"/>
      <w:rPr>
        <w:rStyle w:val="FooterChar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610C3" w14:textId="51713CCD" w:rsidR="00233B47" w:rsidRDefault="00233B47">
    <w:pPr>
      <w:pStyle w:val="Footer"/>
    </w:pPr>
    <w:r>
      <w:rPr>
        <w:noProof/>
        <w:lang w:eastAsia="de-DE"/>
      </w:rPr>
      <w:drawing>
        <wp:anchor distT="0" distB="0" distL="114300" distR="114300" simplePos="0" relativeHeight="251658242" behindDoc="0" locked="0" layoutInCell="1" allowOverlap="1" wp14:anchorId="2D04C7E0" wp14:editId="2B74AE59">
          <wp:simplePos x="0" y="0"/>
          <wp:positionH relativeFrom="margin">
            <wp:align>right</wp:align>
          </wp:positionH>
          <wp:positionV relativeFrom="page">
            <wp:posOffset>9652635</wp:posOffset>
          </wp:positionV>
          <wp:extent cx="2048400" cy="374400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P_Best_C_grad_bl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37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17E12" w14:textId="19718262" w:rsidR="007C5E09" w:rsidRDefault="007C5E0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676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A3C6D" w14:textId="08954E29" w:rsidR="00C94998" w:rsidRDefault="00C949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78DD3" w14:textId="77777777" w:rsidR="00233B47" w:rsidRPr="00233B47" w:rsidRDefault="00233B47" w:rsidP="00B04ED5">
    <w:pPr>
      <w:pStyle w:val="Footer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0B08D" w14:textId="55D4E8E4" w:rsidR="00233B47" w:rsidRDefault="00233B47">
    <w:pPr>
      <w:pStyle w:val="Footer"/>
    </w:pPr>
    <w:r>
      <w:rPr>
        <w:noProof/>
        <w:lang w:eastAsia="de-DE"/>
      </w:rPr>
      <w:drawing>
        <wp:anchor distT="0" distB="0" distL="114300" distR="114300" simplePos="0" relativeHeight="251658241" behindDoc="0" locked="0" layoutInCell="1" allowOverlap="1" wp14:anchorId="6CA998BE" wp14:editId="4155B366">
          <wp:simplePos x="0" y="0"/>
          <wp:positionH relativeFrom="margin">
            <wp:align>right</wp:align>
          </wp:positionH>
          <wp:positionV relativeFrom="page">
            <wp:posOffset>9652635</wp:posOffset>
          </wp:positionV>
          <wp:extent cx="2048400" cy="374400"/>
          <wp:effectExtent l="0" t="0" r="0" b="698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P_Best_C_grad_bl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37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F681B" w14:textId="77777777" w:rsidR="00A73EF8" w:rsidRDefault="00A73EF8" w:rsidP="007A1409">
      <w:r>
        <w:separator/>
      </w:r>
    </w:p>
  </w:footnote>
  <w:footnote w:type="continuationSeparator" w:id="0">
    <w:p w14:paraId="63126292" w14:textId="77777777" w:rsidR="00A73EF8" w:rsidRDefault="00A73EF8" w:rsidP="007A1409">
      <w:r>
        <w:continuationSeparator/>
      </w:r>
    </w:p>
  </w:footnote>
  <w:footnote w:type="continuationNotice" w:id="1">
    <w:p w14:paraId="1839AD06" w14:textId="77777777" w:rsidR="00A73EF8" w:rsidRDefault="00A73EF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B746C4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F00A1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47C22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B4361C"/>
    <w:multiLevelType w:val="multilevel"/>
    <w:tmpl w:val="DA4AD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u w:color="0070C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24703BE"/>
    <w:multiLevelType w:val="multilevel"/>
    <w:tmpl w:val="8370F7DC"/>
    <w:styleLink w:val="AktuelleListe1"/>
    <w:lvl w:ilvl="0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auto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○"/>
      <w:lvlJc w:val="left"/>
      <w:pPr>
        <w:ind w:left="1134" w:hanging="397"/>
      </w:pPr>
      <w:rPr>
        <w:rFonts w:ascii="Arial" w:hAnsi="Arial" w:hint="default"/>
        <w:color w:val="auto"/>
      </w:rPr>
    </w:lvl>
    <w:lvl w:ilvl="3">
      <w:start w:val="1"/>
      <w:numFmt w:val="bullet"/>
      <w:lvlText w:val="○"/>
      <w:lvlJc w:val="left"/>
      <w:pPr>
        <w:ind w:left="1440" w:hanging="360"/>
      </w:pPr>
      <w:rPr>
        <w:rFonts w:ascii="Arial" w:hAnsi="Arial" w:hint="default"/>
        <w:color w:val="auto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Calibri" w:hAnsi="Calibri" w:hint="default"/>
      </w:rPr>
    </w:lvl>
  </w:abstractNum>
  <w:abstractNum w:abstractNumId="5" w15:restartNumberingAfterBreak="0">
    <w:nsid w:val="040276D7"/>
    <w:multiLevelType w:val="hybridMultilevel"/>
    <w:tmpl w:val="B05AF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44B8C"/>
    <w:multiLevelType w:val="multilevel"/>
    <w:tmpl w:val="F016F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u w:color="0070C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color="0070C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C6E5CC1"/>
    <w:multiLevelType w:val="hybridMultilevel"/>
    <w:tmpl w:val="3334AA76"/>
    <w:lvl w:ilvl="0" w:tplc="F704F1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A54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E18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7839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D005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B2DE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7CE4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4B6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1839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B43D2"/>
    <w:multiLevelType w:val="multilevel"/>
    <w:tmpl w:val="E01A0768"/>
    <w:lvl w:ilvl="0">
      <w:start w:val="1"/>
      <w:numFmt w:val="bullet"/>
      <w:pStyle w:val="Graphicsbullet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color w:val="auto"/>
        <w:sz w:val="12"/>
      </w:rPr>
    </w:lvl>
    <w:lvl w:ilvl="1">
      <w:start w:val="1"/>
      <w:numFmt w:val="bullet"/>
      <w:pStyle w:val="Bullet2"/>
      <w:lvlText w:val="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○"/>
      <w:lvlJc w:val="left"/>
      <w:pPr>
        <w:ind w:left="1134" w:hanging="397"/>
      </w:pPr>
      <w:rPr>
        <w:rFonts w:ascii="Arial" w:hAnsi="Arial" w:hint="default"/>
        <w:color w:val="auto"/>
      </w:rPr>
    </w:lvl>
    <w:lvl w:ilvl="3">
      <w:start w:val="1"/>
      <w:numFmt w:val="bullet"/>
      <w:lvlText w:val="○"/>
      <w:lvlJc w:val="left"/>
      <w:pPr>
        <w:ind w:left="1440" w:hanging="360"/>
      </w:pPr>
      <w:rPr>
        <w:rFonts w:ascii="Arial" w:hAnsi="Arial" w:hint="default"/>
        <w:color w:val="auto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Calibri" w:hAnsi="Calibri" w:hint="default"/>
      </w:rPr>
    </w:lvl>
  </w:abstractNum>
  <w:abstractNum w:abstractNumId="9" w15:restartNumberingAfterBreak="0">
    <w:nsid w:val="26E975EF"/>
    <w:multiLevelType w:val="hybridMultilevel"/>
    <w:tmpl w:val="5D32E190"/>
    <w:lvl w:ilvl="0" w:tplc="FAFAF73E">
      <w:start w:val="1"/>
      <w:numFmt w:val="bullet"/>
      <w:lvlText w:val="-"/>
      <w:lvlJc w:val="left"/>
      <w:pPr>
        <w:ind w:left="2520" w:hanging="360"/>
      </w:pPr>
      <w:rPr>
        <w:rFonts w:ascii="72 Brand" w:hAnsi="72 Brand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F8D6DFB"/>
    <w:multiLevelType w:val="hybridMultilevel"/>
    <w:tmpl w:val="FC1C87BA"/>
    <w:lvl w:ilvl="0" w:tplc="585AF1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2DD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80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04A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2840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631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898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1E2D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A77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737F8"/>
    <w:multiLevelType w:val="multilevel"/>
    <w:tmpl w:val="FFBC73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41C0183E"/>
    <w:multiLevelType w:val="hybridMultilevel"/>
    <w:tmpl w:val="8B42E0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70C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20EF5"/>
    <w:multiLevelType w:val="hybridMultilevel"/>
    <w:tmpl w:val="977869CE"/>
    <w:lvl w:ilvl="0" w:tplc="769A648A">
      <w:start w:val="1"/>
      <w:numFmt w:val="bullet"/>
      <w:pStyle w:val="ReferenceLinks"/>
      <w:lvlText w:val="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43E7F"/>
    <w:multiLevelType w:val="multilevel"/>
    <w:tmpl w:val="B5BA1BCC"/>
    <w:styleLink w:val="AktuelleListe2"/>
    <w:lvl w:ilvl="0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color w:val="auto"/>
        <w:sz w:val="16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○"/>
      <w:lvlJc w:val="left"/>
      <w:pPr>
        <w:ind w:left="1134" w:hanging="397"/>
      </w:pPr>
      <w:rPr>
        <w:rFonts w:ascii="Arial" w:hAnsi="Arial" w:hint="default"/>
        <w:color w:val="auto"/>
      </w:rPr>
    </w:lvl>
    <w:lvl w:ilvl="3">
      <w:start w:val="1"/>
      <w:numFmt w:val="bullet"/>
      <w:lvlText w:val="○"/>
      <w:lvlJc w:val="left"/>
      <w:pPr>
        <w:ind w:left="1440" w:hanging="360"/>
      </w:pPr>
      <w:rPr>
        <w:rFonts w:ascii="Arial" w:hAnsi="Arial" w:hint="default"/>
        <w:color w:val="auto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Calibri" w:hAnsi="Calibri" w:hint="default"/>
      </w:rPr>
    </w:lvl>
  </w:abstractNum>
  <w:abstractNum w:abstractNumId="15" w15:restartNumberingAfterBreak="0">
    <w:nsid w:val="4D700FF6"/>
    <w:multiLevelType w:val="multilevel"/>
    <w:tmpl w:val="BA04AD94"/>
    <w:lvl w:ilvl="0">
      <w:start w:val="1"/>
      <w:numFmt w:val="bullet"/>
      <w:pStyle w:val="Bullet1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color w:val="auto"/>
        <w:sz w:val="16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○"/>
      <w:lvlJc w:val="left"/>
      <w:pPr>
        <w:ind w:left="1134" w:hanging="397"/>
      </w:pPr>
      <w:rPr>
        <w:rFonts w:ascii="Arial" w:hAnsi="Arial" w:hint="default"/>
        <w:color w:val="auto"/>
      </w:rPr>
    </w:lvl>
    <w:lvl w:ilvl="3">
      <w:start w:val="1"/>
      <w:numFmt w:val="bullet"/>
      <w:lvlText w:val="○"/>
      <w:lvlJc w:val="left"/>
      <w:pPr>
        <w:ind w:left="1440" w:hanging="360"/>
      </w:pPr>
      <w:rPr>
        <w:rFonts w:ascii="Arial" w:hAnsi="Arial" w:hint="default"/>
        <w:color w:val="auto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Calibri" w:hAnsi="Calibri" w:hint="default"/>
      </w:rPr>
    </w:lvl>
  </w:abstractNum>
  <w:abstractNum w:abstractNumId="16" w15:restartNumberingAfterBreak="0">
    <w:nsid w:val="54C70D2B"/>
    <w:multiLevelType w:val="multilevel"/>
    <w:tmpl w:val="F4983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0CB159E"/>
    <w:multiLevelType w:val="hybridMultilevel"/>
    <w:tmpl w:val="E8605BB4"/>
    <w:lvl w:ilvl="0" w:tplc="88967B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231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CE23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8E8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05F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026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EF2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16D7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D8A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94672"/>
    <w:multiLevelType w:val="hybridMultilevel"/>
    <w:tmpl w:val="CD7EE940"/>
    <w:lvl w:ilvl="0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2CE4EF7"/>
    <w:multiLevelType w:val="hybridMultilevel"/>
    <w:tmpl w:val="A8B6BC40"/>
    <w:lvl w:ilvl="0" w:tplc="7612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A6714"/>
    <w:multiLevelType w:val="hybridMultilevel"/>
    <w:tmpl w:val="8D20729E"/>
    <w:lvl w:ilvl="0" w:tplc="7612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050EE"/>
    <w:multiLevelType w:val="hybridMultilevel"/>
    <w:tmpl w:val="22E41148"/>
    <w:lvl w:ilvl="0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13B3D64"/>
    <w:multiLevelType w:val="hybridMultilevel"/>
    <w:tmpl w:val="E7DA20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61234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B75FA"/>
    <w:multiLevelType w:val="hybridMultilevel"/>
    <w:tmpl w:val="AD2E653C"/>
    <w:lvl w:ilvl="0" w:tplc="A366F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70C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E0A4D"/>
    <w:multiLevelType w:val="hybridMultilevel"/>
    <w:tmpl w:val="287A2748"/>
    <w:lvl w:ilvl="0" w:tplc="7612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64E30"/>
    <w:multiLevelType w:val="hybridMultilevel"/>
    <w:tmpl w:val="9006ACDA"/>
    <w:lvl w:ilvl="0" w:tplc="BD202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AA09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AE8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6C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2CDC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64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4A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0A39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42D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8765E"/>
    <w:multiLevelType w:val="hybridMultilevel"/>
    <w:tmpl w:val="1F567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40BD1"/>
    <w:multiLevelType w:val="hybridMultilevel"/>
    <w:tmpl w:val="15ACD8A2"/>
    <w:lvl w:ilvl="0" w:tplc="7612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42167">
    <w:abstractNumId w:val="2"/>
  </w:num>
  <w:num w:numId="2" w16cid:durableId="982541890">
    <w:abstractNumId w:val="1"/>
  </w:num>
  <w:num w:numId="3" w16cid:durableId="2013142149">
    <w:abstractNumId w:val="0"/>
  </w:num>
  <w:num w:numId="4" w16cid:durableId="1481271887">
    <w:abstractNumId w:val="15"/>
  </w:num>
  <w:num w:numId="5" w16cid:durableId="47799379">
    <w:abstractNumId w:val="13"/>
  </w:num>
  <w:num w:numId="6" w16cid:durableId="1656108472">
    <w:abstractNumId w:val="4"/>
  </w:num>
  <w:num w:numId="7" w16cid:durableId="1822236252">
    <w:abstractNumId w:val="14"/>
  </w:num>
  <w:num w:numId="8" w16cid:durableId="1530218837">
    <w:abstractNumId w:val="8"/>
  </w:num>
  <w:num w:numId="9" w16cid:durableId="1511720986">
    <w:abstractNumId w:val="16"/>
  </w:num>
  <w:num w:numId="10" w16cid:durableId="1276408626">
    <w:abstractNumId w:val="26"/>
  </w:num>
  <w:num w:numId="11" w16cid:durableId="1655643894">
    <w:abstractNumId w:val="5"/>
  </w:num>
  <w:num w:numId="12" w16cid:durableId="750808619">
    <w:abstractNumId w:val="10"/>
  </w:num>
  <w:num w:numId="13" w16cid:durableId="1861315161">
    <w:abstractNumId w:val="25"/>
  </w:num>
  <w:num w:numId="14" w16cid:durableId="721173507">
    <w:abstractNumId w:val="7"/>
  </w:num>
  <w:num w:numId="15" w16cid:durableId="1279339960">
    <w:abstractNumId w:val="17"/>
  </w:num>
  <w:num w:numId="16" w16cid:durableId="585192789">
    <w:abstractNumId w:val="20"/>
  </w:num>
  <w:num w:numId="17" w16cid:durableId="989405882">
    <w:abstractNumId w:val="27"/>
  </w:num>
  <w:num w:numId="18" w16cid:durableId="1803112399">
    <w:abstractNumId w:val="22"/>
  </w:num>
  <w:num w:numId="19" w16cid:durableId="1010597288">
    <w:abstractNumId w:val="21"/>
  </w:num>
  <w:num w:numId="20" w16cid:durableId="1966810891">
    <w:abstractNumId w:val="11"/>
  </w:num>
  <w:num w:numId="21" w16cid:durableId="382144998">
    <w:abstractNumId w:val="19"/>
  </w:num>
  <w:num w:numId="22" w16cid:durableId="1823155385">
    <w:abstractNumId w:val="24"/>
  </w:num>
  <w:num w:numId="23" w16cid:durableId="100540510">
    <w:abstractNumId w:val="23"/>
  </w:num>
  <w:num w:numId="24" w16cid:durableId="780879000">
    <w:abstractNumId w:val="9"/>
  </w:num>
  <w:num w:numId="25" w16cid:durableId="1056661926">
    <w:abstractNumId w:val="18"/>
  </w:num>
  <w:num w:numId="26" w16cid:durableId="963149000">
    <w:abstractNumId w:val="12"/>
  </w:num>
  <w:num w:numId="27" w16cid:durableId="361250375">
    <w:abstractNumId w:val="3"/>
  </w:num>
  <w:num w:numId="28" w16cid:durableId="2074573868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removePersonalInformation/>
  <w:removeDateAndTime/>
  <w:hideSpellingError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C3"/>
    <w:rsid w:val="0000346B"/>
    <w:rsid w:val="00004CCB"/>
    <w:rsid w:val="00006CB2"/>
    <w:rsid w:val="0001078E"/>
    <w:rsid w:val="00010E65"/>
    <w:rsid w:val="000128B3"/>
    <w:rsid w:val="000139E7"/>
    <w:rsid w:val="000244C0"/>
    <w:rsid w:val="00027A3D"/>
    <w:rsid w:val="000455C5"/>
    <w:rsid w:val="00045CA4"/>
    <w:rsid w:val="000512C7"/>
    <w:rsid w:val="00052C4F"/>
    <w:rsid w:val="0005628B"/>
    <w:rsid w:val="000653A9"/>
    <w:rsid w:val="0007015C"/>
    <w:rsid w:val="00071457"/>
    <w:rsid w:val="0007280D"/>
    <w:rsid w:val="00075C4C"/>
    <w:rsid w:val="00082E05"/>
    <w:rsid w:val="00085159"/>
    <w:rsid w:val="000904D6"/>
    <w:rsid w:val="00091582"/>
    <w:rsid w:val="00091760"/>
    <w:rsid w:val="00091E0A"/>
    <w:rsid w:val="00096389"/>
    <w:rsid w:val="00096CD8"/>
    <w:rsid w:val="000A030D"/>
    <w:rsid w:val="000A2531"/>
    <w:rsid w:val="000A5477"/>
    <w:rsid w:val="000A5D53"/>
    <w:rsid w:val="000A6BAE"/>
    <w:rsid w:val="000A7AFA"/>
    <w:rsid w:val="000B0037"/>
    <w:rsid w:val="000B1421"/>
    <w:rsid w:val="000B6DEF"/>
    <w:rsid w:val="000C0855"/>
    <w:rsid w:val="000C09A6"/>
    <w:rsid w:val="000C3877"/>
    <w:rsid w:val="000C3C5D"/>
    <w:rsid w:val="000D3138"/>
    <w:rsid w:val="000D6A4E"/>
    <w:rsid w:val="000E12E7"/>
    <w:rsid w:val="000E4DC3"/>
    <w:rsid w:val="000E502C"/>
    <w:rsid w:val="000F0AF7"/>
    <w:rsid w:val="000F0BB8"/>
    <w:rsid w:val="000F3937"/>
    <w:rsid w:val="000F6DED"/>
    <w:rsid w:val="00100465"/>
    <w:rsid w:val="00106D48"/>
    <w:rsid w:val="00110022"/>
    <w:rsid w:val="00110057"/>
    <w:rsid w:val="001158D4"/>
    <w:rsid w:val="00121108"/>
    <w:rsid w:val="001263D6"/>
    <w:rsid w:val="0012781C"/>
    <w:rsid w:val="00133370"/>
    <w:rsid w:val="00147553"/>
    <w:rsid w:val="001505DB"/>
    <w:rsid w:val="00152AA3"/>
    <w:rsid w:val="001563A9"/>
    <w:rsid w:val="00163D39"/>
    <w:rsid w:val="0016411A"/>
    <w:rsid w:val="001647EA"/>
    <w:rsid w:val="00165DC2"/>
    <w:rsid w:val="001722D8"/>
    <w:rsid w:val="00177B29"/>
    <w:rsid w:val="00181881"/>
    <w:rsid w:val="00182006"/>
    <w:rsid w:val="00192DB4"/>
    <w:rsid w:val="00197CA0"/>
    <w:rsid w:val="001A0365"/>
    <w:rsid w:val="001A0C54"/>
    <w:rsid w:val="001A2890"/>
    <w:rsid w:val="001A4BD9"/>
    <w:rsid w:val="001A79FE"/>
    <w:rsid w:val="001B217F"/>
    <w:rsid w:val="001B33F1"/>
    <w:rsid w:val="001C5752"/>
    <w:rsid w:val="001C7EE2"/>
    <w:rsid w:val="001D3B46"/>
    <w:rsid w:val="001D4DB0"/>
    <w:rsid w:val="001E033A"/>
    <w:rsid w:val="001E1411"/>
    <w:rsid w:val="001E3EFB"/>
    <w:rsid w:val="001F3EE0"/>
    <w:rsid w:val="001F5D19"/>
    <w:rsid w:val="001F78BB"/>
    <w:rsid w:val="00201AF3"/>
    <w:rsid w:val="0020301B"/>
    <w:rsid w:val="00204AFA"/>
    <w:rsid w:val="00206659"/>
    <w:rsid w:val="00213479"/>
    <w:rsid w:val="002143E5"/>
    <w:rsid w:val="002240D1"/>
    <w:rsid w:val="00224AA9"/>
    <w:rsid w:val="00227697"/>
    <w:rsid w:val="00233B47"/>
    <w:rsid w:val="00233CCF"/>
    <w:rsid w:val="002359A8"/>
    <w:rsid w:val="0024052F"/>
    <w:rsid w:val="00242FFF"/>
    <w:rsid w:val="00244E06"/>
    <w:rsid w:val="00247092"/>
    <w:rsid w:val="0025467C"/>
    <w:rsid w:val="00254874"/>
    <w:rsid w:val="0026462A"/>
    <w:rsid w:val="00264686"/>
    <w:rsid w:val="00266128"/>
    <w:rsid w:val="00266FFD"/>
    <w:rsid w:val="0027199C"/>
    <w:rsid w:val="0028262B"/>
    <w:rsid w:val="00282DB3"/>
    <w:rsid w:val="00286C56"/>
    <w:rsid w:val="00292134"/>
    <w:rsid w:val="0029533F"/>
    <w:rsid w:val="00295CFB"/>
    <w:rsid w:val="002A5EA8"/>
    <w:rsid w:val="002A603C"/>
    <w:rsid w:val="002B2DCB"/>
    <w:rsid w:val="002B59D5"/>
    <w:rsid w:val="002C0574"/>
    <w:rsid w:val="002C1AC6"/>
    <w:rsid w:val="002C4D4C"/>
    <w:rsid w:val="002D6321"/>
    <w:rsid w:val="002E63E0"/>
    <w:rsid w:val="002F02A2"/>
    <w:rsid w:val="002F465C"/>
    <w:rsid w:val="002F4F2C"/>
    <w:rsid w:val="002F6347"/>
    <w:rsid w:val="002F65BE"/>
    <w:rsid w:val="002F78E5"/>
    <w:rsid w:val="00317EDC"/>
    <w:rsid w:val="00317F1C"/>
    <w:rsid w:val="003246A1"/>
    <w:rsid w:val="00324BC5"/>
    <w:rsid w:val="00326066"/>
    <w:rsid w:val="00332B64"/>
    <w:rsid w:val="00333E05"/>
    <w:rsid w:val="00334165"/>
    <w:rsid w:val="00341051"/>
    <w:rsid w:val="003412D4"/>
    <w:rsid w:val="003423F7"/>
    <w:rsid w:val="003475C7"/>
    <w:rsid w:val="003477F8"/>
    <w:rsid w:val="0035044D"/>
    <w:rsid w:val="00350D7C"/>
    <w:rsid w:val="00351DD5"/>
    <w:rsid w:val="00352682"/>
    <w:rsid w:val="00353089"/>
    <w:rsid w:val="003530B3"/>
    <w:rsid w:val="00353585"/>
    <w:rsid w:val="00360D80"/>
    <w:rsid w:val="00360E9D"/>
    <w:rsid w:val="00361603"/>
    <w:rsid w:val="003618F6"/>
    <w:rsid w:val="00362FC7"/>
    <w:rsid w:val="0036361B"/>
    <w:rsid w:val="003717CF"/>
    <w:rsid w:val="00374C18"/>
    <w:rsid w:val="00376094"/>
    <w:rsid w:val="00377A91"/>
    <w:rsid w:val="00377F01"/>
    <w:rsid w:val="003804BC"/>
    <w:rsid w:val="00382AFD"/>
    <w:rsid w:val="00383621"/>
    <w:rsid w:val="0038580C"/>
    <w:rsid w:val="00386531"/>
    <w:rsid w:val="00386AF4"/>
    <w:rsid w:val="00387615"/>
    <w:rsid w:val="00390847"/>
    <w:rsid w:val="00391E38"/>
    <w:rsid w:val="003964F7"/>
    <w:rsid w:val="003973D9"/>
    <w:rsid w:val="003A026D"/>
    <w:rsid w:val="003A199A"/>
    <w:rsid w:val="003A267B"/>
    <w:rsid w:val="003A3DD9"/>
    <w:rsid w:val="003B0E11"/>
    <w:rsid w:val="003B6AC6"/>
    <w:rsid w:val="003B7F85"/>
    <w:rsid w:val="003C1E72"/>
    <w:rsid w:val="003C3757"/>
    <w:rsid w:val="003C7559"/>
    <w:rsid w:val="003D2995"/>
    <w:rsid w:val="003D2B2A"/>
    <w:rsid w:val="003D52F1"/>
    <w:rsid w:val="003D6375"/>
    <w:rsid w:val="003D6E75"/>
    <w:rsid w:val="003D705E"/>
    <w:rsid w:val="003E5712"/>
    <w:rsid w:val="003E6CD9"/>
    <w:rsid w:val="003F1656"/>
    <w:rsid w:val="003F1F52"/>
    <w:rsid w:val="003F28B1"/>
    <w:rsid w:val="003F7E72"/>
    <w:rsid w:val="00400D4C"/>
    <w:rsid w:val="00405346"/>
    <w:rsid w:val="004105D5"/>
    <w:rsid w:val="00416254"/>
    <w:rsid w:val="00423A16"/>
    <w:rsid w:val="004267D8"/>
    <w:rsid w:val="00426B5D"/>
    <w:rsid w:val="004349C5"/>
    <w:rsid w:val="004373E5"/>
    <w:rsid w:val="00440201"/>
    <w:rsid w:val="00441BF9"/>
    <w:rsid w:val="00443EB7"/>
    <w:rsid w:val="00444728"/>
    <w:rsid w:val="00444ED7"/>
    <w:rsid w:val="004503FF"/>
    <w:rsid w:val="00450465"/>
    <w:rsid w:val="00450FE8"/>
    <w:rsid w:val="004517CB"/>
    <w:rsid w:val="004557CE"/>
    <w:rsid w:val="00460B3C"/>
    <w:rsid w:val="0046319E"/>
    <w:rsid w:val="00463812"/>
    <w:rsid w:val="00463D5D"/>
    <w:rsid w:val="004661EE"/>
    <w:rsid w:val="00474361"/>
    <w:rsid w:val="00474EE8"/>
    <w:rsid w:val="00475A1E"/>
    <w:rsid w:val="0048142F"/>
    <w:rsid w:val="00485CD8"/>
    <w:rsid w:val="00486BAA"/>
    <w:rsid w:val="004919DB"/>
    <w:rsid w:val="00497251"/>
    <w:rsid w:val="004A2A94"/>
    <w:rsid w:val="004A3215"/>
    <w:rsid w:val="004A4AC7"/>
    <w:rsid w:val="004B0F61"/>
    <w:rsid w:val="004B18FC"/>
    <w:rsid w:val="004B1EA5"/>
    <w:rsid w:val="004C011E"/>
    <w:rsid w:val="004C6132"/>
    <w:rsid w:val="004D0039"/>
    <w:rsid w:val="004D232D"/>
    <w:rsid w:val="004D2956"/>
    <w:rsid w:val="004D4820"/>
    <w:rsid w:val="004D6948"/>
    <w:rsid w:val="004E22D9"/>
    <w:rsid w:val="004E6259"/>
    <w:rsid w:val="004E6E9E"/>
    <w:rsid w:val="004E7503"/>
    <w:rsid w:val="004E78BD"/>
    <w:rsid w:val="004F052F"/>
    <w:rsid w:val="004F1A83"/>
    <w:rsid w:val="004F1DCE"/>
    <w:rsid w:val="004F2C5F"/>
    <w:rsid w:val="004F51D3"/>
    <w:rsid w:val="004F5FFC"/>
    <w:rsid w:val="004F605D"/>
    <w:rsid w:val="004F793B"/>
    <w:rsid w:val="0050084F"/>
    <w:rsid w:val="00500972"/>
    <w:rsid w:val="005024E7"/>
    <w:rsid w:val="005123F4"/>
    <w:rsid w:val="00520858"/>
    <w:rsid w:val="005225D0"/>
    <w:rsid w:val="00522EC0"/>
    <w:rsid w:val="00524790"/>
    <w:rsid w:val="005254AE"/>
    <w:rsid w:val="0053299A"/>
    <w:rsid w:val="00533946"/>
    <w:rsid w:val="00536D7D"/>
    <w:rsid w:val="00547A21"/>
    <w:rsid w:val="005607E5"/>
    <w:rsid w:val="005619FF"/>
    <w:rsid w:val="00562E4E"/>
    <w:rsid w:val="00563E57"/>
    <w:rsid w:val="00564C0F"/>
    <w:rsid w:val="00566A76"/>
    <w:rsid w:val="005708F8"/>
    <w:rsid w:val="00573C36"/>
    <w:rsid w:val="00576AA9"/>
    <w:rsid w:val="00582E20"/>
    <w:rsid w:val="00583A4E"/>
    <w:rsid w:val="00584D4B"/>
    <w:rsid w:val="00590CFE"/>
    <w:rsid w:val="00595987"/>
    <w:rsid w:val="005969EF"/>
    <w:rsid w:val="005A22BB"/>
    <w:rsid w:val="005A234D"/>
    <w:rsid w:val="005A3C8E"/>
    <w:rsid w:val="005A50EB"/>
    <w:rsid w:val="005A51CB"/>
    <w:rsid w:val="005B2AAF"/>
    <w:rsid w:val="005B4FFF"/>
    <w:rsid w:val="005C6162"/>
    <w:rsid w:val="005C6716"/>
    <w:rsid w:val="005C729E"/>
    <w:rsid w:val="005D3A57"/>
    <w:rsid w:val="005D3D69"/>
    <w:rsid w:val="005D5241"/>
    <w:rsid w:val="005D604B"/>
    <w:rsid w:val="005D6D97"/>
    <w:rsid w:val="005E4A20"/>
    <w:rsid w:val="005E6323"/>
    <w:rsid w:val="005E7FB5"/>
    <w:rsid w:val="005F2C84"/>
    <w:rsid w:val="005F5F29"/>
    <w:rsid w:val="005F6473"/>
    <w:rsid w:val="00607C1E"/>
    <w:rsid w:val="00611A8F"/>
    <w:rsid w:val="006141DE"/>
    <w:rsid w:val="00625BE8"/>
    <w:rsid w:val="006311C8"/>
    <w:rsid w:val="006320C1"/>
    <w:rsid w:val="006343A6"/>
    <w:rsid w:val="00636AA0"/>
    <w:rsid w:val="006460FA"/>
    <w:rsid w:val="00651B87"/>
    <w:rsid w:val="00651D8A"/>
    <w:rsid w:val="00652E64"/>
    <w:rsid w:val="00654612"/>
    <w:rsid w:val="00663A20"/>
    <w:rsid w:val="0066654D"/>
    <w:rsid w:val="00670413"/>
    <w:rsid w:val="00671858"/>
    <w:rsid w:val="00671885"/>
    <w:rsid w:val="00675B64"/>
    <w:rsid w:val="0068290B"/>
    <w:rsid w:val="00683D68"/>
    <w:rsid w:val="00686E5F"/>
    <w:rsid w:val="00687FAB"/>
    <w:rsid w:val="0069087C"/>
    <w:rsid w:val="00693AF0"/>
    <w:rsid w:val="00694CE7"/>
    <w:rsid w:val="00697D19"/>
    <w:rsid w:val="006A0515"/>
    <w:rsid w:val="006A0E57"/>
    <w:rsid w:val="006A23EA"/>
    <w:rsid w:val="006A2524"/>
    <w:rsid w:val="006A6008"/>
    <w:rsid w:val="006A7393"/>
    <w:rsid w:val="006B3426"/>
    <w:rsid w:val="006B6410"/>
    <w:rsid w:val="006B7084"/>
    <w:rsid w:val="006C0C93"/>
    <w:rsid w:val="006C2449"/>
    <w:rsid w:val="006C3A87"/>
    <w:rsid w:val="006C5550"/>
    <w:rsid w:val="006D12C8"/>
    <w:rsid w:val="006D7B51"/>
    <w:rsid w:val="006E3796"/>
    <w:rsid w:val="006E53CD"/>
    <w:rsid w:val="006E7143"/>
    <w:rsid w:val="006E7BAD"/>
    <w:rsid w:val="006F07CB"/>
    <w:rsid w:val="007033C3"/>
    <w:rsid w:val="007038C6"/>
    <w:rsid w:val="00710B2D"/>
    <w:rsid w:val="0071160C"/>
    <w:rsid w:val="00713419"/>
    <w:rsid w:val="0072119E"/>
    <w:rsid w:val="00726DE4"/>
    <w:rsid w:val="00733889"/>
    <w:rsid w:val="00735141"/>
    <w:rsid w:val="007357C1"/>
    <w:rsid w:val="0074087A"/>
    <w:rsid w:val="007430BB"/>
    <w:rsid w:val="00745ADA"/>
    <w:rsid w:val="007474E7"/>
    <w:rsid w:val="007512F3"/>
    <w:rsid w:val="007528BE"/>
    <w:rsid w:val="00763AAF"/>
    <w:rsid w:val="0076530A"/>
    <w:rsid w:val="00765DA8"/>
    <w:rsid w:val="00771F8A"/>
    <w:rsid w:val="0077213A"/>
    <w:rsid w:val="00772E35"/>
    <w:rsid w:val="00774E49"/>
    <w:rsid w:val="0078603E"/>
    <w:rsid w:val="00787847"/>
    <w:rsid w:val="007A0F75"/>
    <w:rsid w:val="007A1409"/>
    <w:rsid w:val="007A3CBF"/>
    <w:rsid w:val="007A4D77"/>
    <w:rsid w:val="007B16BA"/>
    <w:rsid w:val="007B3269"/>
    <w:rsid w:val="007B3BD8"/>
    <w:rsid w:val="007B3F4A"/>
    <w:rsid w:val="007B5682"/>
    <w:rsid w:val="007C3998"/>
    <w:rsid w:val="007C44B9"/>
    <w:rsid w:val="007C5B7A"/>
    <w:rsid w:val="007C5E09"/>
    <w:rsid w:val="007D5B60"/>
    <w:rsid w:val="007E32F0"/>
    <w:rsid w:val="007E3873"/>
    <w:rsid w:val="007E5F12"/>
    <w:rsid w:val="007E602D"/>
    <w:rsid w:val="007E7B38"/>
    <w:rsid w:val="007F1556"/>
    <w:rsid w:val="007F22CB"/>
    <w:rsid w:val="007F28A0"/>
    <w:rsid w:val="007F48DA"/>
    <w:rsid w:val="007F529C"/>
    <w:rsid w:val="007F55D9"/>
    <w:rsid w:val="007F6C0D"/>
    <w:rsid w:val="00803B44"/>
    <w:rsid w:val="00810171"/>
    <w:rsid w:val="00810902"/>
    <w:rsid w:val="0081210B"/>
    <w:rsid w:val="008158CA"/>
    <w:rsid w:val="0081694E"/>
    <w:rsid w:val="00820081"/>
    <w:rsid w:val="008230A5"/>
    <w:rsid w:val="00827407"/>
    <w:rsid w:val="00832CEC"/>
    <w:rsid w:val="00841BA4"/>
    <w:rsid w:val="00841F21"/>
    <w:rsid w:val="00846CBA"/>
    <w:rsid w:val="008471C5"/>
    <w:rsid w:val="008516FA"/>
    <w:rsid w:val="0085183F"/>
    <w:rsid w:val="00853EFE"/>
    <w:rsid w:val="00855632"/>
    <w:rsid w:val="00855F8E"/>
    <w:rsid w:val="00856035"/>
    <w:rsid w:val="00857306"/>
    <w:rsid w:val="00870091"/>
    <w:rsid w:val="00870C27"/>
    <w:rsid w:val="00873D30"/>
    <w:rsid w:val="008770D2"/>
    <w:rsid w:val="008820E7"/>
    <w:rsid w:val="00883BD0"/>
    <w:rsid w:val="008928CD"/>
    <w:rsid w:val="00893FEA"/>
    <w:rsid w:val="0089543E"/>
    <w:rsid w:val="008A24F3"/>
    <w:rsid w:val="008A6253"/>
    <w:rsid w:val="008A627D"/>
    <w:rsid w:val="008A667C"/>
    <w:rsid w:val="008A7E32"/>
    <w:rsid w:val="008B7EFD"/>
    <w:rsid w:val="008C09E3"/>
    <w:rsid w:val="008C258F"/>
    <w:rsid w:val="008C3BE2"/>
    <w:rsid w:val="008C657F"/>
    <w:rsid w:val="008D0D76"/>
    <w:rsid w:val="008D1B36"/>
    <w:rsid w:val="008D3D0E"/>
    <w:rsid w:val="008D4F85"/>
    <w:rsid w:val="008E2131"/>
    <w:rsid w:val="008F4E66"/>
    <w:rsid w:val="008F7163"/>
    <w:rsid w:val="00913B69"/>
    <w:rsid w:val="00913EFF"/>
    <w:rsid w:val="00916C38"/>
    <w:rsid w:val="00917E77"/>
    <w:rsid w:val="00925F83"/>
    <w:rsid w:val="0092733D"/>
    <w:rsid w:val="00927E17"/>
    <w:rsid w:val="00930540"/>
    <w:rsid w:val="00930CC8"/>
    <w:rsid w:val="00933B8B"/>
    <w:rsid w:val="0093B2D2"/>
    <w:rsid w:val="00945EB7"/>
    <w:rsid w:val="00946047"/>
    <w:rsid w:val="009505ED"/>
    <w:rsid w:val="0095100F"/>
    <w:rsid w:val="00953794"/>
    <w:rsid w:val="0095712D"/>
    <w:rsid w:val="00957550"/>
    <w:rsid w:val="00971D5B"/>
    <w:rsid w:val="009729CE"/>
    <w:rsid w:val="00980260"/>
    <w:rsid w:val="00982C1D"/>
    <w:rsid w:val="009847CF"/>
    <w:rsid w:val="00994292"/>
    <w:rsid w:val="009A5702"/>
    <w:rsid w:val="009A5DD4"/>
    <w:rsid w:val="009B0319"/>
    <w:rsid w:val="009B6F33"/>
    <w:rsid w:val="009C2546"/>
    <w:rsid w:val="009D07AD"/>
    <w:rsid w:val="009D1778"/>
    <w:rsid w:val="009D2866"/>
    <w:rsid w:val="009D454E"/>
    <w:rsid w:val="009D5CD6"/>
    <w:rsid w:val="009E2FF6"/>
    <w:rsid w:val="009E6041"/>
    <w:rsid w:val="009E6921"/>
    <w:rsid w:val="009E7BBF"/>
    <w:rsid w:val="009F42FF"/>
    <w:rsid w:val="009F4F3A"/>
    <w:rsid w:val="009F6E99"/>
    <w:rsid w:val="009F7346"/>
    <w:rsid w:val="009F7C5D"/>
    <w:rsid w:val="00A005DD"/>
    <w:rsid w:val="00A05084"/>
    <w:rsid w:val="00A15142"/>
    <w:rsid w:val="00A16F08"/>
    <w:rsid w:val="00A20145"/>
    <w:rsid w:val="00A20F33"/>
    <w:rsid w:val="00A2630D"/>
    <w:rsid w:val="00A31306"/>
    <w:rsid w:val="00A340E2"/>
    <w:rsid w:val="00A34490"/>
    <w:rsid w:val="00A34496"/>
    <w:rsid w:val="00A3476C"/>
    <w:rsid w:val="00A36111"/>
    <w:rsid w:val="00A37835"/>
    <w:rsid w:val="00A438A9"/>
    <w:rsid w:val="00A45B0D"/>
    <w:rsid w:val="00A465AA"/>
    <w:rsid w:val="00A57457"/>
    <w:rsid w:val="00A62E00"/>
    <w:rsid w:val="00A64D64"/>
    <w:rsid w:val="00A67619"/>
    <w:rsid w:val="00A73EF8"/>
    <w:rsid w:val="00A741A3"/>
    <w:rsid w:val="00A76DC5"/>
    <w:rsid w:val="00A80887"/>
    <w:rsid w:val="00A808E5"/>
    <w:rsid w:val="00A808F7"/>
    <w:rsid w:val="00A85EB0"/>
    <w:rsid w:val="00A914B7"/>
    <w:rsid w:val="00A91D23"/>
    <w:rsid w:val="00A93ACF"/>
    <w:rsid w:val="00A95976"/>
    <w:rsid w:val="00A97BD3"/>
    <w:rsid w:val="00AA3040"/>
    <w:rsid w:val="00AA41C1"/>
    <w:rsid w:val="00AA746F"/>
    <w:rsid w:val="00AB24C4"/>
    <w:rsid w:val="00AB37BD"/>
    <w:rsid w:val="00AC574E"/>
    <w:rsid w:val="00AC65C1"/>
    <w:rsid w:val="00AD47FB"/>
    <w:rsid w:val="00AE18F0"/>
    <w:rsid w:val="00AE33D5"/>
    <w:rsid w:val="00AE3642"/>
    <w:rsid w:val="00AE39A0"/>
    <w:rsid w:val="00AF2518"/>
    <w:rsid w:val="00B02BD2"/>
    <w:rsid w:val="00B02FA6"/>
    <w:rsid w:val="00B04ED5"/>
    <w:rsid w:val="00B05C67"/>
    <w:rsid w:val="00B11636"/>
    <w:rsid w:val="00B13C07"/>
    <w:rsid w:val="00B224CC"/>
    <w:rsid w:val="00B239F5"/>
    <w:rsid w:val="00B24110"/>
    <w:rsid w:val="00B30E8F"/>
    <w:rsid w:val="00B316BB"/>
    <w:rsid w:val="00B35D0A"/>
    <w:rsid w:val="00B42849"/>
    <w:rsid w:val="00B45E37"/>
    <w:rsid w:val="00B45FA5"/>
    <w:rsid w:val="00B47714"/>
    <w:rsid w:val="00B47F85"/>
    <w:rsid w:val="00B50629"/>
    <w:rsid w:val="00B533B7"/>
    <w:rsid w:val="00B55781"/>
    <w:rsid w:val="00B558CD"/>
    <w:rsid w:val="00B55CAF"/>
    <w:rsid w:val="00B575D0"/>
    <w:rsid w:val="00B607AA"/>
    <w:rsid w:val="00B60BC7"/>
    <w:rsid w:val="00B62007"/>
    <w:rsid w:val="00B65331"/>
    <w:rsid w:val="00B671C6"/>
    <w:rsid w:val="00B70A06"/>
    <w:rsid w:val="00B718A1"/>
    <w:rsid w:val="00B8285C"/>
    <w:rsid w:val="00B84CFF"/>
    <w:rsid w:val="00B85983"/>
    <w:rsid w:val="00B9289A"/>
    <w:rsid w:val="00B94787"/>
    <w:rsid w:val="00B94A49"/>
    <w:rsid w:val="00B94B49"/>
    <w:rsid w:val="00BB1A1C"/>
    <w:rsid w:val="00BB2480"/>
    <w:rsid w:val="00BB253D"/>
    <w:rsid w:val="00BB2961"/>
    <w:rsid w:val="00BB3ECE"/>
    <w:rsid w:val="00BB634A"/>
    <w:rsid w:val="00BC1904"/>
    <w:rsid w:val="00BC3368"/>
    <w:rsid w:val="00BC4632"/>
    <w:rsid w:val="00BC748C"/>
    <w:rsid w:val="00BD1151"/>
    <w:rsid w:val="00BD5ABD"/>
    <w:rsid w:val="00BD6872"/>
    <w:rsid w:val="00BE40EE"/>
    <w:rsid w:val="00BE5F1D"/>
    <w:rsid w:val="00BF2CDC"/>
    <w:rsid w:val="00BF3ADA"/>
    <w:rsid w:val="00BF3EDE"/>
    <w:rsid w:val="00BF4E66"/>
    <w:rsid w:val="00BF6052"/>
    <w:rsid w:val="00BF760D"/>
    <w:rsid w:val="00C02592"/>
    <w:rsid w:val="00C05144"/>
    <w:rsid w:val="00C104C6"/>
    <w:rsid w:val="00C132C4"/>
    <w:rsid w:val="00C1594E"/>
    <w:rsid w:val="00C1599F"/>
    <w:rsid w:val="00C1603E"/>
    <w:rsid w:val="00C17F4D"/>
    <w:rsid w:val="00C222AA"/>
    <w:rsid w:val="00C224F7"/>
    <w:rsid w:val="00C232E3"/>
    <w:rsid w:val="00C23D0F"/>
    <w:rsid w:val="00C23EF4"/>
    <w:rsid w:val="00C264CB"/>
    <w:rsid w:val="00C30451"/>
    <w:rsid w:val="00C3277C"/>
    <w:rsid w:val="00C3433F"/>
    <w:rsid w:val="00C34479"/>
    <w:rsid w:val="00C37232"/>
    <w:rsid w:val="00C40234"/>
    <w:rsid w:val="00C43223"/>
    <w:rsid w:val="00C467BB"/>
    <w:rsid w:val="00C5189B"/>
    <w:rsid w:val="00C523CC"/>
    <w:rsid w:val="00C5369F"/>
    <w:rsid w:val="00C5536D"/>
    <w:rsid w:val="00C56E5D"/>
    <w:rsid w:val="00C628C4"/>
    <w:rsid w:val="00C62A7A"/>
    <w:rsid w:val="00C6413F"/>
    <w:rsid w:val="00C64158"/>
    <w:rsid w:val="00C824D3"/>
    <w:rsid w:val="00C846F3"/>
    <w:rsid w:val="00C904DE"/>
    <w:rsid w:val="00C90FD0"/>
    <w:rsid w:val="00C92349"/>
    <w:rsid w:val="00C9388B"/>
    <w:rsid w:val="00C94998"/>
    <w:rsid w:val="00C96002"/>
    <w:rsid w:val="00C9657C"/>
    <w:rsid w:val="00C9747F"/>
    <w:rsid w:val="00CA43B4"/>
    <w:rsid w:val="00CA596F"/>
    <w:rsid w:val="00CB0DEA"/>
    <w:rsid w:val="00CB2648"/>
    <w:rsid w:val="00CB70D9"/>
    <w:rsid w:val="00CC164B"/>
    <w:rsid w:val="00CC4F81"/>
    <w:rsid w:val="00CC7D31"/>
    <w:rsid w:val="00CD3648"/>
    <w:rsid w:val="00CD62E0"/>
    <w:rsid w:val="00CD702E"/>
    <w:rsid w:val="00CD7E24"/>
    <w:rsid w:val="00CE06B4"/>
    <w:rsid w:val="00CF237F"/>
    <w:rsid w:val="00CF25C4"/>
    <w:rsid w:val="00CF3D1A"/>
    <w:rsid w:val="00CF40BB"/>
    <w:rsid w:val="00CF51F7"/>
    <w:rsid w:val="00CF6A03"/>
    <w:rsid w:val="00CF7DD4"/>
    <w:rsid w:val="00D026A9"/>
    <w:rsid w:val="00D0407B"/>
    <w:rsid w:val="00D045A7"/>
    <w:rsid w:val="00D0684B"/>
    <w:rsid w:val="00D101C2"/>
    <w:rsid w:val="00D22045"/>
    <w:rsid w:val="00D25A4C"/>
    <w:rsid w:val="00D32B47"/>
    <w:rsid w:val="00D338E6"/>
    <w:rsid w:val="00D358BE"/>
    <w:rsid w:val="00D3768F"/>
    <w:rsid w:val="00D406C9"/>
    <w:rsid w:val="00D40FDF"/>
    <w:rsid w:val="00D420AC"/>
    <w:rsid w:val="00D428E9"/>
    <w:rsid w:val="00D46B31"/>
    <w:rsid w:val="00D548C7"/>
    <w:rsid w:val="00D565BB"/>
    <w:rsid w:val="00D63C9D"/>
    <w:rsid w:val="00D7113E"/>
    <w:rsid w:val="00D86952"/>
    <w:rsid w:val="00D907C9"/>
    <w:rsid w:val="00DA203C"/>
    <w:rsid w:val="00DA727E"/>
    <w:rsid w:val="00DB23AC"/>
    <w:rsid w:val="00DC0D82"/>
    <w:rsid w:val="00DC47A8"/>
    <w:rsid w:val="00DC7BE2"/>
    <w:rsid w:val="00DF078E"/>
    <w:rsid w:val="00DF50C7"/>
    <w:rsid w:val="00E03319"/>
    <w:rsid w:val="00E05F71"/>
    <w:rsid w:val="00E10016"/>
    <w:rsid w:val="00E13D70"/>
    <w:rsid w:val="00E14AE9"/>
    <w:rsid w:val="00E14E6E"/>
    <w:rsid w:val="00E24223"/>
    <w:rsid w:val="00E3115B"/>
    <w:rsid w:val="00E33A4B"/>
    <w:rsid w:val="00E41E46"/>
    <w:rsid w:val="00E5026A"/>
    <w:rsid w:val="00E50432"/>
    <w:rsid w:val="00E53873"/>
    <w:rsid w:val="00E54CC3"/>
    <w:rsid w:val="00E550C6"/>
    <w:rsid w:val="00E562F8"/>
    <w:rsid w:val="00E74938"/>
    <w:rsid w:val="00E7714F"/>
    <w:rsid w:val="00E77BD9"/>
    <w:rsid w:val="00E87BD8"/>
    <w:rsid w:val="00E90602"/>
    <w:rsid w:val="00E955C3"/>
    <w:rsid w:val="00EA0C6A"/>
    <w:rsid w:val="00EA3A67"/>
    <w:rsid w:val="00EB103B"/>
    <w:rsid w:val="00EB17C5"/>
    <w:rsid w:val="00EB4115"/>
    <w:rsid w:val="00EB61A7"/>
    <w:rsid w:val="00EB67E9"/>
    <w:rsid w:val="00EC1B06"/>
    <w:rsid w:val="00EC38B6"/>
    <w:rsid w:val="00EC4028"/>
    <w:rsid w:val="00EC6312"/>
    <w:rsid w:val="00ED1AE8"/>
    <w:rsid w:val="00ED6F16"/>
    <w:rsid w:val="00ED7F2D"/>
    <w:rsid w:val="00EE25E3"/>
    <w:rsid w:val="00EE4A4F"/>
    <w:rsid w:val="00EE4DDA"/>
    <w:rsid w:val="00EE50C3"/>
    <w:rsid w:val="00EE66CC"/>
    <w:rsid w:val="00EF5C16"/>
    <w:rsid w:val="00EF75EF"/>
    <w:rsid w:val="00F01B1F"/>
    <w:rsid w:val="00F06F5C"/>
    <w:rsid w:val="00F1735C"/>
    <w:rsid w:val="00F26405"/>
    <w:rsid w:val="00F30413"/>
    <w:rsid w:val="00F30C19"/>
    <w:rsid w:val="00F3197E"/>
    <w:rsid w:val="00F324C9"/>
    <w:rsid w:val="00F3713E"/>
    <w:rsid w:val="00F438E2"/>
    <w:rsid w:val="00F45D18"/>
    <w:rsid w:val="00F468D4"/>
    <w:rsid w:val="00F50A9E"/>
    <w:rsid w:val="00F50DF9"/>
    <w:rsid w:val="00F63BB5"/>
    <w:rsid w:val="00F72172"/>
    <w:rsid w:val="00F746AC"/>
    <w:rsid w:val="00F74E99"/>
    <w:rsid w:val="00F76603"/>
    <w:rsid w:val="00F838A6"/>
    <w:rsid w:val="00F865A0"/>
    <w:rsid w:val="00F90057"/>
    <w:rsid w:val="00F93834"/>
    <w:rsid w:val="00F94188"/>
    <w:rsid w:val="00F954C6"/>
    <w:rsid w:val="00F961A8"/>
    <w:rsid w:val="00F963B4"/>
    <w:rsid w:val="00FA062B"/>
    <w:rsid w:val="00FA146C"/>
    <w:rsid w:val="00FB0D58"/>
    <w:rsid w:val="00FB14A2"/>
    <w:rsid w:val="00FB3A33"/>
    <w:rsid w:val="00FB73DE"/>
    <w:rsid w:val="00FC0D0A"/>
    <w:rsid w:val="00FC789F"/>
    <w:rsid w:val="00FD2A23"/>
    <w:rsid w:val="00FD78A3"/>
    <w:rsid w:val="00FE048E"/>
    <w:rsid w:val="00FE2E17"/>
    <w:rsid w:val="00FE45B5"/>
    <w:rsid w:val="00FE4D77"/>
    <w:rsid w:val="00FE4D8C"/>
    <w:rsid w:val="00FE5BEE"/>
    <w:rsid w:val="00FE5C1E"/>
    <w:rsid w:val="00FE77A9"/>
    <w:rsid w:val="00FE7890"/>
    <w:rsid w:val="00FF3049"/>
    <w:rsid w:val="00FF39C4"/>
    <w:rsid w:val="00FF68C5"/>
    <w:rsid w:val="03D711CC"/>
    <w:rsid w:val="03ECFE3B"/>
    <w:rsid w:val="1C517475"/>
    <w:rsid w:val="1FE8992E"/>
    <w:rsid w:val="23BAD414"/>
    <w:rsid w:val="2C00C333"/>
    <w:rsid w:val="2E68D64E"/>
    <w:rsid w:val="2E81AC86"/>
    <w:rsid w:val="31BFF7DE"/>
    <w:rsid w:val="327C527E"/>
    <w:rsid w:val="40AB7737"/>
    <w:rsid w:val="46F3C124"/>
    <w:rsid w:val="4D639ABA"/>
    <w:rsid w:val="5A81A83C"/>
    <w:rsid w:val="5F8D656B"/>
    <w:rsid w:val="6868F9DA"/>
    <w:rsid w:val="6ED38369"/>
    <w:rsid w:val="77129699"/>
    <w:rsid w:val="7CEBF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5DC4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E8"/>
    <w:pPr>
      <w:spacing w:before="120" w:after="0" w:line="264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873"/>
    <w:pPr>
      <w:keepNext/>
      <w:keepLines/>
      <w:spacing w:before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F8A"/>
    <w:pPr>
      <w:keepNext/>
      <w:keepLines/>
      <w:spacing w:before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873"/>
    <w:pPr>
      <w:keepNext/>
      <w:keepLines/>
      <w:spacing w:before="36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51D8A"/>
    <w:pPr>
      <w:keepNext/>
      <w:keepLines/>
      <w:spacing w:before="36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70413"/>
    <w:pPr>
      <w:keepNext/>
      <w:keepLines/>
      <w:spacing w:before="180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70413"/>
    <w:pPr>
      <w:keepNext/>
      <w:keepLines/>
      <w:spacing w:before="180"/>
      <w:outlineLvl w:val="5"/>
    </w:pPr>
    <w:rPr>
      <w:rFonts w:eastAsiaTheme="majorEastAsia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70413"/>
    <w:pPr>
      <w:keepNext/>
      <w:keepLines/>
      <w:spacing w:before="18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BF3EDE"/>
    <w:pPr>
      <w:keepNext/>
      <w:keepLines/>
      <w:outlineLvl w:val="7"/>
    </w:pPr>
    <w:rPr>
      <w:rFonts w:eastAsiaTheme="majorEastAsia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9F7346"/>
    <w:pPr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73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F8A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873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1D8A"/>
    <w:rPr>
      <w:rFonts w:ascii="Arial" w:eastAsiaTheme="majorEastAsia" w:hAnsi="Arial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70413"/>
    <w:rPr>
      <w:rFonts w:ascii="Arial" w:eastAsiaTheme="majorEastAsia" w:hAnsi="Arial" w:cstheme="majorBidi"/>
      <w:b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70413"/>
    <w:rPr>
      <w:rFonts w:ascii="Arial" w:eastAsiaTheme="majorEastAsia" w:hAnsi="Arial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70413"/>
    <w:rPr>
      <w:rFonts w:ascii="Arial" w:eastAsiaTheme="majorEastAsia" w:hAnsi="Arial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F3EDE"/>
    <w:rPr>
      <w:rFonts w:ascii="Arial" w:eastAsiaTheme="majorEastAsia" w:hAnsi="Arial" w:cstheme="majorBidi"/>
      <w:color w:val="272727" w:themeColor="text1" w:themeTint="D8"/>
      <w:sz w:val="18"/>
      <w:szCs w:val="21"/>
    </w:rPr>
  </w:style>
  <w:style w:type="paragraph" w:customStyle="1" w:styleId="Introduction">
    <w:name w:val="Introduction"/>
    <w:basedOn w:val="Normal"/>
    <w:next w:val="Normal"/>
    <w:qFormat/>
    <w:rsid w:val="00A97BD3"/>
    <w:pPr>
      <w:keepNext/>
      <w:spacing w:before="0" w:line="300" w:lineRule="exact"/>
    </w:pPr>
  </w:style>
  <w:style w:type="paragraph" w:customStyle="1" w:styleId="ConfidentialStatus">
    <w:name w:val="ConfidentialStatus"/>
    <w:next w:val="Normal"/>
    <w:qFormat/>
    <w:rsid w:val="001D3B46"/>
    <w:pPr>
      <w:spacing w:before="240" w:after="320" w:line="240" w:lineRule="auto"/>
    </w:pPr>
    <w:rPr>
      <w:rFonts w:ascii="Arial" w:hAnsi="Arial"/>
      <w:caps/>
      <w:color w:val="666666" w:themeColor="accent2"/>
      <w:sz w:val="24"/>
    </w:rPr>
  </w:style>
  <w:style w:type="paragraph" w:styleId="Title">
    <w:name w:val="Title"/>
    <w:next w:val="Normal"/>
    <w:link w:val="TitleChar"/>
    <w:uiPriority w:val="10"/>
    <w:qFormat/>
    <w:rsid w:val="00450465"/>
    <w:pPr>
      <w:spacing w:before="440"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65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847"/>
    <w:pPr>
      <w:numPr>
        <w:ilvl w:val="1"/>
      </w:numPr>
      <w:spacing w:before="0" w:after="400"/>
    </w:pPr>
    <w:rPr>
      <w:rFonts w:eastAsiaTheme="minorEastAsia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87847"/>
    <w:rPr>
      <w:rFonts w:ascii="Arial" w:eastAsiaTheme="minorEastAsia" w:hAnsi="Arial"/>
      <w:spacing w:val="15"/>
      <w:sz w:val="36"/>
    </w:rPr>
  </w:style>
  <w:style w:type="paragraph" w:styleId="Header">
    <w:name w:val="header"/>
    <w:basedOn w:val="Normal"/>
    <w:link w:val="HeaderChar"/>
    <w:uiPriority w:val="99"/>
    <w:unhideWhenUsed/>
    <w:rsid w:val="00EC38B6"/>
    <w:pPr>
      <w:tabs>
        <w:tab w:val="center" w:pos="4703"/>
        <w:tab w:val="right" w:pos="940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C38B6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928C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8CD"/>
    <w:rPr>
      <w:rFonts w:ascii="Arial" w:hAnsi="Arial"/>
      <w:sz w:val="20"/>
    </w:rPr>
  </w:style>
  <w:style w:type="character" w:styleId="SubtleEmphasis">
    <w:name w:val="Subtle Emphasis"/>
    <w:basedOn w:val="DefaultParagraphFont"/>
    <w:uiPriority w:val="19"/>
    <w:qFormat/>
    <w:rsid w:val="008A627D"/>
    <w:rPr>
      <w:i/>
      <w:iCs/>
      <w:color w:val="404040" w:themeColor="text1" w:themeTint="BF"/>
    </w:rPr>
  </w:style>
  <w:style w:type="paragraph" w:styleId="TOC1">
    <w:name w:val="toc 1"/>
    <w:basedOn w:val="Heading1"/>
    <w:next w:val="Normal"/>
    <w:link w:val="TOC1Char"/>
    <w:autoRedefine/>
    <w:uiPriority w:val="39"/>
    <w:unhideWhenUsed/>
    <w:rsid w:val="007B3F4A"/>
    <w:pPr>
      <w:keepNext w:val="0"/>
      <w:keepLines w:val="0"/>
      <w:spacing w:before="120" w:after="120"/>
      <w:outlineLvl w:val="9"/>
    </w:pPr>
    <w:rPr>
      <w:rFonts w:asciiTheme="minorHAnsi" w:eastAsiaTheme="minorHAnsi" w:hAnsiTheme="minorHAnsi" w:cstheme="minorHAnsi"/>
      <w:bCs/>
      <w: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7346"/>
    <w:pPr>
      <w:spacing w:before="240" w:after="40"/>
      <w:outlineLvl w:val="9"/>
    </w:pPr>
  </w:style>
  <w:style w:type="paragraph" w:styleId="TOC2">
    <w:name w:val="toc 2"/>
    <w:basedOn w:val="Heading2"/>
    <w:next w:val="Normal"/>
    <w:link w:val="TOC2Char"/>
    <w:autoRedefine/>
    <w:uiPriority w:val="39"/>
    <w:unhideWhenUsed/>
    <w:rsid w:val="007B3F4A"/>
    <w:pPr>
      <w:keepNext w:val="0"/>
      <w:keepLines w:val="0"/>
      <w:spacing w:before="0"/>
      <w:ind w:left="200"/>
      <w:outlineLvl w:val="9"/>
    </w:pPr>
    <w:rPr>
      <w:rFonts w:asciiTheme="minorHAnsi" w:eastAsiaTheme="minorHAnsi" w:hAnsiTheme="minorHAnsi" w:cstheme="minorHAnsi"/>
      <w:b w:val="0"/>
      <w:smallCaps/>
      <w:sz w:val="20"/>
      <w:szCs w:val="20"/>
    </w:rPr>
  </w:style>
  <w:style w:type="paragraph" w:styleId="TOC3">
    <w:name w:val="toc 3"/>
    <w:basedOn w:val="Heading3"/>
    <w:next w:val="Normal"/>
    <w:link w:val="TOC3Char"/>
    <w:autoRedefine/>
    <w:uiPriority w:val="39"/>
    <w:unhideWhenUsed/>
    <w:rsid w:val="007B3F4A"/>
    <w:pPr>
      <w:keepNext w:val="0"/>
      <w:keepLines w:val="0"/>
      <w:spacing w:before="0"/>
      <w:ind w:left="400"/>
      <w:outlineLvl w:val="9"/>
    </w:pPr>
    <w:rPr>
      <w:rFonts w:asciiTheme="minorHAnsi" w:eastAsiaTheme="minorHAnsi" w:hAnsiTheme="minorHAnsi" w:cstheme="minorHAnsi"/>
      <w:b w:val="0"/>
      <w:i/>
      <w:iCs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2FC7"/>
    <w:rPr>
      <w:color w:val="3174C7"/>
      <w:u w:val="single"/>
    </w:rPr>
  </w:style>
  <w:style w:type="paragraph" w:styleId="TOC4">
    <w:name w:val="toc 4"/>
    <w:basedOn w:val="Heading4"/>
    <w:next w:val="Normal"/>
    <w:link w:val="TOC4Char"/>
    <w:autoRedefine/>
    <w:uiPriority w:val="39"/>
    <w:unhideWhenUsed/>
    <w:rsid w:val="007B3F4A"/>
    <w:pPr>
      <w:keepNext w:val="0"/>
      <w:keepLines w:val="0"/>
      <w:spacing w:before="0"/>
      <w:ind w:left="600"/>
      <w:outlineLvl w:val="9"/>
    </w:pPr>
    <w:rPr>
      <w:rFonts w:asciiTheme="minorHAnsi" w:eastAsiaTheme="minorHAnsi" w:hAnsiTheme="minorHAnsi" w:cstheme="minorHAnsi"/>
      <w:b w:val="0"/>
      <w:iCs w:val="0"/>
      <w:sz w:val="18"/>
      <w:szCs w:val="18"/>
    </w:rPr>
  </w:style>
  <w:style w:type="character" w:customStyle="1" w:styleId="TOC4Char">
    <w:name w:val="TOC 4 Char"/>
    <w:basedOn w:val="DefaultParagraphFont"/>
    <w:link w:val="TOC4"/>
    <w:uiPriority w:val="39"/>
    <w:rsid w:val="007B3F4A"/>
    <w:rPr>
      <w:rFonts w:cstheme="minorHAnsi"/>
      <w:sz w:val="18"/>
      <w:szCs w:val="18"/>
    </w:rPr>
  </w:style>
  <w:style w:type="character" w:customStyle="1" w:styleId="TOC1Char">
    <w:name w:val="TOC 1 Char"/>
    <w:basedOn w:val="Heading1Char"/>
    <w:link w:val="TOC1"/>
    <w:uiPriority w:val="39"/>
    <w:rsid w:val="007B3F4A"/>
    <w:rPr>
      <w:rFonts w:ascii="Arial" w:eastAsiaTheme="majorEastAsia" w:hAnsi="Arial" w:cstheme="minorHAnsi"/>
      <w:b/>
      <w:bCs/>
      <w:caps/>
      <w:sz w:val="20"/>
      <w:szCs w:val="20"/>
    </w:rPr>
  </w:style>
  <w:style w:type="character" w:customStyle="1" w:styleId="TOC2Char">
    <w:name w:val="TOC 2 Char"/>
    <w:basedOn w:val="Heading2Char"/>
    <w:link w:val="TOC2"/>
    <w:uiPriority w:val="39"/>
    <w:rsid w:val="007B3F4A"/>
    <w:rPr>
      <w:rFonts w:ascii="Arial" w:eastAsiaTheme="majorEastAsia" w:hAnsi="Arial" w:cstheme="minorHAnsi"/>
      <w:b w:val="0"/>
      <w:smallCaps/>
      <w:sz w:val="20"/>
      <w:szCs w:val="20"/>
    </w:rPr>
  </w:style>
  <w:style w:type="character" w:customStyle="1" w:styleId="TOC3Char">
    <w:name w:val="TOC 3 Char"/>
    <w:basedOn w:val="DefaultParagraphFont"/>
    <w:link w:val="TOC3"/>
    <w:uiPriority w:val="39"/>
    <w:rsid w:val="007B3F4A"/>
    <w:rPr>
      <w:rFonts w:cstheme="minorHAnsi"/>
      <w:i/>
      <w:iCs/>
      <w:sz w:val="20"/>
      <w:szCs w:val="20"/>
    </w:rPr>
  </w:style>
  <w:style w:type="character" w:customStyle="1" w:styleId="TOC5Char">
    <w:name w:val="TOC 5 Char"/>
    <w:basedOn w:val="DefaultParagraphFont"/>
    <w:link w:val="TOC5"/>
    <w:uiPriority w:val="39"/>
    <w:rsid w:val="0089543E"/>
    <w:rPr>
      <w:rFonts w:cstheme="minorHAnsi"/>
      <w:sz w:val="18"/>
      <w:szCs w:val="18"/>
    </w:rPr>
  </w:style>
  <w:style w:type="paragraph" w:styleId="TOC5">
    <w:name w:val="toc 5"/>
    <w:basedOn w:val="Heading5"/>
    <w:next w:val="Normal"/>
    <w:link w:val="TOC5Char"/>
    <w:autoRedefine/>
    <w:uiPriority w:val="39"/>
    <w:unhideWhenUsed/>
    <w:rsid w:val="0089543E"/>
    <w:pPr>
      <w:keepNext w:val="0"/>
      <w:keepLines w:val="0"/>
      <w:spacing w:before="0"/>
      <w:ind w:left="800"/>
      <w:outlineLvl w:val="9"/>
    </w:pPr>
    <w:rPr>
      <w:rFonts w:asciiTheme="minorHAnsi" w:eastAsiaTheme="minorHAnsi" w:hAnsiTheme="minorHAnsi" w:cstheme="minorHAnsi"/>
      <w:b w:val="0"/>
      <w:i w:val="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F7346"/>
  </w:style>
  <w:style w:type="paragraph" w:styleId="TOC6">
    <w:name w:val="toc 6"/>
    <w:basedOn w:val="Heading6"/>
    <w:next w:val="Normal"/>
    <w:autoRedefine/>
    <w:uiPriority w:val="39"/>
    <w:unhideWhenUsed/>
    <w:rsid w:val="009F7346"/>
    <w:pPr>
      <w:keepNext w:val="0"/>
      <w:keepLines w:val="0"/>
      <w:spacing w:before="0"/>
      <w:ind w:left="1000"/>
      <w:outlineLvl w:val="9"/>
    </w:pPr>
    <w:rPr>
      <w:rFonts w:asciiTheme="minorHAnsi" w:eastAsiaTheme="minorHAnsi" w:hAnsiTheme="minorHAnsi" w:cstheme="minorHAnsi"/>
      <w:i w:val="0"/>
      <w:sz w:val="18"/>
      <w:szCs w:val="18"/>
    </w:rPr>
  </w:style>
  <w:style w:type="paragraph" w:styleId="TOC7">
    <w:name w:val="toc 7"/>
    <w:basedOn w:val="Heading7"/>
    <w:next w:val="Normal"/>
    <w:autoRedefine/>
    <w:uiPriority w:val="39"/>
    <w:unhideWhenUsed/>
    <w:rsid w:val="009F7346"/>
    <w:pPr>
      <w:keepNext w:val="0"/>
      <w:keepLines w:val="0"/>
      <w:spacing w:before="0"/>
      <w:ind w:left="1200"/>
      <w:outlineLvl w:val="9"/>
    </w:pPr>
    <w:rPr>
      <w:rFonts w:asciiTheme="minorHAnsi" w:eastAsiaTheme="minorHAnsi" w:hAnsiTheme="minorHAnsi" w:cstheme="minorHAnsi"/>
      <w:iCs w:val="0"/>
      <w:sz w:val="18"/>
      <w:szCs w:val="18"/>
    </w:rPr>
  </w:style>
  <w:style w:type="paragraph" w:styleId="TOC8">
    <w:name w:val="toc 8"/>
    <w:basedOn w:val="Heading8"/>
    <w:next w:val="Normal"/>
    <w:autoRedefine/>
    <w:uiPriority w:val="39"/>
    <w:unhideWhenUsed/>
    <w:rsid w:val="009F7346"/>
    <w:pPr>
      <w:keepNext w:val="0"/>
      <w:keepLines w:val="0"/>
      <w:spacing w:before="0"/>
      <w:ind w:left="1400"/>
      <w:outlineLvl w:val="9"/>
    </w:pPr>
    <w:rPr>
      <w:rFonts w:asciiTheme="minorHAnsi" w:eastAsiaTheme="minorHAnsi" w:hAnsiTheme="minorHAnsi" w:cstheme="minorHAnsi"/>
      <w:color w:val="auto"/>
      <w:szCs w:val="18"/>
    </w:rPr>
  </w:style>
  <w:style w:type="paragraph" w:styleId="TOC9">
    <w:name w:val="toc 9"/>
    <w:basedOn w:val="Heading9"/>
    <w:next w:val="Normal"/>
    <w:autoRedefine/>
    <w:uiPriority w:val="39"/>
    <w:unhideWhenUsed/>
    <w:rsid w:val="009F7346"/>
    <w:pPr>
      <w:keepNext w:val="0"/>
      <w:keepLines w:val="0"/>
      <w:spacing w:before="0"/>
      <w:ind w:left="1600"/>
      <w:outlineLvl w:val="9"/>
    </w:pPr>
    <w:rPr>
      <w:rFonts w:asciiTheme="minorHAnsi" w:eastAsiaTheme="minorHAnsi" w:hAnsiTheme="minorHAnsi" w:cstheme="minorHAnsi"/>
      <w:color w:val="auto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543E"/>
    <w:rPr>
      <w:sz w:val="16"/>
      <w:szCs w:val="16"/>
    </w:rPr>
  </w:style>
  <w:style w:type="character" w:customStyle="1" w:styleId="Heading9Char">
    <w:name w:val="Heading 9 Char"/>
    <w:basedOn w:val="Heading8Char"/>
    <w:link w:val="Heading9"/>
    <w:uiPriority w:val="9"/>
    <w:rsid w:val="009F7346"/>
    <w:rPr>
      <w:rFonts w:ascii="Arial" w:eastAsiaTheme="majorEastAsia" w:hAnsi="Arial" w:cstheme="majorBidi"/>
      <w:color w:val="272727" w:themeColor="text1" w:themeTint="D8"/>
      <w:sz w:val="16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C5189B"/>
    <w:pPr>
      <w:spacing w:before="40" w:after="40" w:line="36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189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43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43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43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link w:val="ListBulletChar"/>
    <w:uiPriority w:val="99"/>
    <w:unhideWhenUsed/>
    <w:rsid w:val="007F48D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D5241"/>
    <w:pPr>
      <w:ind w:left="720"/>
      <w:contextualSpacing/>
    </w:pPr>
  </w:style>
  <w:style w:type="paragraph" w:customStyle="1" w:styleId="Bullet1">
    <w:name w:val="Bullet 1"/>
    <w:basedOn w:val="ListBullet"/>
    <w:link w:val="Bullet1Zchn"/>
    <w:qFormat/>
    <w:rsid w:val="00BE5F1D"/>
    <w:pPr>
      <w:numPr>
        <w:numId w:val="4"/>
      </w:numPr>
      <w:spacing w:before="60" w:after="60"/>
      <w:contextualSpacing w:val="0"/>
    </w:pPr>
  </w:style>
  <w:style w:type="paragraph" w:customStyle="1" w:styleId="Bullet2">
    <w:name w:val="Bullet 2"/>
    <w:basedOn w:val="ListBullet2"/>
    <w:qFormat/>
    <w:rsid w:val="00BE5F1D"/>
    <w:pPr>
      <w:numPr>
        <w:ilvl w:val="1"/>
        <w:numId w:val="8"/>
      </w:numPr>
      <w:spacing w:before="60" w:after="60"/>
      <w:contextualSpacing w:val="0"/>
    </w:pPr>
  </w:style>
  <w:style w:type="paragraph" w:customStyle="1" w:styleId="Bullet3">
    <w:name w:val="Bullet 3"/>
    <w:qFormat/>
    <w:rsid w:val="001A0C54"/>
    <w:pPr>
      <w:numPr>
        <w:ilvl w:val="2"/>
        <w:numId w:val="8"/>
      </w:numPr>
      <w:spacing w:before="60" w:after="60"/>
      <w:ind w:left="851" w:hanging="284"/>
    </w:pPr>
    <w:rPr>
      <w:rFonts w:ascii="Arial" w:hAnsi="Arial"/>
      <w:sz w:val="20"/>
    </w:rPr>
  </w:style>
  <w:style w:type="paragraph" w:styleId="ListBullet2">
    <w:name w:val="List Bullet 2"/>
    <w:basedOn w:val="Normal"/>
    <w:uiPriority w:val="99"/>
    <w:semiHidden/>
    <w:unhideWhenUsed/>
    <w:rsid w:val="005D5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987"/>
    <w:pPr>
      <w:numPr>
        <w:numId w:val="3"/>
      </w:numPr>
      <w:contextualSpacing/>
    </w:pPr>
  </w:style>
  <w:style w:type="paragraph" w:styleId="Revision">
    <w:name w:val="Revision"/>
    <w:hidden/>
    <w:uiPriority w:val="99"/>
    <w:semiHidden/>
    <w:rsid w:val="00C5189B"/>
    <w:pPr>
      <w:spacing w:after="0" w:line="240" w:lineRule="auto"/>
    </w:pPr>
    <w:rPr>
      <w:rFonts w:ascii="Arial" w:hAnsi="Arial"/>
      <w:sz w:val="20"/>
    </w:rPr>
  </w:style>
  <w:style w:type="paragraph" w:customStyle="1" w:styleId="Graphicstext">
    <w:name w:val="Graphics text"/>
    <w:basedOn w:val="Normal"/>
    <w:link w:val="GraphicstextChar"/>
    <w:qFormat/>
    <w:rsid w:val="007A0F75"/>
    <w:pPr>
      <w:spacing w:before="0" w:line="260" w:lineRule="exact"/>
    </w:pPr>
    <w:rPr>
      <w:sz w:val="16"/>
    </w:rPr>
  </w:style>
  <w:style w:type="paragraph" w:customStyle="1" w:styleId="Graphicsbullet">
    <w:name w:val="Graphics bullet"/>
    <w:basedOn w:val="Bullet1"/>
    <w:link w:val="GraphicsbulletZchn"/>
    <w:qFormat/>
    <w:rsid w:val="001A0C54"/>
    <w:pPr>
      <w:numPr>
        <w:numId w:val="8"/>
      </w:numPr>
      <w:spacing w:before="20"/>
      <w:ind w:left="170" w:hanging="170"/>
    </w:pPr>
    <w:rPr>
      <w:sz w:val="16"/>
    </w:rPr>
  </w:style>
  <w:style w:type="character" w:customStyle="1" w:styleId="ListBulletChar">
    <w:name w:val="List Bullet Char"/>
    <w:basedOn w:val="DefaultParagraphFont"/>
    <w:link w:val="ListBullet"/>
    <w:uiPriority w:val="99"/>
    <w:rsid w:val="007A0F75"/>
    <w:rPr>
      <w:rFonts w:ascii="Arial" w:hAnsi="Arial"/>
      <w:sz w:val="20"/>
    </w:rPr>
  </w:style>
  <w:style w:type="character" w:customStyle="1" w:styleId="Bullet1Zchn">
    <w:name w:val="Bullet 1 Zchn"/>
    <w:basedOn w:val="ListBulletChar"/>
    <w:link w:val="Bullet1"/>
    <w:rsid w:val="00110057"/>
    <w:rPr>
      <w:rFonts w:ascii="Arial" w:hAnsi="Arial"/>
      <w:sz w:val="20"/>
    </w:rPr>
  </w:style>
  <w:style w:type="character" w:customStyle="1" w:styleId="GraphicsbulletZchn">
    <w:name w:val="Graphics bullet Zchn"/>
    <w:basedOn w:val="Bullet1Zchn"/>
    <w:link w:val="Graphicsbullet"/>
    <w:rsid w:val="001A0C54"/>
    <w:rPr>
      <w:rFonts w:ascii="Arial" w:hAnsi="Arial"/>
      <w:sz w:val="16"/>
    </w:rPr>
  </w:style>
  <w:style w:type="paragraph" w:customStyle="1" w:styleId="Graphicsheading">
    <w:name w:val="Graphics heading"/>
    <w:basedOn w:val="Graphicstext"/>
    <w:next w:val="Graphicstext"/>
    <w:link w:val="GraphicsheadingChar"/>
    <w:qFormat/>
    <w:rsid w:val="00F63BB5"/>
    <w:rPr>
      <w:b/>
    </w:rPr>
  </w:style>
  <w:style w:type="character" w:customStyle="1" w:styleId="GraphicstextChar">
    <w:name w:val="Graphics text Char"/>
    <w:basedOn w:val="DefaultParagraphFont"/>
    <w:link w:val="Graphicstext"/>
    <w:rsid w:val="001A79FE"/>
    <w:rPr>
      <w:rFonts w:ascii="Arial" w:hAnsi="Arial"/>
      <w:sz w:val="16"/>
    </w:rPr>
  </w:style>
  <w:style w:type="paragraph" w:customStyle="1" w:styleId="Figuredescription">
    <w:name w:val="Figure description"/>
    <w:next w:val="Normal"/>
    <w:qFormat/>
    <w:rsid w:val="00BF760D"/>
    <w:pPr>
      <w:spacing w:after="360" w:line="240" w:lineRule="auto"/>
    </w:pPr>
    <w:rPr>
      <w:rFonts w:ascii="Arial" w:hAnsi="Arial"/>
      <w:sz w:val="20"/>
    </w:rPr>
  </w:style>
  <w:style w:type="paragraph" w:customStyle="1" w:styleId="Figuresubtitle">
    <w:name w:val="Figure subtitle"/>
    <w:basedOn w:val="Figuredescription"/>
    <w:qFormat/>
    <w:rsid w:val="006343A6"/>
    <w:pPr>
      <w:keepNext/>
      <w:keepLines/>
      <w:spacing w:before="180" w:after="0"/>
    </w:pPr>
    <w:rPr>
      <w:b/>
    </w:rPr>
  </w:style>
  <w:style w:type="character" w:customStyle="1" w:styleId="GraphicsheadingChar">
    <w:name w:val="Graphics heading Char"/>
    <w:basedOn w:val="GraphicstextChar"/>
    <w:link w:val="Graphicsheading"/>
    <w:rsid w:val="00F63BB5"/>
    <w:rPr>
      <w:rFonts w:ascii="Arial" w:hAnsi="Arial"/>
      <w:b/>
      <w:sz w:val="16"/>
    </w:rPr>
  </w:style>
  <w:style w:type="paragraph" w:customStyle="1" w:styleId="Tabledescription">
    <w:name w:val="Table description"/>
    <w:next w:val="Normal"/>
    <w:qFormat/>
    <w:rsid w:val="007430BB"/>
    <w:pPr>
      <w:keepNext/>
      <w:spacing w:after="180" w:line="264" w:lineRule="auto"/>
    </w:pPr>
    <w:rPr>
      <w:rFonts w:ascii="Arial" w:hAnsi="Arial"/>
      <w:sz w:val="20"/>
    </w:rPr>
  </w:style>
  <w:style w:type="paragraph" w:customStyle="1" w:styleId="Tabletitle">
    <w:name w:val="Table title"/>
    <w:basedOn w:val="Tabledescription"/>
    <w:qFormat/>
    <w:rsid w:val="006C2449"/>
    <w:pPr>
      <w:spacing w:before="360" w:after="0"/>
    </w:pPr>
    <w:rPr>
      <w:b/>
    </w:rPr>
  </w:style>
  <w:style w:type="table" w:styleId="TableGrid">
    <w:name w:val="Table Grid"/>
    <w:basedOn w:val="TableNormal"/>
    <w:uiPriority w:val="39"/>
    <w:rsid w:val="006C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F63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F63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APTable">
    <w:name w:val="SAP Table"/>
    <w:basedOn w:val="TableNormal"/>
    <w:uiPriority w:val="99"/>
    <w:rsid w:val="00463812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insideH w:val="single" w:sz="4" w:space="0" w:color="CCCCCC" w:themeColor="text2"/>
        <w:insideV w:val="single" w:sz="4" w:space="0" w:color="CCCCCC" w:themeColor="text2"/>
      </w:tblBorders>
      <w:tblCellMar>
        <w:top w:w="57" w:type="dxa"/>
        <w:left w:w="113" w:type="dxa"/>
        <w:bottom w:w="57" w:type="dxa"/>
        <w:right w:w="113" w:type="dxa"/>
      </w:tblCellMar>
    </w:tblPr>
    <w:tblStylePr w:type="firstRow">
      <w:rPr>
        <w:color w:val="auto"/>
      </w:rPr>
      <w:tblPr/>
      <w:tcPr>
        <w:tcBorders>
          <w:bottom w:val="single" w:sz="12" w:space="0" w:color="auto"/>
        </w:tcBorders>
      </w:tcPr>
    </w:tblStylePr>
    <w:tblStylePr w:type="lastRow">
      <w:rPr>
        <w:i w:val="0"/>
      </w:rPr>
      <w:tblPr/>
      <w:tcPr>
        <w:tcBorders>
          <w:top w:val="single" w:sz="12" w:space="0" w:color="auto"/>
        </w:tcBorders>
      </w:tcPr>
    </w:tblStylePr>
    <w:tblStylePr w:type="firstCol">
      <w:pPr>
        <w:jc w:val="left"/>
      </w:pPr>
      <w:rPr>
        <w:b w:val="0"/>
        <w:i w:val="0"/>
      </w:rPr>
      <w:tblPr/>
      <w:tcPr>
        <w:tcBorders>
          <w:right w:val="double" w:sz="6" w:space="0" w:color="auto"/>
        </w:tcBorders>
      </w:tcPr>
    </w:tblStylePr>
    <w:tblStylePr w:type="lastCol">
      <w:rPr>
        <w:b w:val="0"/>
        <w:i w:val="0"/>
      </w:rPr>
      <w:tblPr/>
      <w:tcPr>
        <w:tcBorders>
          <w:left w:val="double" w:sz="6" w:space="0" w:color="auto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Tabletext"/>
    <w:qFormat/>
    <w:rsid w:val="007430BB"/>
    <w:pPr>
      <w:keepNext/>
    </w:pPr>
    <w:rPr>
      <w:b/>
    </w:rPr>
  </w:style>
  <w:style w:type="paragraph" w:customStyle="1" w:styleId="Tablesubheading">
    <w:name w:val="Table subheading"/>
    <w:basedOn w:val="Tabletext"/>
    <w:next w:val="Normal"/>
    <w:qFormat/>
    <w:rsid w:val="007430BB"/>
  </w:style>
  <w:style w:type="paragraph" w:customStyle="1" w:styleId="Tabletext">
    <w:name w:val="Table text"/>
    <w:qFormat/>
    <w:rsid w:val="00213479"/>
    <w:pPr>
      <w:spacing w:after="0" w:line="264" w:lineRule="auto"/>
    </w:pPr>
    <w:rPr>
      <w:rFonts w:ascii="Arial" w:hAnsi="Arial"/>
      <w:sz w:val="20"/>
    </w:rPr>
  </w:style>
  <w:style w:type="paragraph" w:customStyle="1" w:styleId="TableBullet">
    <w:name w:val="Table Bullet"/>
    <w:basedOn w:val="Bullet1"/>
    <w:qFormat/>
    <w:rsid w:val="000C0855"/>
    <w:pPr>
      <w:spacing w:before="0" w:after="0"/>
      <w:ind w:left="227" w:hanging="227"/>
    </w:pPr>
  </w:style>
  <w:style w:type="paragraph" w:customStyle="1" w:styleId="CopyrightTrademark">
    <w:name w:val="Copyright/Trademark"/>
    <w:next w:val="Normal"/>
    <w:qFormat/>
    <w:rsid w:val="00A97BD3"/>
    <w:pPr>
      <w:spacing w:before="120"/>
      <w:jc w:val="right"/>
    </w:pPr>
    <w:rPr>
      <w:rFonts w:ascii="Arial" w:hAnsi="Arial"/>
      <w:bCs/>
      <w:sz w:val="10"/>
      <w:szCs w:val="20"/>
      <w:u w:val="single"/>
    </w:rPr>
  </w:style>
  <w:style w:type="paragraph" w:customStyle="1" w:styleId="CopyrightTrademarklong">
    <w:name w:val="Copyright/Trademark long"/>
    <w:qFormat/>
    <w:rsid w:val="00A20F33"/>
    <w:pPr>
      <w:shd w:val="clear" w:color="auto" w:fill="FFFFFF"/>
      <w:spacing w:before="100" w:after="100" w:line="240" w:lineRule="auto"/>
    </w:pPr>
    <w:rPr>
      <w:rFonts w:ascii="Arial" w:hAnsi="Arial" w:cs="Arial"/>
      <w:color w:val="000000" w:themeColor="text1"/>
      <w:sz w:val="10"/>
      <w:szCs w:val="10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D101C2"/>
    <w:rPr>
      <w:color w:val="605E5C"/>
      <w:shd w:val="clear" w:color="auto" w:fill="E1DFDD"/>
    </w:rPr>
  </w:style>
  <w:style w:type="paragraph" w:customStyle="1" w:styleId="ReferenceLinks">
    <w:name w:val="Reference Links"/>
    <w:qFormat/>
    <w:rsid w:val="00A97BD3"/>
    <w:pPr>
      <w:numPr>
        <w:numId w:val="5"/>
      </w:numPr>
      <w:spacing w:before="120" w:after="0" w:line="360" w:lineRule="auto"/>
    </w:pPr>
    <w:rPr>
      <w:rFonts w:ascii="Arial" w:hAnsi="Arial"/>
      <w:sz w:val="20"/>
    </w:rPr>
  </w:style>
  <w:style w:type="paragraph" w:customStyle="1" w:styleId="Figure">
    <w:name w:val="Figure"/>
    <w:basedOn w:val="Normal"/>
    <w:rsid w:val="006D12C8"/>
    <w:pPr>
      <w:keepNext/>
      <w:keepLines/>
      <w:spacing w:before="240"/>
    </w:pPr>
    <w:rPr>
      <w:rFonts w:eastAsia="Calibri" w:cs="Times New Roman"/>
      <w:lang w:val="de-DE"/>
    </w:rPr>
  </w:style>
  <w:style w:type="paragraph" w:customStyle="1" w:styleId="Formatvorlage1">
    <w:name w:val="Formatvorlage1"/>
    <w:basedOn w:val="Tablesubheading"/>
    <w:qFormat/>
    <w:rsid w:val="007430BB"/>
  </w:style>
  <w:style w:type="numbering" w:customStyle="1" w:styleId="AktuelleListe1">
    <w:name w:val="Aktuelle Liste1"/>
    <w:uiPriority w:val="99"/>
    <w:rsid w:val="00BE5F1D"/>
    <w:pPr>
      <w:numPr>
        <w:numId w:val="6"/>
      </w:numPr>
    </w:pPr>
  </w:style>
  <w:style w:type="numbering" w:customStyle="1" w:styleId="AktuelleListe2">
    <w:name w:val="Aktuelle Liste2"/>
    <w:uiPriority w:val="99"/>
    <w:rsid w:val="001A0C54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033C3"/>
    <w:rPr>
      <w:color w:val="008FD3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1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7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89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E7890"/>
  </w:style>
  <w:style w:type="character" w:customStyle="1" w:styleId="pln">
    <w:name w:val="pln"/>
    <w:basedOn w:val="DefaultParagraphFont"/>
    <w:rsid w:val="00FE7890"/>
  </w:style>
  <w:style w:type="character" w:customStyle="1" w:styleId="typ">
    <w:name w:val="typ"/>
    <w:basedOn w:val="DefaultParagraphFont"/>
    <w:rsid w:val="00FE7890"/>
  </w:style>
  <w:style w:type="character" w:customStyle="1" w:styleId="kwd">
    <w:name w:val="kwd"/>
    <w:basedOn w:val="DefaultParagraphFont"/>
    <w:rsid w:val="00FE7890"/>
  </w:style>
  <w:style w:type="character" w:customStyle="1" w:styleId="lit">
    <w:name w:val="lit"/>
    <w:basedOn w:val="DefaultParagraphFont"/>
    <w:rsid w:val="00FE7890"/>
  </w:style>
  <w:style w:type="character" w:customStyle="1" w:styleId="com">
    <w:name w:val="com"/>
    <w:basedOn w:val="DefaultParagraphFont"/>
    <w:rsid w:val="00FE7890"/>
  </w:style>
  <w:style w:type="character" w:customStyle="1" w:styleId="str">
    <w:name w:val="str"/>
    <w:basedOn w:val="DefaultParagraphFont"/>
    <w:rsid w:val="00FE7890"/>
  </w:style>
  <w:style w:type="character" w:customStyle="1" w:styleId="normaltextrun">
    <w:name w:val="normaltextrun"/>
    <w:basedOn w:val="DefaultParagraphFont"/>
    <w:rsid w:val="001158D4"/>
  </w:style>
  <w:style w:type="paragraph" w:customStyle="1" w:styleId="CONS">
    <w:name w:val="CONS"/>
    <w:basedOn w:val="HTMLPreformatted"/>
    <w:link w:val="CONSChar"/>
    <w:qFormat/>
    <w:rsid w:val="0069087C"/>
    <w:pPr>
      <w:pBdr>
        <w:left w:val="single" w:sz="24" w:space="9" w:color="auto"/>
      </w:pBdr>
      <w:shd w:val="clear" w:color="auto" w:fill="EEEEEE"/>
      <w:spacing w:line="240" w:lineRule="atLeast"/>
      <w:ind w:left="1080"/>
    </w:pPr>
    <w:rPr>
      <w:rFonts w:ascii="72 Brand" w:hAnsi="72 Brand"/>
      <w:noProof/>
      <w:color w:val="970A82" w:themeColor="accent6"/>
      <w:sz w:val="18"/>
      <w:szCs w:val="18"/>
      <w:lang w:val="en-IE"/>
    </w:rPr>
  </w:style>
  <w:style w:type="character" w:customStyle="1" w:styleId="CONSChar">
    <w:name w:val="CONS Char"/>
    <w:basedOn w:val="HTMLPreformattedChar"/>
    <w:link w:val="CONS"/>
    <w:rsid w:val="0069087C"/>
    <w:rPr>
      <w:rFonts w:ascii="72 Brand" w:eastAsia="Times New Roman" w:hAnsi="72 Brand" w:cs="Courier New"/>
      <w:noProof/>
      <w:color w:val="970A82" w:themeColor="accent6"/>
      <w:sz w:val="18"/>
      <w:szCs w:val="18"/>
      <w:shd w:val="clear" w:color="auto" w:fill="EEEEEE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1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oter" Target="footer7.xml"/><Relationship Id="rId22" Type="http://schemas.openxmlformats.org/officeDocument/2006/relationships/theme" Target="theme/theme1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857663/Downloads/SAP_SE_2022_Long_A4.dotx" TargetMode="External"/></Relationships>
</file>

<file path=word/theme/theme1.xml><?xml version="1.0" encoding="utf-8"?>
<a:theme xmlns:a="http://schemas.openxmlformats.org/drawingml/2006/main" name="Office Theme">
  <a:themeElements>
    <a:clrScheme name="SAP">
      <a:dk1>
        <a:srgbClr val="000000"/>
      </a:dk1>
      <a:lt1>
        <a:srgbClr val="FFFFFF"/>
      </a:lt1>
      <a:dk2>
        <a:srgbClr val="CCCCCC"/>
      </a:dk2>
      <a:lt2>
        <a:srgbClr val="999999"/>
      </a:lt2>
      <a:accent1>
        <a:srgbClr val="F0AB00"/>
      </a:accent1>
      <a:accent2>
        <a:srgbClr val="666666"/>
      </a:accent2>
      <a:accent3>
        <a:srgbClr val="008FD3"/>
      </a:accent3>
      <a:accent4>
        <a:srgbClr val="4FB81C"/>
      </a:accent4>
      <a:accent5>
        <a:srgbClr val="E35500"/>
      </a:accent5>
      <a:accent6>
        <a:srgbClr val="970A82"/>
      </a:accent6>
      <a:hlink>
        <a:srgbClr val="008FD3"/>
      </a:hlink>
      <a:folHlink>
        <a:srgbClr val="008FD3"/>
      </a:folHlink>
    </a:clrScheme>
    <a:fontScheme name="Custom SAP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1A5AED5FE7E49BFA4D4060287B7FB" ma:contentTypeVersion="31" ma:contentTypeDescription="Create a new document." ma:contentTypeScope="" ma:versionID="9708383d35e4a37540d55388b21c091d">
  <xsd:schema xmlns:xsd="http://www.w3.org/2001/XMLSchema" xmlns:xs="http://www.w3.org/2001/XMLSchema" xmlns:p="http://schemas.microsoft.com/office/2006/metadata/properties" xmlns:ns2="86d72d91-4c79-4529-a195-78c6f3f26543" xmlns:ns3="f6d05f28-1070-4bd1-a180-7da208a70d35" targetNamespace="http://schemas.microsoft.com/office/2006/metadata/properties" ma:root="true" ma:fieldsID="3467247e39939e8a9db7e1d897df6164" ns2:_="" ns3:_="">
    <xsd:import namespace="86d72d91-4c79-4529-a195-78c6f3f26543"/>
    <xsd:import namespace="f6d05f28-1070-4bd1-a180-7da208a70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72d91-4c79-4529-a195-78c6f3f26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84cb92-f931-450b-918b-505bad9be0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05f28-1070-4bd1-a180-7da208a70d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c2b3f6b-ce81-4300-9299-973bf08df30c}" ma:internalName="TaxCatchAll" ma:showField="CatchAllData" ma:web="f6d05f28-1070-4bd1-a180-7da208a70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d05f28-1070-4bd1-a180-7da208a70d35">
      <UserInfo>
        <DisplayName/>
        <AccountId xsi:nil="true"/>
        <AccountType/>
      </UserInfo>
    </SharedWithUsers>
    <TaxCatchAll xmlns="f6d05f28-1070-4bd1-a180-7da208a70d35" xsi:nil="true"/>
    <lcf76f155ced4ddcb4097134ff3c332f xmlns="86d72d91-4c79-4529-a195-78c6f3f265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F6B86B-7478-4940-9D0E-409AD3099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FE40E8-D915-4428-BEE5-0B8EB24EC1E4}"/>
</file>

<file path=customXml/itemProps3.xml><?xml version="1.0" encoding="utf-8"?>
<ds:datastoreItem xmlns:ds="http://schemas.openxmlformats.org/officeDocument/2006/customXml" ds:itemID="{366C841E-CB26-4D62-8592-97B3B4CD57BA}"/>
</file>

<file path=customXml/itemProps4.xml><?xml version="1.0" encoding="utf-8"?>
<ds:datastoreItem xmlns:ds="http://schemas.openxmlformats.org/officeDocument/2006/customXml" ds:itemID="{802DEE4E-A2AE-47CC-8F34-7AE909BA140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C0F60D3-3489-4AA0-925B-1BE3AC3E016C}">
  <ds:schemaRefs>
    <ds:schemaRef ds:uri="http://schemas.microsoft.com/office/2006/metadata/properties"/>
    <ds:schemaRef ds:uri="http://schemas.microsoft.com/office/infopath/2007/PartnerControls"/>
    <ds:schemaRef ds:uri="aa81fb10-aafd-4f5c-ac70-26bd7a9704d8"/>
    <ds:schemaRef ds:uri="e7881a17-8550-43ec-9c5b-534ca845ea39"/>
    <ds:schemaRef ds:uri="http://schemas.microsoft.com/sharepoint/v4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SAP_SE_2022_Long_A4.dotx</Template>
  <TotalTime>0</TotalTime>
  <Pages>11</Pages>
  <Words>2502</Words>
  <Characters>14264</Characters>
  <Application>Microsoft Office Word</Application>
  <DocSecurity>0</DocSecurity>
  <Lines>118</Lines>
  <Paragraphs>33</Paragraphs>
  <ScaleCrop>false</ScaleCrop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2024-10-28T20:15:00Z</dcterms:created>
  <dcterms:modified xsi:type="dcterms:W3CDTF">2024-10-29T19:11:00Z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0x0101001DD1A5AED5FE7E49BFA4D4060287B7FB</vt:lpwstr>
  </property>
  <property fmtid="{D5CDD505-2E9C-101B-9397-08002B2CF9AE}" pid="3" name="Order">
    <vt:r8>347000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_dlc_DocIdItemGuid">
    <vt:lpwstr>504734ab-15e5-4c8e-9075-75d2bcfdc414</vt:lpwstr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MediaServiceImageTags">
    <vt:lpwstr/>
  </property>
</Properties>
</file>